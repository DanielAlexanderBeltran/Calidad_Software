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02DE1" w14:textId="77777777" w:rsidR="00F64101" w:rsidRPr="00236558" w:rsidRDefault="00F64101" w:rsidP="00F64101">
      <w:pPr>
        <w:pStyle w:val="Puesto"/>
        <w:jc w:val="right"/>
        <w:rPr>
          <w:lang w:val="es-ES_tradnl"/>
        </w:rPr>
      </w:pPr>
      <w:r w:rsidRPr="002A4F9E">
        <w:rPr>
          <w:b w:val="0"/>
          <w:lang w:val="es-ES_tradnl"/>
        </w:rPr>
        <w:t>Proyecto de Desarrollo del</w:t>
      </w:r>
      <w:r>
        <w:rPr>
          <w:lang w:val="es-ES_tradnl"/>
        </w:rPr>
        <w:t xml:space="preserve"> </w:t>
      </w:r>
      <w:r w:rsidRPr="00E5368B">
        <w:rPr>
          <w:b w:val="0"/>
          <w:lang w:val="es-ES"/>
        </w:rPr>
        <w:t>Sistema de la Pro</w:t>
      </w:r>
      <w:r>
        <w:rPr>
          <w:b w:val="0"/>
          <w:lang w:val="es-ES"/>
        </w:rPr>
        <w:t>ducción Metalmecánica y Mantenim</w:t>
      </w:r>
      <w:r w:rsidRPr="00E5368B">
        <w:rPr>
          <w:b w:val="0"/>
          <w:lang w:val="es-ES"/>
        </w:rPr>
        <w:t xml:space="preserve">iento Vehicular para la empresa </w:t>
      </w:r>
      <w:r>
        <w:rPr>
          <w:b w:val="0"/>
          <w:lang w:val="es-ES"/>
        </w:rPr>
        <w:t>“MetalMotors S.A” (SIP M&amp;M)</w:t>
      </w:r>
    </w:p>
    <w:p w14:paraId="4D6CCFC1" w14:textId="476FCE43" w:rsidR="00F64101" w:rsidRPr="00CF3391" w:rsidRDefault="00F64101" w:rsidP="00F64101">
      <w:pPr>
        <w:pStyle w:val="Puesto"/>
        <w:jc w:val="right"/>
        <w:rPr>
          <w:rFonts w:cs="Arial"/>
        </w:rPr>
      </w:pPr>
      <w:r>
        <w:rPr>
          <w:rFonts w:cs="Arial"/>
        </w:rPr>
        <w:t xml:space="preserve">Especificación de Requerimientos </w:t>
      </w:r>
    </w:p>
    <w:p w14:paraId="626AEFBC" w14:textId="77777777" w:rsidR="00F64101" w:rsidRPr="00CF3391" w:rsidRDefault="00F64101" w:rsidP="00F64101">
      <w:pPr>
        <w:pStyle w:val="Puesto"/>
        <w:jc w:val="right"/>
        <w:rPr>
          <w:rFonts w:cs="Arial"/>
        </w:rPr>
      </w:pPr>
    </w:p>
    <w:p w14:paraId="3B7BEA38" w14:textId="3DE8FB5D" w:rsidR="00F64101" w:rsidRPr="00CF3391" w:rsidRDefault="00F64101" w:rsidP="00F64101">
      <w:pPr>
        <w:pStyle w:val="Puesto"/>
        <w:jc w:val="right"/>
        <w:rPr>
          <w:rFonts w:cs="Arial"/>
          <w:sz w:val="28"/>
        </w:rPr>
      </w:pPr>
      <w:r>
        <w:rPr>
          <w:rFonts w:cs="Arial"/>
          <w:sz w:val="28"/>
        </w:rPr>
        <w:t>Versión 1.0</w:t>
      </w:r>
    </w:p>
    <w:p w14:paraId="38F75BCC" w14:textId="77777777" w:rsidR="00464E62" w:rsidRPr="00F17758" w:rsidRDefault="00464E62">
      <w:pPr>
        <w:jc w:val="right"/>
      </w:pPr>
    </w:p>
    <w:p w14:paraId="3AFE6CF4" w14:textId="77777777" w:rsidR="00464E62" w:rsidRDefault="00464E62">
      <w:pPr>
        <w:pStyle w:val="Textoindependiente"/>
      </w:pPr>
    </w:p>
    <w:p w14:paraId="2CA63CFF" w14:textId="77777777" w:rsidR="00D838CD" w:rsidRDefault="00D838CD">
      <w:pPr>
        <w:pStyle w:val="Textoindependiente"/>
      </w:pPr>
    </w:p>
    <w:p w14:paraId="60F7042C" w14:textId="77777777" w:rsidR="00D838CD" w:rsidRDefault="00D838CD">
      <w:pPr>
        <w:pStyle w:val="Textoindependiente"/>
      </w:pPr>
    </w:p>
    <w:p w14:paraId="2A815C9A" w14:textId="77777777" w:rsidR="00D838CD" w:rsidRDefault="00D838CD">
      <w:pPr>
        <w:pStyle w:val="Textoindependiente"/>
      </w:pPr>
    </w:p>
    <w:p w14:paraId="6DBD22C5" w14:textId="77777777" w:rsidR="00D838CD" w:rsidRDefault="00D838CD">
      <w:pPr>
        <w:pStyle w:val="Textoindependiente"/>
      </w:pPr>
    </w:p>
    <w:p w14:paraId="01408989" w14:textId="77777777" w:rsidR="00D838CD" w:rsidRDefault="00D838CD">
      <w:pPr>
        <w:pStyle w:val="Textoindependiente"/>
      </w:pPr>
    </w:p>
    <w:p w14:paraId="14F28BE7" w14:textId="77777777" w:rsidR="00D838CD" w:rsidRDefault="00D838CD">
      <w:pPr>
        <w:pStyle w:val="Textoindependiente"/>
      </w:pPr>
    </w:p>
    <w:p w14:paraId="18234186" w14:textId="77777777" w:rsidR="00D838CD" w:rsidRDefault="00D838CD">
      <w:pPr>
        <w:pStyle w:val="Textoindependiente"/>
      </w:pPr>
    </w:p>
    <w:p w14:paraId="57CB5AB8" w14:textId="77777777" w:rsidR="00D838CD" w:rsidRDefault="00D838CD">
      <w:pPr>
        <w:pStyle w:val="Textoindependiente"/>
      </w:pPr>
    </w:p>
    <w:p w14:paraId="48A4F1BB" w14:textId="77777777" w:rsidR="00D838CD" w:rsidRDefault="00D838CD">
      <w:pPr>
        <w:pStyle w:val="Textoindependiente"/>
      </w:pPr>
    </w:p>
    <w:p w14:paraId="02809957" w14:textId="77777777" w:rsidR="00D838CD" w:rsidRDefault="00D838CD">
      <w:pPr>
        <w:pStyle w:val="Textoindependiente"/>
      </w:pPr>
    </w:p>
    <w:p w14:paraId="4C1CAFE3" w14:textId="77777777" w:rsidR="00D838CD" w:rsidRPr="00F17758" w:rsidRDefault="00D838CD">
      <w:pPr>
        <w:pStyle w:val="Textoindependiente"/>
      </w:pPr>
    </w:p>
    <w:p w14:paraId="12B39F61" w14:textId="77777777" w:rsidR="00464E62" w:rsidRPr="00F17758" w:rsidRDefault="00464E62">
      <w:pPr>
        <w:pStyle w:val="Textoindependiente"/>
        <w:sectPr w:rsidR="00464E62" w:rsidRPr="00F17758">
          <w:headerReference w:type="default" r:id="rId8"/>
          <w:footerReference w:type="even" r:id="rId9"/>
          <w:pgSz w:w="12240" w:h="15840" w:code="1"/>
          <w:pgMar w:top="1440" w:right="1440" w:bottom="1440" w:left="1440" w:header="720" w:footer="720" w:gutter="0"/>
          <w:cols w:space="720"/>
          <w:vAlign w:val="center"/>
        </w:sectPr>
      </w:pPr>
    </w:p>
    <w:p w14:paraId="1CD6912F" w14:textId="73F209A9" w:rsidR="00464E62" w:rsidRPr="00F17758" w:rsidRDefault="008D077A">
      <w:pPr>
        <w:pStyle w:val="Puesto"/>
      </w:pPr>
      <w:r>
        <w:lastRenderedPageBreak/>
        <w:t>Revisión</w:t>
      </w:r>
      <w:r w:rsidR="66195704">
        <w:t xml:space="preserve">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45A469C0" w14:textId="77777777" w:rsidTr="66195704">
        <w:tc>
          <w:tcPr>
            <w:tcW w:w="2304" w:type="dxa"/>
          </w:tcPr>
          <w:p w14:paraId="3B43497E" w14:textId="77777777" w:rsidR="00464E62" w:rsidRPr="00F17758" w:rsidRDefault="66195704">
            <w:pPr>
              <w:pStyle w:val="Tabletext"/>
              <w:jc w:val="center"/>
              <w:rPr>
                <w:b/>
              </w:rPr>
            </w:pPr>
            <w:r w:rsidRPr="66195704">
              <w:rPr>
                <w:b/>
                <w:bCs/>
              </w:rPr>
              <w:t>Fecha</w:t>
            </w:r>
          </w:p>
        </w:tc>
        <w:tc>
          <w:tcPr>
            <w:tcW w:w="1152" w:type="dxa"/>
          </w:tcPr>
          <w:p w14:paraId="3E93D0B0" w14:textId="77777777" w:rsidR="00464E62" w:rsidRPr="00F17758" w:rsidRDefault="66195704">
            <w:pPr>
              <w:pStyle w:val="Tabletext"/>
              <w:jc w:val="center"/>
              <w:rPr>
                <w:b/>
              </w:rPr>
            </w:pPr>
            <w:r w:rsidRPr="66195704">
              <w:rPr>
                <w:b/>
                <w:bCs/>
              </w:rPr>
              <w:t>Versión</w:t>
            </w:r>
          </w:p>
        </w:tc>
        <w:tc>
          <w:tcPr>
            <w:tcW w:w="3744" w:type="dxa"/>
          </w:tcPr>
          <w:p w14:paraId="33EE2716" w14:textId="77777777" w:rsidR="00464E62" w:rsidRPr="00F17758" w:rsidRDefault="66195704">
            <w:pPr>
              <w:pStyle w:val="Tabletext"/>
              <w:jc w:val="center"/>
              <w:rPr>
                <w:b/>
              </w:rPr>
            </w:pPr>
            <w:r w:rsidRPr="66195704">
              <w:rPr>
                <w:b/>
                <w:bCs/>
              </w:rPr>
              <w:t>Descripción</w:t>
            </w:r>
          </w:p>
        </w:tc>
        <w:tc>
          <w:tcPr>
            <w:tcW w:w="2304" w:type="dxa"/>
          </w:tcPr>
          <w:p w14:paraId="60FBA4EB" w14:textId="77777777" w:rsidR="00464E62" w:rsidRPr="00F17758" w:rsidRDefault="66195704">
            <w:pPr>
              <w:pStyle w:val="Tabletext"/>
              <w:jc w:val="center"/>
              <w:rPr>
                <w:b/>
              </w:rPr>
            </w:pPr>
            <w:r w:rsidRPr="66195704">
              <w:rPr>
                <w:b/>
                <w:bCs/>
              </w:rPr>
              <w:t>Autor</w:t>
            </w:r>
          </w:p>
        </w:tc>
      </w:tr>
      <w:tr w:rsidR="00464E62" w:rsidRPr="00F17758" w14:paraId="1299414C" w14:textId="77777777" w:rsidTr="66195704">
        <w:tc>
          <w:tcPr>
            <w:tcW w:w="2304" w:type="dxa"/>
          </w:tcPr>
          <w:p w14:paraId="419B2D35" w14:textId="07A14102" w:rsidR="00464E62" w:rsidRPr="00F17758" w:rsidRDefault="00F64101">
            <w:pPr>
              <w:pStyle w:val="Tabletext"/>
            </w:pPr>
            <w:r>
              <w:t>21/2/2017</w:t>
            </w:r>
          </w:p>
        </w:tc>
        <w:tc>
          <w:tcPr>
            <w:tcW w:w="1152" w:type="dxa"/>
          </w:tcPr>
          <w:p w14:paraId="53F54D42" w14:textId="270FDD25" w:rsidR="00464E62" w:rsidRPr="00F17758" w:rsidRDefault="00C868E2">
            <w:pPr>
              <w:pStyle w:val="Tabletext"/>
            </w:pPr>
            <w:r>
              <w:t>1.0</w:t>
            </w:r>
          </w:p>
        </w:tc>
        <w:tc>
          <w:tcPr>
            <w:tcW w:w="3744" w:type="dxa"/>
          </w:tcPr>
          <w:p w14:paraId="4F87A485" w14:textId="1EFFFF39" w:rsidR="00464E62" w:rsidRPr="0047734A" w:rsidRDefault="66195704" w:rsidP="0047224B">
            <w:pPr>
              <w:pStyle w:val="Tabletext"/>
              <w:rPr>
                <w:lang w:val="es-ES"/>
              </w:rPr>
            </w:pPr>
            <w:r w:rsidRPr="66195704">
              <w:rPr>
                <w:lang w:val="es-ES"/>
              </w:rPr>
              <w:t xml:space="preserve">Versión </w:t>
            </w:r>
            <w:r w:rsidR="00C868E2">
              <w:rPr>
                <w:lang w:val="es-ES"/>
              </w:rPr>
              <w:t>definitiva como propuesta de desarrollo</w:t>
            </w:r>
            <w:r w:rsidRPr="66195704">
              <w:rPr>
                <w:lang w:val="es-ES"/>
              </w:rPr>
              <w:t xml:space="preserve"> de especificación de requerimientos de software.</w:t>
            </w:r>
          </w:p>
        </w:tc>
        <w:tc>
          <w:tcPr>
            <w:tcW w:w="2304" w:type="dxa"/>
          </w:tcPr>
          <w:p w14:paraId="4375CF34" w14:textId="030259F5" w:rsidR="00F64101" w:rsidRDefault="00F64101" w:rsidP="00F64101">
            <w:pPr>
              <w:pStyle w:val="Tabletext"/>
              <w:jc w:val="both"/>
              <w:rPr>
                <w:lang w:val="es-ES_tradnl"/>
              </w:rPr>
            </w:pPr>
            <w:r>
              <w:rPr>
                <w:lang w:val="es-ES_tradnl"/>
              </w:rPr>
              <w:t>Grupo 3.</w:t>
            </w:r>
          </w:p>
          <w:p w14:paraId="199ADE67" w14:textId="77777777" w:rsidR="00F64101" w:rsidRDefault="00F64101" w:rsidP="001A7661">
            <w:pPr>
              <w:pStyle w:val="Tabletext"/>
              <w:numPr>
                <w:ilvl w:val="0"/>
                <w:numId w:val="14"/>
              </w:numPr>
              <w:jc w:val="both"/>
              <w:rPr>
                <w:lang w:val="es-ES_tradnl"/>
              </w:rPr>
            </w:pPr>
            <w:r>
              <w:rPr>
                <w:lang w:val="es-ES_tradnl"/>
              </w:rPr>
              <w:t>Beltrán Daniel.</w:t>
            </w:r>
          </w:p>
          <w:p w14:paraId="6552C718" w14:textId="2C81EAF4" w:rsidR="00F64101" w:rsidRPr="00F64101" w:rsidRDefault="00F64101" w:rsidP="001A7661">
            <w:pPr>
              <w:pStyle w:val="Tabletext"/>
              <w:numPr>
                <w:ilvl w:val="0"/>
                <w:numId w:val="14"/>
              </w:numPr>
              <w:jc w:val="both"/>
              <w:rPr>
                <w:lang w:val="es-ES_tradnl"/>
              </w:rPr>
            </w:pPr>
            <w:r>
              <w:rPr>
                <w:lang w:val="es-ES_tradnl"/>
              </w:rPr>
              <w:t>Criollo José</w:t>
            </w:r>
            <w:r w:rsidRPr="00F64101">
              <w:rPr>
                <w:lang w:val="es-ES_tradnl"/>
              </w:rPr>
              <w:t>.</w:t>
            </w:r>
          </w:p>
          <w:p w14:paraId="33ACCDF8" w14:textId="04AA13F7" w:rsidR="00F64101" w:rsidRDefault="00F64101" w:rsidP="001A7661">
            <w:pPr>
              <w:pStyle w:val="Tabletext"/>
              <w:numPr>
                <w:ilvl w:val="0"/>
                <w:numId w:val="14"/>
              </w:numPr>
              <w:jc w:val="both"/>
              <w:rPr>
                <w:lang w:val="es-ES_tradnl"/>
              </w:rPr>
            </w:pPr>
            <w:r>
              <w:rPr>
                <w:lang w:val="es-ES_tradnl"/>
              </w:rPr>
              <w:t>Erraez Yessenia.</w:t>
            </w:r>
          </w:p>
          <w:p w14:paraId="0BCC9DD6" w14:textId="6C839E2B" w:rsidR="00F64101" w:rsidRDefault="00F64101" w:rsidP="001A7661">
            <w:pPr>
              <w:pStyle w:val="Tabletext"/>
              <w:numPr>
                <w:ilvl w:val="0"/>
                <w:numId w:val="14"/>
              </w:numPr>
              <w:jc w:val="both"/>
              <w:rPr>
                <w:lang w:val="es-ES_tradnl"/>
              </w:rPr>
            </w:pPr>
            <w:r>
              <w:rPr>
                <w:lang w:val="es-ES_tradnl"/>
              </w:rPr>
              <w:t>Jaya Santiago</w:t>
            </w:r>
          </w:p>
          <w:p w14:paraId="0CF65B8D" w14:textId="77777777" w:rsidR="00464E62" w:rsidRDefault="00F64101" w:rsidP="001A7661">
            <w:pPr>
              <w:pStyle w:val="Tabletext"/>
              <w:numPr>
                <w:ilvl w:val="0"/>
                <w:numId w:val="14"/>
              </w:numPr>
              <w:rPr>
                <w:lang w:val="es-ES_tradnl"/>
              </w:rPr>
            </w:pPr>
            <w:r>
              <w:rPr>
                <w:lang w:val="es-ES_tradnl"/>
              </w:rPr>
              <w:t>Vasco Elsa.</w:t>
            </w:r>
          </w:p>
          <w:p w14:paraId="550FE319" w14:textId="72BE635A" w:rsidR="00F64101" w:rsidRPr="00F17758" w:rsidRDefault="00F64101" w:rsidP="00F64101">
            <w:pPr>
              <w:pStyle w:val="Tabletext"/>
            </w:pPr>
          </w:p>
        </w:tc>
      </w:tr>
    </w:tbl>
    <w:p w14:paraId="456B59D0" w14:textId="79A182D3" w:rsidR="00464E62" w:rsidRPr="00F17758" w:rsidRDefault="00464E62"/>
    <w:p w14:paraId="3FF41294" w14:textId="77777777" w:rsidR="00AD721C" w:rsidRDefault="00AD721C">
      <w:pPr>
        <w:pStyle w:val="Puesto"/>
      </w:pPr>
    </w:p>
    <w:p w14:paraId="78FD327B" w14:textId="77777777" w:rsidR="00AD721C" w:rsidRPr="00AD721C" w:rsidRDefault="00AD721C" w:rsidP="00AD721C"/>
    <w:p w14:paraId="5D607016" w14:textId="77777777" w:rsidR="00AD721C" w:rsidRPr="00AD721C" w:rsidRDefault="00AD721C" w:rsidP="00AD721C"/>
    <w:p w14:paraId="24B5FDA8" w14:textId="77777777" w:rsidR="00AD721C" w:rsidRPr="00AD721C" w:rsidRDefault="00AD721C" w:rsidP="00AD721C"/>
    <w:p w14:paraId="5FB1A505" w14:textId="77777777" w:rsidR="00AD721C" w:rsidRPr="00AD721C" w:rsidRDefault="00AD721C" w:rsidP="00AD721C"/>
    <w:p w14:paraId="3B9AE693" w14:textId="77777777" w:rsidR="00AD721C" w:rsidRPr="00AD721C" w:rsidRDefault="00AD721C" w:rsidP="00AD721C"/>
    <w:p w14:paraId="36E6731A" w14:textId="77777777" w:rsidR="00AD721C" w:rsidRPr="00AD721C" w:rsidRDefault="00AD721C" w:rsidP="00AD721C"/>
    <w:p w14:paraId="28D76B43" w14:textId="77777777" w:rsidR="00AD721C" w:rsidRPr="00AD721C" w:rsidRDefault="00AD721C" w:rsidP="00AD721C"/>
    <w:p w14:paraId="53332B96" w14:textId="77777777" w:rsidR="00AD721C" w:rsidRPr="00AD721C" w:rsidRDefault="00AD721C" w:rsidP="00AD721C"/>
    <w:p w14:paraId="4BE3CD1F" w14:textId="77777777" w:rsidR="00AD721C" w:rsidRPr="00AD721C" w:rsidRDefault="00AD721C" w:rsidP="00AD721C"/>
    <w:p w14:paraId="743D34B4" w14:textId="77777777" w:rsidR="00AD721C" w:rsidRPr="00AD721C" w:rsidRDefault="00AD721C" w:rsidP="00AD721C"/>
    <w:p w14:paraId="4ACE7472" w14:textId="77777777" w:rsidR="00AD721C" w:rsidRPr="00AD721C" w:rsidRDefault="00AD721C" w:rsidP="00AD721C"/>
    <w:p w14:paraId="1AFEEAF9" w14:textId="77777777" w:rsidR="00AD721C" w:rsidRPr="00AD721C" w:rsidRDefault="00AD721C" w:rsidP="00AD721C"/>
    <w:p w14:paraId="169B49E5" w14:textId="77777777" w:rsidR="00AD721C" w:rsidRDefault="00AD721C">
      <w:pPr>
        <w:pStyle w:val="Puesto"/>
      </w:pPr>
    </w:p>
    <w:p w14:paraId="27C65B2D" w14:textId="77777777" w:rsidR="00AD721C" w:rsidRDefault="00AD721C">
      <w:pPr>
        <w:pStyle w:val="Puesto"/>
      </w:pPr>
    </w:p>
    <w:p w14:paraId="5DDEC296" w14:textId="77777777" w:rsidR="00464E62" w:rsidRPr="00836A5B" w:rsidRDefault="00464E62">
      <w:pPr>
        <w:pStyle w:val="Puesto"/>
      </w:pPr>
      <w:r w:rsidRPr="66195704">
        <w:br w:type="page"/>
      </w:r>
      <w:r w:rsidR="66195704" w:rsidRPr="66195704">
        <w:lastRenderedPageBreak/>
        <w:t>Tabla de Contenido</w:t>
      </w:r>
    </w:p>
    <w:p w14:paraId="250EC188" w14:textId="77777777" w:rsidR="00C72DED" w:rsidRDefault="00464E62">
      <w:pPr>
        <w:pStyle w:val="TDC1"/>
        <w:tabs>
          <w:tab w:val="left" w:pos="432"/>
        </w:tabs>
        <w:rPr>
          <w:rFonts w:asciiTheme="minorHAnsi" w:eastAsiaTheme="minorEastAsia" w:hAnsiTheme="minorHAnsi" w:cstheme="minorBidi"/>
          <w:noProof/>
          <w:sz w:val="22"/>
          <w:szCs w:val="22"/>
          <w:lang w:val="es-MX" w:eastAsia="es-MX"/>
        </w:rPr>
      </w:pPr>
      <w:r w:rsidRPr="00F17758">
        <w:fldChar w:fldCharType="begin"/>
      </w:r>
      <w:r w:rsidRPr="00836A5B">
        <w:instrText xml:space="preserve"> TOC \o "1-3" </w:instrText>
      </w:r>
      <w:r w:rsidRPr="00F17758">
        <w:fldChar w:fldCharType="separate"/>
      </w:r>
      <w:r w:rsidR="00C72DED">
        <w:rPr>
          <w:noProof/>
        </w:rPr>
        <w:t>1.</w:t>
      </w:r>
      <w:r w:rsidR="00C72DED">
        <w:rPr>
          <w:rFonts w:asciiTheme="minorHAnsi" w:eastAsiaTheme="minorEastAsia" w:hAnsiTheme="minorHAnsi" w:cstheme="minorBidi"/>
          <w:noProof/>
          <w:sz w:val="22"/>
          <w:szCs w:val="22"/>
          <w:lang w:val="es-MX" w:eastAsia="es-MX"/>
        </w:rPr>
        <w:tab/>
      </w:r>
      <w:r w:rsidR="00C72DED">
        <w:rPr>
          <w:noProof/>
        </w:rPr>
        <w:t>Introducción</w:t>
      </w:r>
      <w:r w:rsidR="00C72DED">
        <w:rPr>
          <w:noProof/>
        </w:rPr>
        <w:tab/>
      </w:r>
      <w:r w:rsidR="00C72DED">
        <w:rPr>
          <w:noProof/>
        </w:rPr>
        <w:fldChar w:fldCharType="begin"/>
      </w:r>
      <w:r w:rsidR="00C72DED">
        <w:rPr>
          <w:noProof/>
        </w:rPr>
        <w:instrText xml:space="preserve"> PAGEREF _Toc475513116 \h </w:instrText>
      </w:r>
      <w:r w:rsidR="00C72DED">
        <w:rPr>
          <w:noProof/>
        </w:rPr>
      </w:r>
      <w:r w:rsidR="00C72DED">
        <w:rPr>
          <w:noProof/>
        </w:rPr>
        <w:fldChar w:fldCharType="separate"/>
      </w:r>
      <w:r w:rsidR="00C72DED">
        <w:rPr>
          <w:noProof/>
        </w:rPr>
        <w:t>4</w:t>
      </w:r>
      <w:r w:rsidR="00C72DED">
        <w:rPr>
          <w:noProof/>
        </w:rPr>
        <w:fldChar w:fldCharType="end"/>
      </w:r>
    </w:p>
    <w:p w14:paraId="42234D28"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1.1</w:t>
      </w:r>
      <w:r>
        <w:rPr>
          <w:rFonts w:asciiTheme="minorHAnsi" w:eastAsiaTheme="minorEastAsia" w:hAnsiTheme="minorHAnsi" w:cstheme="minorBidi"/>
          <w:noProof/>
          <w:sz w:val="22"/>
          <w:szCs w:val="22"/>
          <w:lang w:val="es-MX" w:eastAsia="es-MX"/>
        </w:rPr>
        <w:tab/>
      </w:r>
      <w:r>
        <w:rPr>
          <w:noProof/>
        </w:rPr>
        <w:t>Propósito</w:t>
      </w:r>
      <w:r>
        <w:rPr>
          <w:noProof/>
        </w:rPr>
        <w:tab/>
      </w:r>
      <w:r>
        <w:rPr>
          <w:noProof/>
        </w:rPr>
        <w:fldChar w:fldCharType="begin"/>
      </w:r>
      <w:r>
        <w:rPr>
          <w:noProof/>
        </w:rPr>
        <w:instrText xml:space="preserve"> PAGEREF _Toc475513117 \h </w:instrText>
      </w:r>
      <w:r>
        <w:rPr>
          <w:noProof/>
        </w:rPr>
      </w:r>
      <w:r>
        <w:rPr>
          <w:noProof/>
        </w:rPr>
        <w:fldChar w:fldCharType="separate"/>
      </w:r>
      <w:r>
        <w:rPr>
          <w:noProof/>
        </w:rPr>
        <w:t>4</w:t>
      </w:r>
      <w:r>
        <w:rPr>
          <w:noProof/>
        </w:rPr>
        <w:fldChar w:fldCharType="end"/>
      </w:r>
    </w:p>
    <w:p w14:paraId="5F53CDB2"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1.2</w:t>
      </w:r>
      <w:r>
        <w:rPr>
          <w:rFonts w:asciiTheme="minorHAnsi" w:eastAsiaTheme="minorEastAsia" w:hAnsiTheme="minorHAnsi" w:cstheme="minorBidi"/>
          <w:noProof/>
          <w:sz w:val="22"/>
          <w:szCs w:val="22"/>
          <w:lang w:val="es-MX" w:eastAsia="es-MX"/>
        </w:rPr>
        <w:tab/>
      </w:r>
      <w:r>
        <w:rPr>
          <w:noProof/>
        </w:rPr>
        <w:t>Alcance</w:t>
      </w:r>
      <w:r>
        <w:rPr>
          <w:noProof/>
        </w:rPr>
        <w:tab/>
      </w:r>
      <w:r>
        <w:rPr>
          <w:noProof/>
        </w:rPr>
        <w:fldChar w:fldCharType="begin"/>
      </w:r>
      <w:r>
        <w:rPr>
          <w:noProof/>
        </w:rPr>
        <w:instrText xml:space="preserve"> PAGEREF _Toc475513118 \h </w:instrText>
      </w:r>
      <w:r>
        <w:rPr>
          <w:noProof/>
        </w:rPr>
      </w:r>
      <w:r>
        <w:rPr>
          <w:noProof/>
        </w:rPr>
        <w:fldChar w:fldCharType="separate"/>
      </w:r>
      <w:r>
        <w:rPr>
          <w:noProof/>
        </w:rPr>
        <w:t>4</w:t>
      </w:r>
      <w:r>
        <w:rPr>
          <w:noProof/>
        </w:rPr>
        <w:fldChar w:fldCharType="end"/>
      </w:r>
    </w:p>
    <w:p w14:paraId="2D072186"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1.3</w:t>
      </w:r>
      <w:r>
        <w:rPr>
          <w:rFonts w:asciiTheme="minorHAnsi" w:eastAsiaTheme="minorEastAsia" w:hAnsiTheme="minorHAnsi" w:cstheme="minorBidi"/>
          <w:noProof/>
          <w:sz w:val="22"/>
          <w:szCs w:val="22"/>
          <w:lang w:val="es-MX" w:eastAsia="es-MX"/>
        </w:rPr>
        <w:tab/>
      </w:r>
      <w:r>
        <w:rPr>
          <w:noProof/>
        </w:rPr>
        <w:t>Definiciones, Acrónimos, y Abreviaturas</w:t>
      </w:r>
      <w:r>
        <w:rPr>
          <w:noProof/>
        </w:rPr>
        <w:tab/>
      </w:r>
      <w:r>
        <w:rPr>
          <w:noProof/>
        </w:rPr>
        <w:fldChar w:fldCharType="begin"/>
      </w:r>
      <w:r>
        <w:rPr>
          <w:noProof/>
        </w:rPr>
        <w:instrText xml:space="preserve"> PAGEREF _Toc475513119 \h </w:instrText>
      </w:r>
      <w:r>
        <w:rPr>
          <w:noProof/>
        </w:rPr>
      </w:r>
      <w:r>
        <w:rPr>
          <w:noProof/>
        </w:rPr>
        <w:fldChar w:fldCharType="separate"/>
      </w:r>
      <w:r>
        <w:rPr>
          <w:noProof/>
        </w:rPr>
        <w:t>4</w:t>
      </w:r>
      <w:r>
        <w:rPr>
          <w:noProof/>
        </w:rPr>
        <w:fldChar w:fldCharType="end"/>
      </w:r>
    </w:p>
    <w:p w14:paraId="059DCED3"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1.4</w:t>
      </w:r>
      <w:r>
        <w:rPr>
          <w:rFonts w:asciiTheme="minorHAnsi" w:eastAsiaTheme="minorEastAsia" w:hAnsiTheme="minorHAnsi" w:cstheme="minorBidi"/>
          <w:noProof/>
          <w:sz w:val="22"/>
          <w:szCs w:val="22"/>
          <w:lang w:val="es-MX" w:eastAsia="es-MX"/>
        </w:rPr>
        <w:tab/>
      </w:r>
      <w:r>
        <w:rPr>
          <w:noProof/>
        </w:rPr>
        <w:t>Referencias</w:t>
      </w:r>
      <w:r>
        <w:rPr>
          <w:noProof/>
        </w:rPr>
        <w:tab/>
      </w:r>
      <w:r>
        <w:rPr>
          <w:noProof/>
        </w:rPr>
        <w:fldChar w:fldCharType="begin"/>
      </w:r>
      <w:r>
        <w:rPr>
          <w:noProof/>
        </w:rPr>
        <w:instrText xml:space="preserve"> PAGEREF _Toc475513120 \h </w:instrText>
      </w:r>
      <w:r>
        <w:rPr>
          <w:noProof/>
        </w:rPr>
      </w:r>
      <w:r>
        <w:rPr>
          <w:noProof/>
        </w:rPr>
        <w:fldChar w:fldCharType="separate"/>
      </w:r>
      <w:r>
        <w:rPr>
          <w:noProof/>
        </w:rPr>
        <w:t>4</w:t>
      </w:r>
      <w:r>
        <w:rPr>
          <w:noProof/>
        </w:rPr>
        <w:fldChar w:fldCharType="end"/>
      </w:r>
    </w:p>
    <w:p w14:paraId="12143086"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1.5</w:t>
      </w:r>
      <w:r>
        <w:rPr>
          <w:rFonts w:asciiTheme="minorHAnsi" w:eastAsiaTheme="minorEastAsia" w:hAnsiTheme="minorHAnsi" w:cstheme="minorBidi"/>
          <w:noProof/>
          <w:sz w:val="22"/>
          <w:szCs w:val="22"/>
          <w:lang w:val="es-MX" w:eastAsia="es-MX"/>
        </w:rPr>
        <w:tab/>
      </w:r>
      <w:r>
        <w:rPr>
          <w:noProof/>
        </w:rPr>
        <w:t>Descripción General</w:t>
      </w:r>
      <w:r>
        <w:rPr>
          <w:noProof/>
        </w:rPr>
        <w:tab/>
      </w:r>
      <w:r>
        <w:rPr>
          <w:noProof/>
        </w:rPr>
        <w:fldChar w:fldCharType="begin"/>
      </w:r>
      <w:r>
        <w:rPr>
          <w:noProof/>
        </w:rPr>
        <w:instrText xml:space="preserve"> PAGEREF _Toc475513121 \h </w:instrText>
      </w:r>
      <w:r>
        <w:rPr>
          <w:noProof/>
        </w:rPr>
      </w:r>
      <w:r>
        <w:rPr>
          <w:noProof/>
        </w:rPr>
        <w:fldChar w:fldCharType="separate"/>
      </w:r>
      <w:r>
        <w:rPr>
          <w:noProof/>
        </w:rPr>
        <w:t>4</w:t>
      </w:r>
      <w:r>
        <w:rPr>
          <w:noProof/>
        </w:rPr>
        <w:fldChar w:fldCharType="end"/>
      </w:r>
    </w:p>
    <w:p w14:paraId="2B963D2D" w14:textId="77777777" w:rsidR="00C72DED" w:rsidRDefault="00C72DED">
      <w:pPr>
        <w:pStyle w:val="TDC1"/>
        <w:tabs>
          <w:tab w:val="left" w:pos="432"/>
        </w:tabs>
        <w:rPr>
          <w:rFonts w:asciiTheme="minorHAnsi" w:eastAsiaTheme="minorEastAsia" w:hAnsiTheme="minorHAnsi" w:cstheme="minorBidi"/>
          <w:noProof/>
          <w:sz w:val="22"/>
          <w:szCs w:val="22"/>
          <w:lang w:val="es-MX" w:eastAsia="es-MX"/>
        </w:rPr>
      </w:pPr>
      <w:r>
        <w:rPr>
          <w:noProof/>
        </w:rPr>
        <w:t>2.</w:t>
      </w:r>
      <w:r>
        <w:rPr>
          <w:rFonts w:asciiTheme="minorHAnsi" w:eastAsiaTheme="minorEastAsia" w:hAnsiTheme="minorHAnsi" w:cstheme="minorBidi"/>
          <w:noProof/>
          <w:sz w:val="22"/>
          <w:szCs w:val="22"/>
          <w:lang w:val="es-MX" w:eastAsia="es-MX"/>
        </w:rPr>
        <w:tab/>
      </w:r>
      <w:r>
        <w:rPr>
          <w:noProof/>
        </w:rPr>
        <w:t>Descripción General</w:t>
      </w:r>
      <w:r>
        <w:rPr>
          <w:noProof/>
        </w:rPr>
        <w:tab/>
      </w:r>
      <w:r>
        <w:rPr>
          <w:noProof/>
        </w:rPr>
        <w:fldChar w:fldCharType="begin"/>
      </w:r>
      <w:r>
        <w:rPr>
          <w:noProof/>
        </w:rPr>
        <w:instrText xml:space="preserve"> PAGEREF _Toc475513122 \h </w:instrText>
      </w:r>
      <w:r>
        <w:rPr>
          <w:noProof/>
        </w:rPr>
      </w:r>
      <w:r>
        <w:rPr>
          <w:noProof/>
        </w:rPr>
        <w:fldChar w:fldCharType="separate"/>
      </w:r>
      <w:r>
        <w:rPr>
          <w:noProof/>
        </w:rPr>
        <w:t>5</w:t>
      </w:r>
      <w:r>
        <w:rPr>
          <w:noProof/>
        </w:rPr>
        <w:fldChar w:fldCharType="end"/>
      </w:r>
    </w:p>
    <w:p w14:paraId="3DB5BF8A"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2.1</w:t>
      </w:r>
      <w:r>
        <w:rPr>
          <w:rFonts w:asciiTheme="minorHAnsi" w:eastAsiaTheme="minorEastAsia" w:hAnsiTheme="minorHAnsi" w:cstheme="minorBidi"/>
          <w:noProof/>
          <w:sz w:val="22"/>
          <w:szCs w:val="22"/>
          <w:lang w:val="es-MX" w:eastAsia="es-MX"/>
        </w:rPr>
        <w:tab/>
      </w:r>
      <w:r>
        <w:rPr>
          <w:noProof/>
        </w:rPr>
        <w:t>Perspectiva de Producto</w:t>
      </w:r>
      <w:r>
        <w:rPr>
          <w:noProof/>
        </w:rPr>
        <w:tab/>
      </w:r>
      <w:r>
        <w:rPr>
          <w:noProof/>
        </w:rPr>
        <w:fldChar w:fldCharType="begin"/>
      </w:r>
      <w:r>
        <w:rPr>
          <w:noProof/>
        </w:rPr>
        <w:instrText xml:space="preserve"> PAGEREF _Toc475513123 \h </w:instrText>
      </w:r>
      <w:r>
        <w:rPr>
          <w:noProof/>
        </w:rPr>
      </w:r>
      <w:r>
        <w:rPr>
          <w:noProof/>
        </w:rPr>
        <w:fldChar w:fldCharType="separate"/>
      </w:r>
      <w:r>
        <w:rPr>
          <w:noProof/>
        </w:rPr>
        <w:t>5</w:t>
      </w:r>
      <w:r>
        <w:rPr>
          <w:noProof/>
        </w:rPr>
        <w:fldChar w:fldCharType="end"/>
      </w:r>
    </w:p>
    <w:p w14:paraId="0081E2F5"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rPr>
        <w:t>2.1.1</w:t>
      </w:r>
      <w:r>
        <w:rPr>
          <w:rFonts w:asciiTheme="minorHAnsi" w:eastAsiaTheme="minorEastAsia" w:hAnsiTheme="minorHAnsi" w:cstheme="minorBidi"/>
          <w:noProof/>
          <w:sz w:val="22"/>
          <w:szCs w:val="22"/>
          <w:lang w:val="es-MX" w:eastAsia="es-MX"/>
        </w:rPr>
        <w:tab/>
      </w:r>
      <w:r w:rsidRPr="00AF22B6">
        <w:rPr>
          <w:rFonts w:eastAsia="Arial" w:cs="Arial"/>
          <w:noProof/>
        </w:rPr>
        <w:t>Sistema Interfaces si es un Sistema y contiene hardware</w:t>
      </w:r>
      <w:r>
        <w:rPr>
          <w:noProof/>
        </w:rPr>
        <w:tab/>
      </w:r>
      <w:r>
        <w:rPr>
          <w:noProof/>
        </w:rPr>
        <w:fldChar w:fldCharType="begin"/>
      </w:r>
      <w:r>
        <w:rPr>
          <w:noProof/>
        </w:rPr>
        <w:instrText xml:space="preserve"> PAGEREF _Toc475513124 \h </w:instrText>
      </w:r>
      <w:r>
        <w:rPr>
          <w:noProof/>
        </w:rPr>
      </w:r>
      <w:r>
        <w:rPr>
          <w:noProof/>
        </w:rPr>
        <w:fldChar w:fldCharType="separate"/>
      </w:r>
      <w:r>
        <w:rPr>
          <w:noProof/>
        </w:rPr>
        <w:t>5</w:t>
      </w:r>
      <w:r>
        <w:rPr>
          <w:noProof/>
        </w:rPr>
        <w:fldChar w:fldCharType="end"/>
      </w:r>
    </w:p>
    <w:p w14:paraId="11EC91F8"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val="es-ES" w:eastAsia="es-EC"/>
        </w:rPr>
        <w:t>2.1.2</w:t>
      </w:r>
      <w:r>
        <w:rPr>
          <w:rFonts w:asciiTheme="minorHAnsi" w:eastAsiaTheme="minorEastAsia" w:hAnsiTheme="minorHAnsi" w:cstheme="minorBidi"/>
          <w:noProof/>
          <w:sz w:val="22"/>
          <w:szCs w:val="22"/>
          <w:lang w:val="es-MX" w:eastAsia="es-MX"/>
        </w:rPr>
        <w:tab/>
      </w:r>
      <w:r w:rsidRPr="00AF22B6">
        <w:rPr>
          <w:rFonts w:eastAsia="Arial" w:cs="Arial"/>
          <w:noProof/>
          <w:lang w:val="es-ES" w:eastAsia="es-EC"/>
        </w:rPr>
        <w:t>Interfaces de usuario Pantallas</w:t>
      </w:r>
      <w:r>
        <w:rPr>
          <w:noProof/>
        </w:rPr>
        <w:tab/>
      </w:r>
      <w:r>
        <w:rPr>
          <w:noProof/>
        </w:rPr>
        <w:fldChar w:fldCharType="begin"/>
      </w:r>
      <w:r>
        <w:rPr>
          <w:noProof/>
        </w:rPr>
        <w:instrText xml:space="preserve"> PAGEREF _Toc475513125 \h </w:instrText>
      </w:r>
      <w:r>
        <w:rPr>
          <w:noProof/>
        </w:rPr>
      </w:r>
      <w:r>
        <w:rPr>
          <w:noProof/>
        </w:rPr>
        <w:fldChar w:fldCharType="separate"/>
      </w:r>
      <w:r>
        <w:rPr>
          <w:noProof/>
        </w:rPr>
        <w:t>5</w:t>
      </w:r>
      <w:r>
        <w:rPr>
          <w:noProof/>
        </w:rPr>
        <w:fldChar w:fldCharType="end"/>
      </w:r>
    </w:p>
    <w:p w14:paraId="3BA89D14"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eastAsia="es-EC"/>
        </w:rPr>
        <w:t>2.1.3</w:t>
      </w:r>
      <w:r>
        <w:rPr>
          <w:rFonts w:asciiTheme="minorHAnsi" w:eastAsiaTheme="minorEastAsia" w:hAnsiTheme="minorHAnsi" w:cstheme="minorBidi"/>
          <w:noProof/>
          <w:sz w:val="22"/>
          <w:szCs w:val="22"/>
          <w:lang w:val="es-MX" w:eastAsia="es-MX"/>
        </w:rPr>
        <w:tab/>
      </w:r>
      <w:r w:rsidRPr="00AF22B6">
        <w:rPr>
          <w:rFonts w:eastAsia="Arial" w:cs="Arial"/>
          <w:noProof/>
          <w:lang w:eastAsia="es-EC"/>
        </w:rPr>
        <w:t>Interfaces de hardware</w:t>
      </w:r>
      <w:r>
        <w:rPr>
          <w:noProof/>
        </w:rPr>
        <w:tab/>
      </w:r>
      <w:r>
        <w:rPr>
          <w:noProof/>
        </w:rPr>
        <w:fldChar w:fldCharType="begin"/>
      </w:r>
      <w:r>
        <w:rPr>
          <w:noProof/>
        </w:rPr>
        <w:instrText xml:space="preserve"> PAGEREF _Toc475513126 \h </w:instrText>
      </w:r>
      <w:r>
        <w:rPr>
          <w:noProof/>
        </w:rPr>
      </w:r>
      <w:r>
        <w:rPr>
          <w:noProof/>
        </w:rPr>
        <w:fldChar w:fldCharType="separate"/>
      </w:r>
      <w:r>
        <w:rPr>
          <w:noProof/>
        </w:rPr>
        <w:t>21</w:t>
      </w:r>
      <w:r>
        <w:rPr>
          <w:noProof/>
        </w:rPr>
        <w:fldChar w:fldCharType="end"/>
      </w:r>
    </w:p>
    <w:p w14:paraId="4E9EE045"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eastAsia="es-EC"/>
        </w:rPr>
        <w:t>2.1.4</w:t>
      </w:r>
      <w:r>
        <w:rPr>
          <w:rFonts w:asciiTheme="minorHAnsi" w:eastAsiaTheme="minorEastAsia" w:hAnsiTheme="minorHAnsi" w:cstheme="minorBidi"/>
          <w:noProof/>
          <w:sz w:val="22"/>
          <w:szCs w:val="22"/>
          <w:lang w:val="es-MX" w:eastAsia="es-MX"/>
        </w:rPr>
        <w:tab/>
      </w:r>
      <w:r w:rsidRPr="00AF22B6">
        <w:rPr>
          <w:rFonts w:eastAsia="Arial" w:cs="Arial"/>
          <w:noProof/>
          <w:lang w:eastAsia="es-EC"/>
        </w:rPr>
        <w:t>Interfaces de Software</w:t>
      </w:r>
      <w:r>
        <w:rPr>
          <w:noProof/>
        </w:rPr>
        <w:tab/>
      </w:r>
      <w:r>
        <w:rPr>
          <w:noProof/>
        </w:rPr>
        <w:fldChar w:fldCharType="begin"/>
      </w:r>
      <w:r>
        <w:rPr>
          <w:noProof/>
        </w:rPr>
        <w:instrText xml:space="preserve"> PAGEREF _Toc475513127 \h </w:instrText>
      </w:r>
      <w:r>
        <w:rPr>
          <w:noProof/>
        </w:rPr>
      </w:r>
      <w:r>
        <w:rPr>
          <w:noProof/>
        </w:rPr>
        <w:fldChar w:fldCharType="separate"/>
      </w:r>
      <w:r>
        <w:rPr>
          <w:noProof/>
        </w:rPr>
        <w:t>21</w:t>
      </w:r>
      <w:r>
        <w:rPr>
          <w:noProof/>
        </w:rPr>
        <w:fldChar w:fldCharType="end"/>
      </w:r>
    </w:p>
    <w:p w14:paraId="400E8AB0"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eastAsia="es-EC"/>
        </w:rPr>
        <w:t>2.1.5</w:t>
      </w:r>
      <w:r>
        <w:rPr>
          <w:rFonts w:asciiTheme="minorHAnsi" w:eastAsiaTheme="minorEastAsia" w:hAnsiTheme="minorHAnsi" w:cstheme="minorBidi"/>
          <w:noProof/>
          <w:sz w:val="22"/>
          <w:szCs w:val="22"/>
          <w:lang w:val="es-MX" w:eastAsia="es-MX"/>
        </w:rPr>
        <w:tab/>
      </w:r>
      <w:r w:rsidRPr="00AF22B6">
        <w:rPr>
          <w:rFonts w:eastAsia="Arial" w:cs="Arial"/>
          <w:noProof/>
          <w:lang w:eastAsia="es-EC"/>
        </w:rPr>
        <w:t>Interfaces de Comunicación</w:t>
      </w:r>
      <w:r>
        <w:rPr>
          <w:noProof/>
        </w:rPr>
        <w:tab/>
      </w:r>
      <w:r>
        <w:rPr>
          <w:noProof/>
        </w:rPr>
        <w:fldChar w:fldCharType="begin"/>
      </w:r>
      <w:r>
        <w:rPr>
          <w:noProof/>
        </w:rPr>
        <w:instrText xml:space="preserve"> PAGEREF _Toc475513128 \h </w:instrText>
      </w:r>
      <w:r>
        <w:rPr>
          <w:noProof/>
        </w:rPr>
      </w:r>
      <w:r>
        <w:rPr>
          <w:noProof/>
        </w:rPr>
        <w:fldChar w:fldCharType="separate"/>
      </w:r>
      <w:r>
        <w:rPr>
          <w:noProof/>
        </w:rPr>
        <w:t>21</w:t>
      </w:r>
      <w:r>
        <w:rPr>
          <w:noProof/>
        </w:rPr>
        <w:fldChar w:fldCharType="end"/>
      </w:r>
    </w:p>
    <w:p w14:paraId="08EB50B1"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eastAsia="es-EC"/>
        </w:rPr>
        <w:t>2.1.6</w:t>
      </w:r>
      <w:r>
        <w:rPr>
          <w:rFonts w:asciiTheme="minorHAnsi" w:eastAsiaTheme="minorEastAsia" w:hAnsiTheme="minorHAnsi" w:cstheme="minorBidi"/>
          <w:noProof/>
          <w:sz w:val="22"/>
          <w:szCs w:val="22"/>
          <w:lang w:val="es-MX" w:eastAsia="es-MX"/>
        </w:rPr>
        <w:tab/>
      </w:r>
      <w:r w:rsidRPr="00AF22B6">
        <w:rPr>
          <w:rFonts w:eastAsia="Arial" w:cs="Arial"/>
          <w:noProof/>
          <w:lang w:eastAsia="es-EC"/>
        </w:rPr>
        <w:t>Restricciones de memoria</w:t>
      </w:r>
      <w:r>
        <w:rPr>
          <w:noProof/>
        </w:rPr>
        <w:tab/>
      </w:r>
      <w:r>
        <w:rPr>
          <w:noProof/>
        </w:rPr>
        <w:fldChar w:fldCharType="begin"/>
      </w:r>
      <w:r>
        <w:rPr>
          <w:noProof/>
        </w:rPr>
        <w:instrText xml:space="preserve"> PAGEREF _Toc475513129 \h </w:instrText>
      </w:r>
      <w:r>
        <w:rPr>
          <w:noProof/>
        </w:rPr>
      </w:r>
      <w:r>
        <w:rPr>
          <w:noProof/>
        </w:rPr>
        <w:fldChar w:fldCharType="separate"/>
      </w:r>
      <w:r>
        <w:rPr>
          <w:noProof/>
        </w:rPr>
        <w:t>21</w:t>
      </w:r>
      <w:r>
        <w:rPr>
          <w:noProof/>
        </w:rPr>
        <w:fldChar w:fldCharType="end"/>
      </w:r>
    </w:p>
    <w:p w14:paraId="4683461B" w14:textId="77777777" w:rsidR="00C72DED" w:rsidRDefault="00C72DED">
      <w:pPr>
        <w:pStyle w:val="TDC3"/>
        <w:rPr>
          <w:rFonts w:asciiTheme="minorHAnsi" w:eastAsiaTheme="minorEastAsia" w:hAnsiTheme="minorHAnsi" w:cstheme="minorBidi"/>
          <w:noProof/>
          <w:sz w:val="22"/>
          <w:szCs w:val="22"/>
          <w:lang w:val="es-MX" w:eastAsia="es-MX"/>
        </w:rPr>
      </w:pPr>
      <w:r w:rsidRPr="00AF22B6">
        <w:rPr>
          <w:rFonts w:eastAsia="Arial" w:cs="Arial"/>
          <w:noProof/>
          <w:lang w:eastAsia="es-EC"/>
        </w:rPr>
        <w:t>2.1.7</w:t>
      </w:r>
      <w:r>
        <w:rPr>
          <w:rFonts w:asciiTheme="minorHAnsi" w:eastAsiaTheme="minorEastAsia" w:hAnsiTheme="minorHAnsi" w:cstheme="minorBidi"/>
          <w:noProof/>
          <w:sz w:val="22"/>
          <w:szCs w:val="22"/>
          <w:lang w:val="es-MX" w:eastAsia="es-MX"/>
        </w:rPr>
        <w:tab/>
      </w:r>
      <w:r w:rsidRPr="00AF22B6">
        <w:rPr>
          <w:rFonts w:eastAsia="Arial" w:cs="Arial"/>
          <w:noProof/>
          <w:lang w:eastAsia="es-EC"/>
        </w:rPr>
        <w:t>Operaciones</w:t>
      </w:r>
      <w:r>
        <w:rPr>
          <w:noProof/>
        </w:rPr>
        <w:tab/>
      </w:r>
      <w:r>
        <w:rPr>
          <w:noProof/>
        </w:rPr>
        <w:fldChar w:fldCharType="begin"/>
      </w:r>
      <w:r>
        <w:rPr>
          <w:noProof/>
        </w:rPr>
        <w:instrText xml:space="preserve"> PAGEREF _Toc475513130 \h </w:instrText>
      </w:r>
      <w:r>
        <w:rPr>
          <w:noProof/>
        </w:rPr>
      </w:r>
      <w:r>
        <w:rPr>
          <w:noProof/>
        </w:rPr>
        <w:fldChar w:fldCharType="separate"/>
      </w:r>
      <w:r>
        <w:rPr>
          <w:noProof/>
        </w:rPr>
        <w:t>21</w:t>
      </w:r>
      <w:r>
        <w:rPr>
          <w:noProof/>
        </w:rPr>
        <w:fldChar w:fldCharType="end"/>
      </w:r>
    </w:p>
    <w:p w14:paraId="35254F4E"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2.2</w:t>
      </w:r>
      <w:r>
        <w:rPr>
          <w:rFonts w:asciiTheme="minorHAnsi" w:eastAsiaTheme="minorEastAsia" w:hAnsiTheme="minorHAnsi" w:cstheme="minorBidi"/>
          <w:noProof/>
          <w:sz w:val="22"/>
          <w:szCs w:val="22"/>
          <w:lang w:val="es-MX" w:eastAsia="es-MX"/>
        </w:rPr>
        <w:tab/>
      </w:r>
      <w:r>
        <w:rPr>
          <w:noProof/>
        </w:rPr>
        <w:t>Funciones del producto</w:t>
      </w:r>
      <w:r>
        <w:rPr>
          <w:noProof/>
        </w:rPr>
        <w:tab/>
      </w:r>
      <w:r>
        <w:rPr>
          <w:noProof/>
        </w:rPr>
        <w:fldChar w:fldCharType="begin"/>
      </w:r>
      <w:r>
        <w:rPr>
          <w:noProof/>
        </w:rPr>
        <w:instrText xml:space="preserve"> PAGEREF _Toc475513131 \h </w:instrText>
      </w:r>
      <w:r>
        <w:rPr>
          <w:noProof/>
        </w:rPr>
      </w:r>
      <w:r>
        <w:rPr>
          <w:noProof/>
        </w:rPr>
        <w:fldChar w:fldCharType="separate"/>
      </w:r>
      <w:r>
        <w:rPr>
          <w:noProof/>
        </w:rPr>
        <w:t>21</w:t>
      </w:r>
      <w:r>
        <w:rPr>
          <w:noProof/>
        </w:rPr>
        <w:fldChar w:fldCharType="end"/>
      </w:r>
    </w:p>
    <w:p w14:paraId="7360207A"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2.3</w:t>
      </w:r>
      <w:r>
        <w:rPr>
          <w:rFonts w:asciiTheme="minorHAnsi" w:eastAsiaTheme="minorEastAsia" w:hAnsiTheme="minorHAnsi" w:cstheme="minorBidi"/>
          <w:noProof/>
          <w:sz w:val="22"/>
          <w:szCs w:val="22"/>
          <w:lang w:val="es-MX" w:eastAsia="es-MX"/>
        </w:rPr>
        <w:tab/>
      </w:r>
      <w:r>
        <w:rPr>
          <w:noProof/>
        </w:rPr>
        <w:t>Características de los usuarios</w:t>
      </w:r>
      <w:r>
        <w:rPr>
          <w:noProof/>
        </w:rPr>
        <w:tab/>
      </w:r>
      <w:r>
        <w:rPr>
          <w:noProof/>
        </w:rPr>
        <w:fldChar w:fldCharType="begin"/>
      </w:r>
      <w:r>
        <w:rPr>
          <w:noProof/>
        </w:rPr>
        <w:instrText xml:space="preserve"> PAGEREF _Toc475513132 \h </w:instrText>
      </w:r>
      <w:r>
        <w:rPr>
          <w:noProof/>
        </w:rPr>
      </w:r>
      <w:r>
        <w:rPr>
          <w:noProof/>
        </w:rPr>
        <w:fldChar w:fldCharType="separate"/>
      </w:r>
      <w:r>
        <w:rPr>
          <w:noProof/>
        </w:rPr>
        <w:t>22</w:t>
      </w:r>
      <w:r>
        <w:rPr>
          <w:noProof/>
        </w:rPr>
        <w:fldChar w:fldCharType="end"/>
      </w:r>
    </w:p>
    <w:p w14:paraId="49CACA8D"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2.4</w:t>
      </w:r>
      <w:r>
        <w:rPr>
          <w:rFonts w:asciiTheme="minorHAnsi" w:eastAsiaTheme="minorEastAsia" w:hAnsiTheme="minorHAnsi" w:cstheme="minorBidi"/>
          <w:noProof/>
          <w:sz w:val="22"/>
          <w:szCs w:val="22"/>
          <w:lang w:val="es-MX" w:eastAsia="es-MX"/>
        </w:rPr>
        <w:tab/>
      </w:r>
      <w:r>
        <w:rPr>
          <w:noProof/>
        </w:rPr>
        <w:t>Restricciones</w:t>
      </w:r>
      <w:r>
        <w:rPr>
          <w:noProof/>
        </w:rPr>
        <w:tab/>
      </w:r>
      <w:r>
        <w:rPr>
          <w:noProof/>
        </w:rPr>
        <w:fldChar w:fldCharType="begin"/>
      </w:r>
      <w:r>
        <w:rPr>
          <w:noProof/>
        </w:rPr>
        <w:instrText xml:space="preserve"> PAGEREF _Toc475513133 \h </w:instrText>
      </w:r>
      <w:r>
        <w:rPr>
          <w:noProof/>
        </w:rPr>
      </w:r>
      <w:r>
        <w:rPr>
          <w:noProof/>
        </w:rPr>
        <w:fldChar w:fldCharType="separate"/>
      </w:r>
      <w:r>
        <w:rPr>
          <w:noProof/>
        </w:rPr>
        <w:t>22</w:t>
      </w:r>
      <w:r>
        <w:rPr>
          <w:noProof/>
        </w:rPr>
        <w:fldChar w:fldCharType="end"/>
      </w:r>
    </w:p>
    <w:p w14:paraId="03C96229"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2.5</w:t>
      </w:r>
      <w:r>
        <w:rPr>
          <w:rFonts w:asciiTheme="minorHAnsi" w:eastAsiaTheme="minorEastAsia" w:hAnsiTheme="minorHAnsi" w:cstheme="minorBidi"/>
          <w:noProof/>
          <w:sz w:val="22"/>
          <w:szCs w:val="22"/>
          <w:lang w:val="es-MX" w:eastAsia="es-MX"/>
        </w:rPr>
        <w:tab/>
      </w:r>
      <w:r>
        <w:rPr>
          <w:noProof/>
        </w:rPr>
        <w:t>Suposiciones y dependencias</w:t>
      </w:r>
      <w:r>
        <w:rPr>
          <w:noProof/>
        </w:rPr>
        <w:tab/>
      </w:r>
      <w:r>
        <w:rPr>
          <w:noProof/>
        </w:rPr>
        <w:fldChar w:fldCharType="begin"/>
      </w:r>
      <w:r>
        <w:rPr>
          <w:noProof/>
        </w:rPr>
        <w:instrText xml:space="preserve"> PAGEREF _Toc475513134 \h </w:instrText>
      </w:r>
      <w:r>
        <w:rPr>
          <w:noProof/>
        </w:rPr>
      </w:r>
      <w:r>
        <w:rPr>
          <w:noProof/>
        </w:rPr>
        <w:fldChar w:fldCharType="separate"/>
      </w:r>
      <w:r>
        <w:rPr>
          <w:noProof/>
        </w:rPr>
        <w:t>22</w:t>
      </w:r>
      <w:r>
        <w:rPr>
          <w:noProof/>
        </w:rPr>
        <w:fldChar w:fldCharType="end"/>
      </w:r>
    </w:p>
    <w:p w14:paraId="5FC777B0"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2.6</w:t>
      </w:r>
      <w:r>
        <w:rPr>
          <w:rFonts w:asciiTheme="minorHAnsi" w:eastAsiaTheme="minorEastAsia" w:hAnsiTheme="minorHAnsi" w:cstheme="minorBidi"/>
          <w:noProof/>
          <w:sz w:val="22"/>
          <w:szCs w:val="22"/>
          <w:lang w:val="es-MX" w:eastAsia="es-MX"/>
        </w:rPr>
        <w:tab/>
      </w:r>
      <w:r>
        <w:rPr>
          <w:noProof/>
        </w:rPr>
        <w:t>Requisitos subconjuntos</w:t>
      </w:r>
      <w:r>
        <w:rPr>
          <w:noProof/>
        </w:rPr>
        <w:tab/>
      </w:r>
      <w:r>
        <w:rPr>
          <w:noProof/>
        </w:rPr>
        <w:fldChar w:fldCharType="begin"/>
      </w:r>
      <w:r>
        <w:rPr>
          <w:noProof/>
        </w:rPr>
        <w:instrText xml:space="preserve"> PAGEREF _Toc475513135 \h </w:instrText>
      </w:r>
      <w:r>
        <w:rPr>
          <w:noProof/>
        </w:rPr>
      </w:r>
      <w:r>
        <w:rPr>
          <w:noProof/>
        </w:rPr>
        <w:fldChar w:fldCharType="separate"/>
      </w:r>
      <w:r>
        <w:rPr>
          <w:noProof/>
        </w:rPr>
        <w:t>22</w:t>
      </w:r>
      <w:r>
        <w:rPr>
          <w:noProof/>
        </w:rPr>
        <w:fldChar w:fldCharType="end"/>
      </w:r>
    </w:p>
    <w:p w14:paraId="02478F01" w14:textId="77777777" w:rsidR="00C72DED" w:rsidRDefault="00C72DED">
      <w:pPr>
        <w:pStyle w:val="TDC1"/>
        <w:tabs>
          <w:tab w:val="left" w:pos="432"/>
        </w:tabs>
        <w:rPr>
          <w:rFonts w:asciiTheme="minorHAnsi" w:eastAsiaTheme="minorEastAsia" w:hAnsiTheme="minorHAnsi" w:cstheme="minorBidi"/>
          <w:noProof/>
          <w:sz w:val="22"/>
          <w:szCs w:val="22"/>
          <w:lang w:val="es-MX" w:eastAsia="es-MX"/>
        </w:rPr>
      </w:pPr>
      <w:r>
        <w:rPr>
          <w:noProof/>
        </w:rPr>
        <w:t>3.</w:t>
      </w:r>
      <w:r>
        <w:rPr>
          <w:rFonts w:asciiTheme="minorHAnsi" w:eastAsiaTheme="minorEastAsia" w:hAnsiTheme="minorHAnsi" w:cstheme="minorBidi"/>
          <w:noProof/>
          <w:sz w:val="22"/>
          <w:szCs w:val="22"/>
          <w:lang w:val="es-MX" w:eastAsia="es-MX"/>
        </w:rPr>
        <w:tab/>
      </w:r>
      <w:r>
        <w:rPr>
          <w:noProof/>
        </w:rPr>
        <w:t>Requerimientos Específicos</w:t>
      </w:r>
      <w:r>
        <w:rPr>
          <w:noProof/>
        </w:rPr>
        <w:tab/>
      </w:r>
      <w:r>
        <w:rPr>
          <w:noProof/>
        </w:rPr>
        <w:fldChar w:fldCharType="begin"/>
      </w:r>
      <w:r>
        <w:rPr>
          <w:noProof/>
        </w:rPr>
        <w:instrText xml:space="preserve"> PAGEREF _Toc475513136 \h </w:instrText>
      </w:r>
      <w:r>
        <w:rPr>
          <w:noProof/>
        </w:rPr>
      </w:r>
      <w:r>
        <w:rPr>
          <w:noProof/>
        </w:rPr>
        <w:fldChar w:fldCharType="separate"/>
      </w:r>
      <w:r>
        <w:rPr>
          <w:noProof/>
        </w:rPr>
        <w:t>22</w:t>
      </w:r>
      <w:r>
        <w:rPr>
          <w:noProof/>
        </w:rPr>
        <w:fldChar w:fldCharType="end"/>
      </w:r>
    </w:p>
    <w:p w14:paraId="0E45DAB4"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sidRPr="00AF22B6">
        <w:rPr>
          <w:noProof/>
          <w:color w:val="000000" w:themeColor="text1"/>
        </w:rPr>
        <w:t>3.1</w:t>
      </w:r>
      <w:r>
        <w:rPr>
          <w:rFonts w:asciiTheme="minorHAnsi" w:eastAsiaTheme="minorEastAsia" w:hAnsiTheme="minorHAnsi" w:cstheme="minorBidi"/>
          <w:noProof/>
          <w:sz w:val="22"/>
          <w:szCs w:val="22"/>
          <w:lang w:val="es-MX" w:eastAsia="es-MX"/>
        </w:rPr>
        <w:tab/>
      </w:r>
      <w:r w:rsidRPr="00AF22B6">
        <w:rPr>
          <w:noProof/>
          <w:color w:val="000000" w:themeColor="text1"/>
        </w:rPr>
        <w:t>Funcionalidad</w:t>
      </w:r>
      <w:r>
        <w:rPr>
          <w:noProof/>
        </w:rPr>
        <w:tab/>
      </w:r>
      <w:r>
        <w:rPr>
          <w:noProof/>
        </w:rPr>
        <w:fldChar w:fldCharType="begin"/>
      </w:r>
      <w:r>
        <w:rPr>
          <w:noProof/>
        </w:rPr>
        <w:instrText xml:space="preserve"> PAGEREF _Toc475513137 \h </w:instrText>
      </w:r>
      <w:r>
        <w:rPr>
          <w:noProof/>
        </w:rPr>
      </w:r>
      <w:r>
        <w:rPr>
          <w:noProof/>
        </w:rPr>
        <w:fldChar w:fldCharType="separate"/>
      </w:r>
      <w:r>
        <w:rPr>
          <w:noProof/>
        </w:rPr>
        <w:t>22</w:t>
      </w:r>
      <w:r>
        <w:rPr>
          <w:noProof/>
        </w:rPr>
        <w:fldChar w:fldCharType="end"/>
      </w:r>
    </w:p>
    <w:p w14:paraId="28E3EDDB"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color w:val="000000" w:themeColor="text1"/>
        </w:rPr>
        <w:t>3.1.1</w:t>
      </w:r>
      <w:r>
        <w:rPr>
          <w:rFonts w:asciiTheme="minorHAnsi" w:eastAsiaTheme="minorEastAsia" w:hAnsiTheme="minorHAnsi" w:cstheme="minorBidi"/>
          <w:noProof/>
          <w:sz w:val="22"/>
          <w:szCs w:val="22"/>
          <w:lang w:val="es-MX" w:eastAsia="es-MX"/>
        </w:rPr>
        <w:tab/>
      </w:r>
      <w:r w:rsidRPr="00AF22B6">
        <w:rPr>
          <w:b/>
          <w:noProof/>
          <w:color w:val="000000" w:themeColor="text1"/>
        </w:rPr>
        <w:t>Módulo de Clientes</w:t>
      </w:r>
      <w:r>
        <w:rPr>
          <w:noProof/>
        </w:rPr>
        <w:tab/>
      </w:r>
      <w:r>
        <w:rPr>
          <w:noProof/>
        </w:rPr>
        <w:fldChar w:fldCharType="begin"/>
      </w:r>
      <w:r>
        <w:rPr>
          <w:noProof/>
        </w:rPr>
        <w:instrText xml:space="preserve"> PAGEREF _Toc475513138 \h </w:instrText>
      </w:r>
      <w:r>
        <w:rPr>
          <w:noProof/>
        </w:rPr>
      </w:r>
      <w:r>
        <w:rPr>
          <w:noProof/>
        </w:rPr>
        <w:fldChar w:fldCharType="separate"/>
      </w:r>
      <w:r>
        <w:rPr>
          <w:noProof/>
        </w:rPr>
        <w:t>22</w:t>
      </w:r>
      <w:r>
        <w:rPr>
          <w:noProof/>
        </w:rPr>
        <w:fldChar w:fldCharType="end"/>
      </w:r>
    </w:p>
    <w:p w14:paraId="4B28B975"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color w:val="000000" w:themeColor="text1"/>
          <w:lang w:val="es-ES"/>
        </w:rPr>
        <w:t>3.1.2</w:t>
      </w:r>
      <w:r>
        <w:rPr>
          <w:rFonts w:asciiTheme="minorHAnsi" w:eastAsiaTheme="minorEastAsia" w:hAnsiTheme="minorHAnsi" w:cstheme="minorBidi"/>
          <w:noProof/>
          <w:sz w:val="22"/>
          <w:szCs w:val="22"/>
          <w:lang w:val="es-MX" w:eastAsia="es-MX"/>
        </w:rPr>
        <w:tab/>
      </w:r>
      <w:r w:rsidRPr="00AF22B6">
        <w:rPr>
          <w:b/>
          <w:noProof/>
          <w:color w:val="000000" w:themeColor="text1"/>
        </w:rPr>
        <w:t>Módulo de login</w:t>
      </w:r>
      <w:r>
        <w:rPr>
          <w:noProof/>
        </w:rPr>
        <w:tab/>
      </w:r>
      <w:r>
        <w:rPr>
          <w:noProof/>
        </w:rPr>
        <w:fldChar w:fldCharType="begin"/>
      </w:r>
      <w:r>
        <w:rPr>
          <w:noProof/>
        </w:rPr>
        <w:instrText xml:space="preserve"> PAGEREF _Toc475513139 \h </w:instrText>
      </w:r>
      <w:r>
        <w:rPr>
          <w:noProof/>
        </w:rPr>
      </w:r>
      <w:r>
        <w:rPr>
          <w:noProof/>
        </w:rPr>
        <w:fldChar w:fldCharType="separate"/>
      </w:r>
      <w:r>
        <w:rPr>
          <w:noProof/>
        </w:rPr>
        <w:t>25</w:t>
      </w:r>
      <w:r>
        <w:rPr>
          <w:noProof/>
        </w:rPr>
        <w:fldChar w:fldCharType="end"/>
      </w:r>
    </w:p>
    <w:p w14:paraId="745FA19B"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color w:val="000000" w:themeColor="text1"/>
        </w:rPr>
        <w:t>3.1.3</w:t>
      </w:r>
      <w:r>
        <w:rPr>
          <w:rFonts w:asciiTheme="minorHAnsi" w:eastAsiaTheme="minorEastAsia" w:hAnsiTheme="minorHAnsi" w:cstheme="minorBidi"/>
          <w:noProof/>
          <w:sz w:val="22"/>
          <w:szCs w:val="22"/>
          <w:lang w:val="es-MX" w:eastAsia="es-MX"/>
        </w:rPr>
        <w:tab/>
      </w:r>
      <w:r w:rsidRPr="00AF22B6">
        <w:rPr>
          <w:b/>
          <w:noProof/>
          <w:color w:val="000000" w:themeColor="text1"/>
        </w:rPr>
        <w:t>Módulo de usuarios</w:t>
      </w:r>
      <w:r>
        <w:rPr>
          <w:noProof/>
        </w:rPr>
        <w:tab/>
      </w:r>
      <w:r>
        <w:rPr>
          <w:noProof/>
        </w:rPr>
        <w:fldChar w:fldCharType="begin"/>
      </w:r>
      <w:r>
        <w:rPr>
          <w:noProof/>
        </w:rPr>
        <w:instrText xml:space="preserve"> PAGEREF _Toc475513140 \h </w:instrText>
      </w:r>
      <w:r>
        <w:rPr>
          <w:noProof/>
        </w:rPr>
      </w:r>
      <w:r>
        <w:rPr>
          <w:noProof/>
        </w:rPr>
        <w:fldChar w:fldCharType="separate"/>
      </w:r>
      <w:r>
        <w:rPr>
          <w:noProof/>
        </w:rPr>
        <w:t>25</w:t>
      </w:r>
      <w:r>
        <w:rPr>
          <w:noProof/>
        </w:rPr>
        <w:fldChar w:fldCharType="end"/>
      </w:r>
    </w:p>
    <w:p w14:paraId="13C7AAED"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color w:val="000000" w:themeColor="text1"/>
        </w:rPr>
        <w:t>3.1.4</w:t>
      </w:r>
      <w:r>
        <w:rPr>
          <w:rFonts w:asciiTheme="minorHAnsi" w:eastAsiaTheme="minorEastAsia" w:hAnsiTheme="minorHAnsi" w:cstheme="minorBidi"/>
          <w:noProof/>
          <w:sz w:val="22"/>
          <w:szCs w:val="22"/>
          <w:lang w:val="es-MX" w:eastAsia="es-MX"/>
        </w:rPr>
        <w:tab/>
      </w:r>
      <w:r w:rsidRPr="00AF22B6">
        <w:rPr>
          <w:b/>
          <w:noProof/>
          <w:color w:val="000000" w:themeColor="text1"/>
        </w:rPr>
        <w:t>Módulo de gestión de proyectos.</w:t>
      </w:r>
      <w:r>
        <w:rPr>
          <w:noProof/>
        </w:rPr>
        <w:tab/>
      </w:r>
      <w:r>
        <w:rPr>
          <w:noProof/>
        </w:rPr>
        <w:fldChar w:fldCharType="begin"/>
      </w:r>
      <w:r>
        <w:rPr>
          <w:noProof/>
        </w:rPr>
        <w:instrText xml:space="preserve"> PAGEREF _Toc475513141 \h </w:instrText>
      </w:r>
      <w:r>
        <w:rPr>
          <w:noProof/>
        </w:rPr>
      </w:r>
      <w:r>
        <w:rPr>
          <w:noProof/>
        </w:rPr>
        <w:fldChar w:fldCharType="separate"/>
      </w:r>
      <w:r>
        <w:rPr>
          <w:noProof/>
        </w:rPr>
        <w:t>27</w:t>
      </w:r>
      <w:r>
        <w:rPr>
          <w:noProof/>
        </w:rPr>
        <w:fldChar w:fldCharType="end"/>
      </w:r>
    </w:p>
    <w:p w14:paraId="6DF50410"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color w:val="000000" w:themeColor="text1"/>
        </w:rPr>
        <w:t>3.1.5</w:t>
      </w:r>
      <w:r>
        <w:rPr>
          <w:rFonts w:asciiTheme="minorHAnsi" w:eastAsiaTheme="minorEastAsia" w:hAnsiTheme="minorHAnsi" w:cstheme="minorBidi"/>
          <w:noProof/>
          <w:sz w:val="22"/>
          <w:szCs w:val="22"/>
          <w:lang w:val="es-MX" w:eastAsia="es-MX"/>
        </w:rPr>
        <w:tab/>
      </w:r>
      <w:r w:rsidRPr="00AF22B6">
        <w:rPr>
          <w:b/>
          <w:noProof/>
          <w:color w:val="000000" w:themeColor="text1"/>
        </w:rPr>
        <w:t>Módulo de Reportes</w:t>
      </w:r>
      <w:r>
        <w:rPr>
          <w:noProof/>
        </w:rPr>
        <w:tab/>
      </w:r>
      <w:r>
        <w:rPr>
          <w:noProof/>
        </w:rPr>
        <w:fldChar w:fldCharType="begin"/>
      </w:r>
      <w:r>
        <w:rPr>
          <w:noProof/>
        </w:rPr>
        <w:instrText xml:space="preserve"> PAGEREF _Toc475513142 \h </w:instrText>
      </w:r>
      <w:r>
        <w:rPr>
          <w:noProof/>
        </w:rPr>
      </w:r>
      <w:r>
        <w:rPr>
          <w:noProof/>
        </w:rPr>
        <w:fldChar w:fldCharType="separate"/>
      </w:r>
      <w:r>
        <w:rPr>
          <w:noProof/>
        </w:rPr>
        <w:t>29</w:t>
      </w:r>
      <w:r>
        <w:rPr>
          <w:noProof/>
        </w:rPr>
        <w:fldChar w:fldCharType="end"/>
      </w:r>
    </w:p>
    <w:p w14:paraId="6BA9BBF7"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rPr>
        <w:t>3.1.6</w:t>
      </w:r>
      <w:r>
        <w:rPr>
          <w:rFonts w:asciiTheme="minorHAnsi" w:eastAsiaTheme="minorEastAsia" w:hAnsiTheme="minorHAnsi" w:cstheme="minorBidi"/>
          <w:noProof/>
          <w:sz w:val="22"/>
          <w:szCs w:val="22"/>
          <w:lang w:val="es-MX" w:eastAsia="es-MX"/>
        </w:rPr>
        <w:tab/>
      </w:r>
      <w:r w:rsidRPr="00AF22B6">
        <w:rPr>
          <w:b/>
          <w:noProof/>
        </w:rPr>
        <w:t>Módulo de Facturación</w:t>
      </w:r>
      <w:r>
        <w:rPr>
          <w:noProof/>
        </w:rPr>
        <w:tab/>
      </w:r>
      <w:r>
        <w:rPr>
          <w:noProof/>
        </w:rPr>
        <w:fldChar w:fldCharType="begin"/>
      </w:r>
      <w:r>
        <w:rPr>
          <w:noProof/>
        </w:rPr>
        <w:instrText xml:space="preserve"> PAGEREF _Toc475513143 \h </w:instrText>
      </w:r>
      <w:r>
        <w:rPr>
          <w:noProof/>
        </w:rPr>
      </w:r>
      <w:r>
        <w:rPr>
          <w:noProof/>
        </w:rPr>
        <w:fldChar w:fldCharType="separate"/>
      </w:r>
      <w:r>
        <w:rPr>
          <w:noProof/>
        </w:rPr>
        <w:t>31</w:t>
      </w:r>
      <w:r>
        <w:rPr>
          <w:noProof/>
        </w:rPr>
        <w:fldChar w:fldCharType="end"/>
      </w:r>
    </w:p>
    <w:p w14:paraId="699CF122" w14:textId="77777777" w:rsidR="00C72DED" w:rsidRDefault="00C72DED">
      <w:pPr>
        <w:pStyle w:val="TDC3"/>
        <w:rPr>
          <w:rFonts w:asciiTheme="minorHAnsi" w:eastAsiaTheme="minorEastAsia" w:hAnsiTheme="minorHAnsi" w:cstheme="minorBidi"/>
          <w:noProof/>
          <w:sz w:val="22"/>
          <w:szCs w:val="22"/>
          <w:lang w:val="es-MX" w:eastAsia="es-MX"/>
        </w:rPr>
      </w:pPr>
      <w:r w:rsidRPr="00AF22B6">
        <w:rPr>
          <w:b/>
          <w:noProof/>
        </w:rPr>
        <w:t>3.1.7</w:t>
      </w:r>
      <w:r>
        <w:rPr>
          <w:rFonts w:asciiTheme="minorHAnsi" w:eastAsiaTheme="minorEastAsia" w:hAnsiTheme="minorHAnsi" w:cstheme="minorBidi"/>
          <w:noProof/>
          <w:sz w:val="22"/>
          <w:szCs w:val="22"/>
          <w:lang w:val="es-MX" w:eastAsia="es-MX"/>
        </w:rPr>
        <w:tab/>
      </w:r>
      <w:r w:rsidRPr="00AF22B6">
        <w:rPr>
          <w:b/>
          <w:noProof/>
        </w:rPr>
        <w:t>Módulo de Ayuda</w:t>
      </w:r>
      <w:r>
        <w:rPr>
          <w:noProof/>
        </w:rPr>
        <w:tab/>
      </w:r>
      <w:r>
        <w:rPr>
          <w:noProof/>
        </w:rPr>
        <w:fldChar w:fldCharType="begin"/>
      </w:r>
      <w:r>
        <w:rPr>
          <w:noProof/>
        </w:rPr>
        <w:instrText xml:space="preserve"> PAGEREF _Toc475513144 \h </w:instrText>
      </w:r>
      <w:r>
        <w:rPr>
          <w:noProof/>
        </w:rPr>
      </w:r>
      <w:r>
        <w:rPr>
          <w:noProof/>
        </w:rPr>
        <w:fldChar w:fldCharType="separate"/>
      </w:r>
      <w:r>
        <w:rPr>
          <w:noProof/>
        </w:rPr>
        <w:t>32</w:t>
      </w:r>
      <w:r>
        <w:rPr>
          <w:noProof/>
        </w:rPr>
        <w:fldChar w:fldCharType="end"/>
      </w:r>
    </w:p>
    <w:p w14:paraId="44DB8FAD"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sidRPr="00AF22B6">
        <w:rPr>
          <w:noProof/>
          <w:lang w:val="es-ES"/>
        </w:rPr>
        <w:t>3.2</w:t>
      </w:r>
      <w:r>
        <w:rPr>
          <w:rFonts w:asciiTheme="minorHAnsi" w:eastAsiaTheme="minorEastAsia" w:hAnsiTheme="minorHAnsi" w:cstheme="minorBidi"/>
          <w:noProof/>
          <w:sz w:val="22"/>
          <w:szCs w:val="22"/>
          <w:lang w:val="es-MX" w:eastAsia="es-MX"/>
        </w:rPr>
        <w:tab/>
      </w:r>
      <w:r>
        <w:rPr>
          <w:noProof/>
        </w:rPr>
        <w:t>Requisitos</w:t>
      </w:r>
      <w:r w:rsidRPr="00AF22B6">
        <w:rPr>
          <w:noProof/>
          <w:lang w:val="es-ES"/>
        </w:rPr>
        <w:t xml:space="preserve"> de Rendimiento</w:t>
      </w:r>
      <w:r>
        <w:rPr>
          <w:noProof/>
        </w:rPr>
        <w:tab/>
      </w:r>
      <w:r>
        <w:rPr>
          <w:noProof/>
        </w:rPr>
        <w:fldChar w:fldCharType="begin"/>
      </w:r>
      <w:r>
        <w:rPr>
          <w:noProof/>
        </w:rPr>
        <w:instrText xml:space="preserve"> PAGEREF _Toc475513145 \h </w:instrText>
      </w:r>
      <w:r>
        <w:rPr>
          <w:noProof/>
        </w:rPr>
      </w:r>
      <w:r>
        <w:rPr>
          <w:noProof/>
        </w:rPr>
        <w:fldChar w:fldCharType="separate"/>
      </w:r>
      <w:r>
        <w:rPr>
          <w:noProof/>
        </w:rPr>
        <w:t>34</w:t>
      </w:r>
      <w:r>
        <w:rPr>
          <w:noProof/>
        </w:rPr>
        <w:fldChar w:fldCharType="end"/>
      </w:r>
    </w:p>
    <w:p w14:paraId="3623B006"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sidRPr="00AF22B6">
        <w:rPr>
          <w:noProof/>
          <w:lang w:val="es-ES"/>
        </w:rPr>
        <w:t>3.3</w:t>
      </w:r>
      <w:r>
        <w:rPr>
          <w:rFonts w:asciiTheme="minorHAnsi" w:eastAsiaTheme="minorEastAsia" w:hAnsiTheme="minorHAnsi" w:cstheme="minorBidi"/>
          <w:noProof/>
          <w:sz w:val="22"/>
          <w:szCs w:val="22"/>
          <w:lang w:val="es-MX" w:eastAsia="es-MX"/>
        </w:rPr>
        <w:tab/>
      </w:r>
      <w:r w:rsidRPr="00AF22B6">
        <w:rPr>
          <w:noProof/>
          <w:lang w:val="es-ES"/>
        </w:rPr>
        <w:t>Restricciones de Diseño</w:t>
      </w:r>
      <w:r>
        <w:rPr>
          <w:noProof/>
        </w:rPr>
        <w:tab/>
      </w:r>
      <w:r>
        <w:rPr>
          <w:noProof/>
        </w:rPr>
        <w:fldChar w:fldCharType="begin"/>
      </w:r>
      <w:r>
        <w:rPr>
          <w:noProof/>
        </w:rPr>
        <w:instrText xml:space="preserve"> PAGEREF _Toc475513146 \h </w:instrText>
      </w:r>
      <w:r>
        <w:rPr>
          <w:noProof/>
        </w:rPr>
      </w:r>
      <w:r>
        <w:rPr>
          <w:noProof/>
        </w:rPr>
        <w:fldChar w:fldCharType="separate"/>
      </w:r>
      <w:r>
        <w:rPr>
          <w:noProof/>
        </w:rPr>
        <w:t>34</w:t>
      </w:r>
      <w:r>
        <w:rPr>
          <w:noProof/>
        </w:rPr>
        <w:fldChar w:fldCharType="end"/>
      </w:r>
    </w:p>
    <w:p w14:paraId="1224974C"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sidRPr="00AF22B6">
        <w:rPr>
          <w:noProof/>
          <w:lang w:val="es-ES"/>
        </w:rPr>
        <w:t>3.4</w:t>
      </w:r>
      <w:r>
        <w:rPr>
          <w:rFonts w:asciiTheme="minorHAnsi" w:eastAsiaTheme="minorEastAsia" w:hAnsiTheme="minorHAnsi" w:cstheme="minorBidi"/>
          <w:noProof/>
          <w:sz w:val="22"/>
          <w:szCs w:val="22"/>
          <w:lang w:val="es-MX" w:eastAsia="es-MX"/>
        </w:rPr>
        <w:tab/>
      </w:r>
      <w:r w:rsidRPr="00AF22B6">
        <w:rPr>
          <w:noProof/>
          <w:lang w:val="es-ES"/>
        </w:rPr>
        <w:t>Atributos del Sistema</w:t>
      </w:r>
      <w:r>
        <w:rPr>
          <w:noProof/>
        </w:rPr>
        <w:tab/>
      </w:r>
      <w:r>
        <w:rPr>
          <w:noProof/>
        </w:rPr>
        <w:fldChar w:fldCharType="begin"/>
      </w:r>
      <w:r>
        <w:rPr>
          <w:noProof/>
        </w:rPr>
        <w:instrText xml:space="preserve"> PAGEREF _Toc475513147 \h </w:instrText>
      </w:r>
      <w:r>
        <w:rPr>
          <w:noProof/>
        </w:rPr>
      </w:r>
      <w:r>
        <w:rPr>
          <w:noProof/>
        </w:rPr>
        <w:fldChar w:fldCharType="separate"/>
      </w:r>
      <w:r>
        <w:rPr>
          <w:noProof/>
        </w:rPr>
        <w:t>34</w:t>
      </w:r>
      <w:r>
        <w:rPr>
          <w:noProof/>
        </w:rPr>
        <w:fldChar w:fldCharType="end"/>
      </w:r>
    </w:p>
    <w:p w14:paraId="20CCEC2B" w14:textId="77777777" w:rsidR="00C72DED" w:rsidRDefault="00C72DED">
      <w:pPr>
        <w:pStyle w:val="TDC2"/>
        <w:tabs>
          <w:tab w:val="left" w:pos="1000"/>
        </w:tabs>
        <w:rPr>
          <w:rFonts w:asciiTheme="minorHAnsi" w:eastAsiaTheme="minorEastAsia" w:hAnsiTheme="minorHAnsi" w:cstheme="minorBidi"/>
          <w:noProof/>
          <w:sz w:val="22"/>
          <w:szCs w:val="22"/>
          <w:lang w:val="es-MX" w:eastAsia="es-MX"/>
        </w:rPr>
      </w:pPr>
      <w:r>
        <w:rPr>
          <w:noProof/>
        </w:rPr>
        <w:t>3.5</w:t>
      </w:r>
      <w:r>
        <w:rPr>
          <w:rFonts w:asciiTheme="minorHAnsi" w:eastAsiaTheme="minorEastAsia" w:hAnsiTheme="minorHAnsi" w:cstheme="minorBidi"/>
          <w:noProof/>
          <w:sz w:val="22"/>
          <w:szCs w:val="22"/>
          <w:lang w:val="es-MX" w:eastAsia="es-MX"/>
        </w:rPr>
        <w:tab/>
      </w:r>
      <w:r>
        <w:rPr>
          <w:noProof/>
        </w:rPr>
        <w:t>Requisitos Suplementarios</w:t>
      </w:r>
      <w:r>
        <w:rPr>
          <w:noProof/>
        </w:rPr>
        <w:tab/>
      </w:r>
      <w:r>
        <w:rPr>
          <w:noProof/>
        </w:rPr>
        <w:fldChar w:fldCharType="begin"/>
      </w:r>
      <w:r>
        <w:rPr>
          <w:noProof/>
        </w:rPr>
        <w:instrText xml:space="preserve"> PAGEREF _Toc475513148 \h </w:instrText>
      </w:r>
      <w:r>
        <w:rPr>
          <w:noProof/>
        </w:rPr>
      </w:r>
      <w:r>
        <w:rPr>
          <w:noProof/>
        </w:rPr>
        <w:fldChar w:fldCharType="separate"/>
      </w:r>
      <w:r>
        <w:rPr>
          <w:noProof/>
        </w:rPr>
        <w:t>34</w:t>
      </w:r>
      <w:r>
        <w:rPr>
          <w:noProof/>
        </w:rPr>
        <w:fldChar w:fldCharType="end"/>
      </w:r>
    </w:p>
    <w:p w14:paraId="708CF1E1" w14:textId="77777777" w:rsidR="00C72DED" w:rsidRDefault="00C72DED">
      <w:pPr>
        <w:pStyle w:val="TDC1"/>
        <w:tabs>
          <w:tab w:val="left" w:pos="432"/>
        </w:tabs>
        <w:rPr>
          <w:rFonts w:asciiTheme="minorHAnsi" w:eastAsiaTheme="minorEastAsia" w:hAnsiTheme="minorHAnsi" w:cstheme="minorBidi"/>
          <w:noProof/>
          <w:sz w:val="22"/>
          <w:szCs w:val="22"/>
          <w:lang w:val="es-MX" w:eastAsia="es-MX"/>
        </w:rPr>
      </w:pPr>
      <w:r w:rsidRPr="00AF22B6">
        <w:rPr>
          <w:rFonts w:eastAsia="Arial" w:cs="Arial"/>
          <w:noProof/>
          <w:lang w:val="es-ES" w:eastAsia="es-EC"/>
        </w:rPr>
        <w:t>4.</w:t>
      </w:r>
      <w:r>
        <w:rPr>
          <w:rFonts w:asciiTheme="minorHAnsi" w:eastAsiaTheme="minorEastAsia" w:hAnsiTheme="minorHAnsi" w:cstheme="minorBidi"/>
          <w:noProof/>
          <w:sz w:val="22"/>
          <w:szCs w:val="22"/>
          <w:lang w:val="es-MX" w:eastAsia="es-MX"/>
        </w:rPr>
        <w:tab/>
      </w:r>
      <w:r w:rsidRPr="00AF22B6">
        <w:rPr>
          <w:rFonts w:eastAsia="Arial" w:cs="Arial"/>
          <w:noProof/>
          <w:lang w:val="es-ES" w:eastAsia="es-EC"/>
        </w:rPr>
        <w:t>Clasificación de los Requerimientos Funcionales</w:t>
      </w:r>
      <w:r>
        <w:rPr>
          <w:noProof/>
        </w:rPr>
        <w:tab/>
      </w:r>
      <w:r>
        <w:rPr>
          <w:noProof/>
        </w:rPr>
        <w:fldChar w:fldCharType="begin"/>
      </w:r>
      <w:r>
        <w:rPr>
          <w:noProof/>
        </w:rPr>
        <w:instrText xml:space="preserve"> PAGEREF _Toc475513149 \h </w:instrText>
      </w:r>
      <w:r>
        <w:rPr>
          <w:noProof/>
        </w:rPr>
      </w:r>
      <w:r>
        <w:rPr>
          <w:noProof/>
        </w:rPr>
        <w:fldChar w:fldCharType="separate"/>
      </w:r>
      <w:r>
        <w:rPr>
          <w:noProof/>
        </w:rPr>
        <w:t>34</w:t>
      </w:r>
      <w:r>
        <w:rPr>
          <w:noProof/>
        </w:rPr>
        <w:fldChar w:fldCharType="end"/>
      </w:r>
    </w:p>
    <w:p w14:paraId="6A2830C8" w14:textId="77777777" w:rsidR="00C72DED" w:rsidRDefault="00C72DED">
      <w:pPr>
        <w:pStyle w:val="TDC1"/>
        <w:tabs>
          <w:tab w:val="left" w:pos="432"/>
        </w:tabs>
        <w:rPr>
          <w:rFonts w:asciiTheme="minorHAnsi" w:eastAsiaTheme="minorEastAsia" w:hAnsiTheme="minorHAnsi" w:cstheme="minorBidi"/>
          <w:noProof/>
          <w:sz w:val="22"/>
          <w:szCs w:val="22"/>
          <w:lang w:val="es-MX" w:eastAsia="es-MX"/>
        </w:rPr>
      </w:pPr>
      <w:r>
        <w:rPr>
          <w:noProof/>
        </w:rPr>
        <w:t>5.</w:t>
      </w:r>
      <w:r>
        <w:rPr>
          <w:rFonts w:asciiTheme="minorHAnsi" w:eastAsiaTheme="minorEastAsia" w:hAnsiTheme="minorHAnsi" w:cstheme="minorBidi"/>
          <w:noProof/>
          <w:sz w:val="22"/>
          <w:szCs w:val="22"/>
          <w:lang w:val="es-MX" w:eastAsia="es-MX"/>
        </w:rPr>
        <w:tab/>
      </w:r>
      <w:r>
        <w:rPr>
          <w:noProof/>
        </w:rPr>
        <w:t>Apéndice</w:t>
      </w:r>
      <w:r>
        <w:rPr>
          <w:noProof/>
        </w:rPr>
        <w:tab/>
      </w:r>
      <w:r>
        <w:rPr>
          <w:noProof/>
        </w:rPr>
        <w:fldChar w:fldCharType="begin"/>
      </w:r>
      <w:r>
        <w:rPr>
          <w:noProof/>
        </w:rPr>
        <w:instrText xml:space="preserve"> PAGEREF _Toc475513150 \h </w:instrText>
      </w:r>
      <w:r>
        <w:rPr>
          <w:noProof/>
        </w:rPr>
      </w:r>
      <w:r>
        <w:rPr>
          <w:noProof/>
        </w:rPr>
        <w:fldChar w:fldCharType="separate"/>
      </w:r>
      <w:r>
        <w:rPr>
          <w:noProof/>
        </w:rPr>
        <w:t>35</w:t>
      </w:r>
      <w:r>
        <w:rPr>
          <w:noProof/>
        </w:rPr>
        <w:fldChar w:fldCharType="end"/>
      </w:r>
    </w:p>
    <w:p w14:paraId="79C09CA0" w14:textId="76A1A078" w:rsidR="009F7D07" w:rsidRPr="006B6394" w:rsidRDefault="00464E62" w:rsidP="009F7D07">
      <w:pPr>
        <w:pStyle w:val="Puesto"/>
        <w:jc w:val="left"/>
      </w:pPr>
      <w:r w:rsidRPr="00F17758">
        <w:fldChar w:fldCharType="end"/>
      </w:r>
    </w:p>
    <w:p w14:paraId="470614C9" w14:textId="77777777" w:rsidR="009F7D07" w:rsidRPr="006B6394" w:rsidRDefault="009F7D07" w:rsidP="009F7D07">
      <w:pPr>
        <w:pStyle w:val="Puesto"/>
        <w:jc w:val="left"/>
      </w:pPr>
    </w:p>
    <w:p w14:paraId="73C55C3D" w14:textId="77777777" w:rsidR="009F7D07" w:rsidRPr="006B6394" w:rsidRDefault="009F7D07" w:rsidP="009F7D07">
      <w:pPr>
        <w:pStyle w:val="Puesto"/>
        <w:jc w:val="left"/>
      </w:pPr>
    </w:p>
    <w:p w14:paraId="18EF3C1D" w14:textId="77777777" w:rsidR="009F7D07" w:rsidRPr="006B6394" w:rsidRDefault="009F7D07" w:rsidP="009F7D07">
      <w:pPr>
        <w:pStyle w:val="Puesto"/>
        <w:jc w:val="left"/>
      </w:pPr>
    </w:p>
    <w:p w14:paraId="252F07C4" w14:textId="77777777" w:rsidR="009F7D07" w:rsidRPr="006B6394" w:rsidRDefault="009F7D07" w:rsidP="009F7D07">
      <w:pPr>
        <w:pStyle w:val="Puesto"/>
        <w:jc w:val="left"/>
      </w:pPr>
    </w:p>
    <w:p w14:paraId="1B63207D" w14:textId="77777777" w:rsidR="00464E62" w:rsidRPr="006B6394" w:rsidRDefault="66195704" w:rsidP="009F7D07">
      <w:pPr>
        <w:pStyle w:val="Puesto"/>
        <w:jc w:val="left"/>
      </w:pPr>
      <w:r w:rsidRPr="66195704">
        <w:lastRenderedPageBreak/>
        <w:t>Especificación de Requerimientos de Software</w:t>
      </w:r>
    </w:p>
    <w:p w14:paraId="71DBE1B9" w14:textId="77777777" w:rsidR="00464E62" w:rsidRPr="00F17758" w:rsidRDefault="00464E62">
      <w:pPr>
        <w:pStyle w:val="Ttulo1"/>
      </w:pPr>
      <w:bookmarkStart w:id="0" w:name="_Toc437516901"/>
      <w:bookmarkStart w:id="1" w:name="_Toc475513116"/>
      <w:r w:rsidRPr="00F17758">
        <w:t>Introduc</w:t>
      </w:r>
      <w:r w:rsidR="009F7D07">
        <w:t>ción</w:t>
      </w:r>
      <w:bookmarkEnd w:id="0"/>
      <w:bookmarkEnd w:id="1"/>
    </w:p>
    <w:p w14:paraId="4F3166C9" w14:textId="77777777" w:rsidR="00464E62" w:rsidRDefault="00464E62" w:rsidP="00BA688E">
      <w:pPr>
        <w:pStyle w:val="Ttulo2"/>
      </w:pPr>
      <w:bookmarkStart w:id="2" w:name="_Toc437516902"/>
      <w:bookmarkStart w:id="3" w:name="_Toc475513117"/>
      <w:r w:rsidRPr="00BA688E">
        <w:t>P</w:t>
      </w:r>
      <w:r w:rsidR="009F7D07" w:rsidRPr="00BA688E">
        <w:t>ropósito</w:t>
      </w:r>
      <w:bookmarkEnd w:id="2"/>
      <w:bookmarkEnd w:id="3"/>
    </w:p>
    <w:p w14:paraId="5D9EB5F4" w14:textId="0B061349" w:rsidR="009A1936" w:rsidRPr="0047734A" w:rsidRDefault="66195704" w:rsidP="000209AB">
      <w:pPr>
        <w:ind w:left="720"/>
        <w:jc w:val="both"/>
        <w:rPr>
          <w:lang w:val="es-ES"/>
        </w:rPr>
      </w:pPr>
      <w:r w:rsidRPr="66195704">
        <w:rPr>
          <w:lang w:val="es-ES"/>
        </w:rPr>
        <w:t xml:space="preserve">El propósito del presente documento es definir el comportamiento externo del sistema software y los requerimientos que serán implementados para el desarrollo del sistema </w:t>
      </w:r>
      <w:r w:rsidR="00557A30">
        <w:rPr>
          <w:lang w:val="es-ES"/>
        </w:rPr>
        <w:t>SIP M</w:t>
      </w:r>
      <w:r w:rsidR="00557A30">
        <w:t>&amp;M</w:t>
      </w:r>
      <w:r w:rsidR="00F7062A">
        <w:rPr>
          <w:lang w:val="es-ES"/>
        </w:rPr>
        <w:t xml:space="preserve"> </w:t>
      </w:r>
      <w:r w:rsidRPr="66195704">
        <w:rPr>
          <w:lang w:val="es-ES"/>
        </w:rPr>
        <w:t>cuyo propósito es satisfacer las necesidades de automatización de los proc</w:t>
      </w:r>
      <w:r w:rsidR="00F7062A">
        <w:rPr>
          <w:lang w:val="es-ES"/>
        </w:rPr>
        <w:t xml:space="preserve">esos de: </w:t>
      </w:r>
      <w:r w:rsidR="00557A30">
        <w:rPr>
          <w:lang w:val="es-ES"/>
        </w:rPr>
        <w:t>gestión de clientes, gestión de producción y gestión de mantenimiento vehicular.</w:t>
      </w:r>
    </w:p>
    <w:p w14:paraId="0E5A346D" w14:textId="4F9ECE6D" w:rsidR="009F7D07" w:rsidRDefault="009F7D07" w:rsidP="00675CE2">
      <w:pPr>
        <w:pStyle w:val="Ttulo2"/>
      </w:pPr>
      <w:bookmarkStart w:id="4" w:name="_Toc437516903"/>
      <w:bookmarkStart w:id="5" w:name="_Toc475513118"/>
      <w:r>
        <w:t>Alcance</w:t>
      </w:r>
      <w:bookmarkEnd w:id="4"/>
      <w:bookmarkEnd w:id="5"/>
    </w:p>
    <w:p w14:paraId="7E2EDC52" w14:textId="5A0861F6" w:rsidR="00AC48B9" w:rsidRPr="00982767" w:rsidRDefault="00557A30" w:rsidP="00FB5BF9">
      <w:pPr>
        <w:spacing w:before="120" w:after="120"/>
        <w:ind w:left="720"/>
        <w:jc w:val="both"/>
        <w:rPr>
          <w:color w:val="000000"/>
          <w:sz w:val="27"/>
          <w:szCs w:val="27"/>
          <w:lang w:val="es-ES" w:eastAsia="es-EC"/>
        </w:rPr>
      </w:pPr>
      <w:r w:rsidRPr="00982767">
        <w:rPr>
          <w:lang w:val="es-ES"/>
        </w:rPr>
        <w:t xml:space="preserve">SIP M&amp;M </w:t>
      </w:r>
      <w:r w:rsidR="66195704" w:rsidRPr="00982767">
        <w:rPr>
          <w:lang w:val="es-ES"/>
        </w:rPr>
        <w:t xml:space="preserve"> estará estruc</w:t>
      </w:r>
      <w:r w:rsidR="00591C0B" w:rsidRPr="00982767">
        <w:rPr>
          <w:lang w:val="es-ES"/>
        </w:rPr>
        <w:t xml:space="preserve">turado por un módulo de </w:t>
      </w:r>
      <w:r w:rsidRPr="00982767">
        <w:rPr>
          <w:lang w:val="es-ES"/>
        </w:rPr>
        <w:t>clientes</w:t>
      </w:r>
      <w:r w:rsidR="00591C0B" w:rsidRPr="00982767">
        <w:rPr>
          <w:lang w:val="es-ES"/>
        </w:rPr>
        <w:t xml:space="preserve"> que permitirá registrar toda la informació</w:t>
      </w:r>
      <w:r w:rsidRPr="00982767">
        <w:rPr>
          <w:lang w:val="es-ES"/>
        </w:rPr>
        <w:t>n necesaria de los clientes</w:t>
      </w:r>
      <w:r w:rsidR="00591C0B" w:rsidRPr="00982767">
        <w:rPr>
          <w:lang w:val="es-ES"/>
        </w:rPr>
        <w:t>, un módulo de</w:t>
      </w:r>
      <w:r w:rsidRPr="00982767">
        <w:rPr>
          <w:lang w:val="es-ES"/>
        </w:rPr>
        <w:t xml:space="preserve"> gestión de la producción donde se registrara toda la información relacionada con los proyectos que realiza en la metalmecánica, un </w:t>
      </w:r>
      <w:r w:rsidR="00982767" w:rsidRPr="00982767">
        <w:rPr>
          <w:lang w:val="es-ES"/>
        </w:rPr>
        <w:t>módulo</w:t>
      </w:r>
      <w:r w:rsidRPr="00982767">
        <w:rPr>
          <w:lang w:val="es-ES"/>
        </w:rPr>
        <w:t xml:space="preserve"> de mantenimiento vehicular en donde se registrara la información relacionada con el servicio de mantenimiento </w:t>
      </w:r>
      <w:r w:rsidR="00982767">
        <w:rPr>
          <w:lang w:val="es-ES"/>
        </w:rPr>
        <w:t xml:space="preserve">vehicular </w:t>
      </w:r>
      <w:r w:rsidRPr="00982767">
        <w:rPr>
          <w:lang w:val="es-ES"/>
        </w:rPr>
        <w:t xml:space="preserve">que brinda la metalmecánica a sus clientes, un </w:t>
      </w:r>
      <w:r w:rsidR="00982767" w:rsidRPr="00982767">
        <w:rPr>
          <w:lang w:val="es-ES"/>
        </w:rPr>
        <w:t>módulo</w:t>
      </w:r>
      <w:r w:rsidRPr="00982767">
        <w:rPr>
          <w:lang w:val="es-ES"/>
        </w:rPr>
        <w:t xml:space="preserve"> </w:t>
      </w:r>
      <w:r w:rsidR="00982767" w:rsidRPr="00982767">
        <w:rPr>
          <w:lang w:val="es-ES"/>
        </w:rPr>
        <w:t xml:space="preserve">de facturación en donde se generara facturas de los servicios que el cliente reciba por parte de la metalmecánica, un módulo de reportes en donde se generara los reportes que el gerente administrativo desee en las fechas establecidas, </w:t>
      </w:r>
      <w:r w:rsidR="00982767">
        <w:rPr>
          <w:lang w:val="es-ES"/>
        </w:rPr>
        <w:t xml:space="preserve">un </w:t>
      </w:r>
      <w:r w:rsidR="0090026B">
        <w:rPr>
          <w:lang w:val="es-ES"/>
        </w:rPr>
        <w:t>módulo</w:t>
      </w:r>
      <w:r w:rsidR="00982767">
        <w:rPr>
          <w:lang w:val="es-ES"/>
        </w:rPr>
        <w:t xml:space="preserve"> de administración </w:t>
      </w:r>
      <w:r w:rsidR="0090026B">
        <w:rPr>
          <w:lang w:val="es-ES"/>
        </w:rPr>
        <w:t xml:space="preserve">del sistema </w:t>
      </w:r>
      <w:r w:rsidR="00982767">
        <w:rPr>
          <w:lang w:val="es-ES"/>
        </w:rPr>
        <w:t xml:space="preserve"> en donde el gerente administrativo</w:t>
      </w:r>
      <w:r w:rsidR="0090026B">
        <w:rPr>
          <w:lang w:val="es-ES"/>
        </w:rPr>
        <w:t xml:space="preserve"> podrá registrar y administrar usuarios dependiendo de las necesidades que est</w:t>
      </w:r>
      <w:r w:rsidR="0090026B">
        <w:t>é</w:t>
      </w:r>
      <w:r w:rsidR="0090026B">
        <w:rPr>
          <w:lang w:val="es-ES"/>
        </w:rPr>
        <w:t xml:space="preserve"> tenga y </w:t>
      </w:r>
      <w:r w:rsidR="00982767">
        <w:rPr>
          <w:lang w:val="es-ES"/>
        </w:rPr>
        <w:t xml:space="preserve"> </w:t>
      </w:r>
      <w:r w:rsidR="00982767" w:rsidRPr="00982767">
        <w:rPr>
          <w:lang w:val="es-ES"/>
        </w:rPr>
        <w:t xml:space="preserve">un módulo de ayuda cuyo propósito </w:t>
      </w:r>
      <w:r w:rsidR="0090026B">
        <w:rPr>
          <w:lang w:val="es-ES"/>
        </w:rPr>
        <w:t xml:space="preserve">es </w:t>
      </w:r>
      <w:r w:rsidR="00982767" w:rsidRPr="00982767">
        <w:rPr>
          <w:lang w:val="es-ES"/>
        </w:rPr>
        <w:t>ilustrar al usuario sob</w:t>
      </w:r>
      <w:r w:rsidR="0090026B">
        <w:rPr>
          <w:lang w:val="es-ES"/>
        </w:rPr>
        <w:t>re el funcionamiento del SIP</w:t>
      </w:r>
      <w:r w:rsidR="00982767" w:rsidRPr="00982767">
        <w:rPr>
          <w:lang w:val="es-ES"/>
        </w:rPr>
        <w:t xml:space="preserve"> </w:t>
      </w:r>
      <w:r w:rsidR="00982767" w:rsidRPr="00982767">
        <w:t>M&amp;M en el caso de que el usuario tenga alguna dificultad o duda sobre el mismo.</w:t>
      </w:r>
      <w:r w:rsidR="00982767" w:rsidRPr="00982767">
        <w:rPr>
          <w:lang w:val="es-ES"/>
        </w:rPr>
        <w:t xml:space="preserve"> </w:t>
      </w:r>
    </w:p>
    <w:p w14:paraId="6538EF88" w14:textId="2DC8B8FB" w:rsidR="00464E62" w:rsidRDefault="009F7D07">
      <w:pPr>
        <w:pStyle w:val="Ttulo2"/>
      </w:pPr>
      <w:bookmarkStart w:id="6" w:name="_Toc437516904"/>
      <w:bookmarkStart w:id="7" w:name="_Toc475513119"/>
      <w:r>
        <w:t>Definic</w:t>
      </w:r>
      <w:r w:rsidR="00464E62" w:rsidRPr="00F17758">
        <w:t>ion</w:t>
      </w:r>
      <w:r>
        <w:t xml:space="preserve">es, </w:t>
      </w:r>
      <w:r w:rsidR="008D077A">
        <w:t>Acróni</w:t>
      </w:r>
      <w:r w:rsidR="008D077A" w:rsidRPr="00F17758">
        <w:t>m</w:t>
      </w:r>
      <w:r w:rsidR="008D077A">
        <w:t>os</w:t>
      </w:r>
      <w:r>
        <w:t>, y Ab</w:t>
      </w:r>
      <w:r w:rsidR="00464E62" w:rsidRPr="00F17758">
        <w:t>reviat</w:t>
      </w:r>
      <w:r>
        <w:t>ura</w:t>
      </w:r>
      <w:r w:rsidR="00464E62" w:rsidRPr="00F17758">
        <w:t>s</w:t>
      </w:r>
      <w:bookmarkEnd w:id="6"/>
      <w:bookmarkEnd w:id="7"/>
    </w:p>
    <w:p w14:paraId="210E170F" w14:textId="0E941C5E" w:rsidR="00FB5BF9" w:rsidRPr="00FB5BF9" w:rsidRDefault="66195704" w:rsidP="00FB5BF9">
      <w:pPr>
        <w:numPr>
          <w:ilvl w:val="0"/>
          <w:numId w:val="2"/>
        </w:numPr>
      </w:pPr>
      <w:r>
        <w:t>Ver Glosario</w:t>
      </w:r>
      <w:r w:rsidR="00A87B54">
        <w:t>.</w:t>
      </w:r>
    </w:p>
    <w:p w14:paraId="6848F60D" w14:textId="77777777" w:rsidR="009F7D07" w:rsidRDefault="00464E62" w:rsidP="00011B03">
      <w:pPr>
        <w:pStyle w:val="Ttulo2"/>
      </w:pPr>
      <w:bookmarkStart w:id="8" w:name="_Toc437516905"/>
      <w:bookmarkStart w:id="9" w:name="_Toc475513120"/>
      <w:r w:rsidRPr="00F17758">
        <w:t>Referenc</w:t>
      </w:r>
      <w:r w:rsidR="009F7D07">
        <w:t>ia</w:t>
      </w:r>
      <w:r w:rsidRPr="00F17758">
        <w:t>s</w:t>
      </w:r>
      <w:bookmarkEnd w:id="8"/>
      <w:bookmarkEnd w:id="9"/>
    </w:p>
    <w:p w14:paraId="317B3CAC" w14:textId="1D9757E8" w:rsidR="00011B03" w:rsidRPr="00011B03" w:rsidRDefault="00A87B54" w:rsidP="00011B03">
      <w:pPr>
        <w:numPr>
          <w:ilvl w:val="0"/>
          <w:numId w:val="2"/>
        </w:numPr>
      </w:pPr>
      <w:r>
        <w:t xml:space="preserve">Ver </w:t>
      </w:r>
      <w:r w:rsidR="66195704">
        <w:t>Glosario</w:t>
      </w:r>
      <w:r>
        <w:t>.</w:t>
      </w:r>
    </w:p>
    <w:p w14:paraId="6C2A0BE4" w14:textId="38C14A8B" w:rsidR="00464E62" w:rsidRPr="00F17758" w:rsidRDefault="009F7D07">
      <w:pPr>
        <w:pStyle w:val="Ttulo2"/>
      </w:pPr>
      <w:bookmarkStart w:id="10" w:name="_Toc437516906"/>
      <w:bookmarkStart w:id="11" w:name="_Toc475513121"/>
      <w:r>
        <w:t>Descripción General</w:t>
      </w:r>
      <w:bookmarkEnd w:id="10"/>
      <w:bookmarkEnd w:id="11"/>
    </w:p>
    <w:p w14:paraId="6402E15F" w14:textId="17DA888C" w:rsidR="00A7207B" w:rsidRPr="002629F9" w:rsidRDefault="66195704" w:rsidP="00A7207B">
      <w:pPr>
        <w:ind w:left="720"/>
        <w:jc w:val="both"/>
      </w:pPr>
      <w:r w:rsidRPr="66195704">
        <w:t xml:space="preserve">El documento está constituido por cinco capítulos. El capítulo 1 define aspectos generales correspondientes a la introducción que a su vez está conformada por el propósito, el alcance, las definiciones, acrónimos y abreviaciones y referencias. El capítulo 2 define la descripción general del producto software, que contiene la perspectiva y funciones del producto, además de características de los usuarios, restricciones, suposiciones y dependencias, además de los requisitos subconjuntos. El capítulo 3 especifica los requerimientos específicos, funcionalidades y detalla uno a uno los requerimientos funcionales, define especificaciones de casos de uso y los requisitos suplementarios. El capítulo 4 contiene los requerimientos funcionales organizados en una tabla. </w:t>
      </w:r>
      <w:r>
        <w:t xml:space="preserve">Finalmente, el capítulo 5 es el apéndice.    </w:t>
      </w:r>
    </w:p>
    <w:p w14:paraId="08FAB422" w14:textId="77777777" w:rsidR="00464E62" w:rsidRPr="00F17758" w:rsidRDefault="00464E62">
      <w:pPr>
        <w:pStyle w:val="Ttulo1"/>
      </w:pPr>
      <w:r w:rsidRPr="00F17758">
        <w:br w:type="page"/>
      </w:r>
      <w:bookmarkStart w:id="12" w:name="_Toc437516907"/>
      <w:bookmarkStart w:id="13" w:name="_Toc475513122"/>
      <w:r w:rsidR="00864502">
        <w:lastRenderedPageBreak/>
        <w:t>Descripción General</w:t>
      </w:r>
      <w:bookmarkEnd w:id="12"/>
      <w:bookmarkEnd w:id="13"/>
    </w:p>
    <w:p w14:paraId="554ED2F0" w14:textId="77777777" w:rsidR="00864502" w:rsidRPr="00BA688E" w:rsidRDefault="00864502" w:rsidP="00BA688E">
      <w:pPr>
        <w:pStyle w:val="Ttulo2"/>
      </w:pPr>
      <w:bookmarkStart w:id="14" w:name="_Toc437259746"/>
      <w:bookmarkStart w:id="15" w:name="_Toc437516908"/>
      <w:bookmarkStart w:id="16" w:name="_Toc475513123"/>
      <w:r w:rsidRPr="00BA688E">
        <w:t>Perspectiva de Producto</w:t>
      </w:r>
      <w:bookmarkEnd w:id="14"/>
      <w:bookmarkEnd w:id="15"/>
      <w:bookmarkEnd w:id="16"/>
    </w:p>
    <w:p w14:paraId="76F86C6E" w14:textId="77777777" w:rsidR="00864502" w:rsidRPr="00927A4B" w:rsidRDefault="00864502" w:rsidP="009D0AE9">
      <w:pPr>
        <w:pStyle w:val="Ttulo3"/>
        <w:rPr>
          <w:rFonts w:eastAsia="Arial" w:cs="Arial"/>
        </w:rPr>
      </w:pPr>
      <w:bookmarkStart w:id="17" w:name="_Toc437259747"/>
      <w:r w:rsidRPr="66195704">
        <w:rPr>
          <w:rFonts w:eastAsia="Arial" w:cs="Arial"/>
        </w:rPr>
        <w:t> </w:t>
      </w:r>
      <w:bookmarkStart w:id="18" w:name="_Toc437516909"/>
      <w:bookmarkStart w:id="19" w:name="_Toc475513124"/>
      <w:r w:rsidRPr="66195704">
        <w:rPr>
          <w:rFonts w:eastAsia="Arial" w:cs="Arial"/>
        </w:rPr>
        <w:t>Sistema Interfaces</w:t>
      </w:r>
      <w:bookmarkEnd w:id="17"/>
      <w:r w:rsidR="00D12F43" w:rsidRPr="66195704">
        <w:rPr>
          <w:rFonts w:eastAsia="Arial" w:cs="Arial"/>
        </w:rPr>
        <w:t xml:space="preserve"> si es un Sistema y contiene hardware</w:t>
      </w:r>
      <w:bookmarkEnd w:id="18"/>
      <w:bookmarkEnd w:id="19"/>
    </w:p>
    <w:p w14:paraId="0BD101C2" w14:textId="77777777" w:rsidR="00864502" w:rsidRPr="0047734A" w:rsidRDefault="00D12F43" w:rsidP="009D0AE9">
      <w:pPr>
        <w:ind w:firstLine="720"/>
        <w:rPr>
          <w:lang w:val="es-ES" w:eastAsia="es-EC"/>
        </w:rPr>
      </w:pPr>
      <w:bookmarkStart w:id="20" w:name="_Toc437516910"/>
      <w:r w:rsidRPr="66195704">
        <w:rPr>
          <w:rFonts w:ascii="Arial" w:eastAsia="Arial" w:hAnsi="Arial" w:cs="Arial"/>
          <w:lang w:val="es-ES" w:eastAsia="es-EC"/>
        </w:rPr>
        <w:t>N/A</w:t>
      </w:r>
      <w:bookmarkEnd w:id="20"/>
    </w:p>
    <w:p w14:paraId="231BF127" w14:textId="257BC7CD" w:rsidR="00864502" w:rsidRDefault="00864502" w:rsidP="00BA688E">
      <w:pPr>
        <w:pStyle w:val="Ttulo3"/>
        <w:rPr>
          <w:rFonts w:eastAsia="Arial" w:cs="Arial"/>
          <w:lang w:val="es-ES" w:eastAsia="es-EC"/>
        </w:rPr>
      </w:pPr>
      <w:bookmarkStart w:id="21" w:name="_Toc437259748"/>
      <w:bookmarkStart w:id="22" w:name="_Toc437516911"/>
      <w:bookmarkStart w:id="23" w:name="_Toc475513125"/>
      <w:r w:rsidRPr="00DA161B">
        <w:rPr>
          <w:rFonts w:eastAsia="Arial" w:cs="Arial"/>
          <w:lang w:val="es-ES" w:eastAsia="es-EC"/>
        </w:rPr>
        <w:t>Interfaces de usuario</w:t>
      </w:r>
      <w:bookmarkEnd w:id="21"/>
      <w:r w:rsidR="00D12F43" w:rsidRPr="00DA161B">
        <w:rPr>
          <w:rFonts w:eastAsia="Arial" w:cs="Arial"/>
          <w:lang w:val="es-ES" w:eastAsia="es-EC"/>
        </w:rPr>
        <w:t xml:space="preserve"> Pantallas</w:t>
      </w:r>
      <w:bookmarkEnd w:id="22"/>
      <w:bookmarkEnd w:id="23"/>
    </w:p>
    <w:p w14:paraId="7EFFDA14" w14:textId="65339011" w:rsidR="00A849A5" w:rsidRPr="003D1757" w:rsidRDefault="00DA161B" w:rsidP="00E36282">
      <w:pPr>
        <w:ind w:left="720"/>
        <w:rPr>
          <w:rFonts w:eastAsia="Arial"/>
          <w:b/>
          <w:lang w:val="es-ES" w:eastAsia="es-EC"/>
        </w:rPr>
      </w:pPr>
      <w:r w:rsidRPr="003D1757">
        <w:rPr>
          <w:rFonts w:eastAsia="Arial"/>
          <w:b/>
          <w:lang w:val="es-ES" w:eastAsia="es-EC"/>
        </w:rPr>
        <w:t>Menú Principal</w:t>
      </w:r>
    </w:p>
    <w:p w14:paraId="228B1162" w14:textId="02A7147B"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Módulo de Cliente</w:t>
      </w:r>
    </w:p>
    <w:p w14:paraId="4C269A7E" w14:textId="77777777"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 xml:space="preserve">Módulo Gestión de la Producción </w:t>
      </w:r>
    </w:p>
    <w:p w14:paraId="0001AEF7" w14:textId="77777777"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 xml:space="preserve">Modulo Mantenimiento Vehicular </w:t>
      </w:r>
    </w:p>
    <w:p w14:paraId="5BA1EF61" w14:textId="77777777"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Módulo de Facturación</w:t>
      </w:r>
    </w:p>
    <w:p w14:paraId="6E69382D" w14:textId="77777777"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Módulo de Reportes</w:t>
      </w:r>
    </w:p>
    <w:p w14:paraId="559CF92D" w14:textId="77777777"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Módulo de Administración del Sistema</w:t>
      </w:r>
    </w:p>
    <w:p w14:paraId="062AD99C" w14:textId="019B6593" w:rsidR="00E36282" w:rsidRPr="00E36282" w:rsidRDefault="00E36282" w:rsidP="001A7661">
      <w:pPr>
        <w:pStyle w:val="Prrafodelista"/>
        <w:numPr>
          <w:ilvl w:val="2"/>
          <w:numId w:val="15"/>
        </w:numPr>
        <w:rPr>
          <w:rFonts w:eastAsia="Arial"/>
          <w:lang w:val="es-ES" w:eastAsia="es-EC"/>
        </w:rPr>
      </w:pPr>
      <w:r w:rsidRPr="00E36282">
        <w:rPr>
          <w:rFonts w:eastAsia="Arial"/>
          <w:lang w:val="es-ES" w:eastAsia="es-EC"/>
        </w:rPr>
        <w:t>Módulo de Ayuda</w:t>
      </w:r>
    </w:p>
    <w:p w14:paraId="19502CD0" w14:textId="2CE66716" w:rsidR="00A849A5" w:rsidRDefault="00A849A5" w:rsidP="000A6F7E">
      <w:pPr>
        <w:ind w:left="720"/>
        <w:rPr>
          <w:rFonts w:eastAsia="Arial"/>
          <w:lang w:val="es-ES" w:eastAsia="es-EC"/>
        </w:rPr>
      </w:pPr>
    </w:p>
    <w:p w14:paraId="257763A7" w14:textId="2F0DAD1E" w:rsidR="0090026B" w:rsidRDefault="0090026B" w:rsidP="00313251">
      <w:pPr>
        <w:ind w:left="720"/>
        <w:jc w:val="center"/>
        <w:rPr>
          <w:rFonts w:eastAsia="Arial"/>
          <w:lang w:val="es-ES" w:eastAsia="es-EC"/>
        </w:rPr>
      </w:pPr>
      <w:r>
        <w:rPr>
          <w:noProof/>
          <w:lang w:eastAsia="es-EC"/>
        </w:rPr>
        <w:drawing>
          <wp:inline distT="0" distB="0" distL="0" distR="0" wp14:anchorId="1C6AA05E" wp14:editId="3AB72719">
            <wp:extent cx="3983756" cy="216027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0497" cy="2191039"/>
                    </a:xfrm>
                    <a:prstGeom prst="rect">
                      <a:avLst/>
                    </a:prstGeom>
                  </pic:spPr>
                </pic:pic>
              </a:graphicData>
            </a:graphic>
          </wp:inline>
        </w:drawing>
      </w:r>
    </w:p>
    <w:p w14:paraId="675FF40F" w14:textId="7B8F578A" w:rsidR="00CD3822" w:rsidRDefault="00CD3822" w:rsidP="004960D7">
      <w:pPr>
        <w:jc w:val="both"/>
        <w:rPr>
          <w:rFonts w:eastAsia="Arial"/>
          <w:lang w:val="es-ES" w:eastAsia="es-EC"/>
        </w:rPr>
      </w:pPr>
    </w:p>
    <w:p w14:paraId="53E83E0E" w14:textId="57F25B4C" w:rsidR="009B472A" w:rsidRPr="003D1757" w:rsidRDefault="004960D7" w:rsidP="009B472A">
      <w:pPr>
        <w:ind w:left="720"/>
        <w:jc w:val="both"/>
        <w:rPr>
          <w:rFonts w:eastAsia="Arial"/>
          <w:b/>
          <w:lang w:val="es-ES" w:eastAsia="es-EC"/>
        </w:rPr>
      </w:pPr>
      <w:r w:rsidRPr="003D1757">
        <w:rPr>
          <w:rFonts w:eastAsia="Arial"/>
          <w:b/>
          <w:lang w:val="es-ES" w:eastAsia="es-EC"/>
        </w:rPr>
        <w:t>Módulo Cliente</w:t>
      </w:r>
      <w:r w:rsidR="008D077A" w:rsidRPr="003D1757">
        <w:rPr>
          <w:rFonts w:eastAsia="Arial"/>
          <w:b/>
          <w:lang w:val="es-ES" w:eastAsia="es-EC"/>
        </w:rPr>
        <w:t xml:space="preserve">: </w:t>
      </w:r>
      <w:r w:rsidRPr="003D1757">
        <w:rPr>
          <w:rFonts w:eastAsia="Arial"/>
          <w:b/>
          <w:lang w:val="es-ES" w:eastAsia="es-EC"/>
        </w:rPr>
        <w:t xml:space="preserve">Agregar Nuevo Cliente </w:t>
      </w:r>
    </w:p>
    <w:p w14:paraId="07A56661" w14:textId="0F7E85B3" w:rsidR="004960D7" w:rsidRDefault="004960D7" w:rsidP="009B472A">
      <w:pPr>
        <w:ind w:left="720"/>
        <w:jc w:val="both"/>
        <w:rPr>
          <w:rFonts w:eastAsia="Arial"/>
          <w:lang w:val="es-ES" w:eastAsia="es-EC"/>
        </w:rPr>
      </w:pPr>
    </w:p>
    <w:p w14:paraId="2A62DBD5"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Apellidos</w:t>
      </w:r>
      <w:r w:rsidRPr="003D1757">
        <w:t xml:space="preserve">: En este campo se ingresará los apellidos del nuevo cliente a registrarse en el sistema estos deben estar separados por un espacio en blanco. </w:t>
      </w:r>
    </w:p>
    <w:p w14:paraId="2D983247"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Nombres:</w:t>
      </w:r>
      <w:r w:rsidRPr="003D1757">
        <w:t xml:space="preserve"> En este campo se ingresará los nombres del nuevo cliente a registrarse en el sistema estos deben estar separados por un espacio en blanco.</w:t>
      </w:r>
    </w:p>
    <w:p w14:paraId="42CD949A"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CI/RUC</w:t>
      </w:r>
      <w:r w:rsidRPr="003D1757">
        <w:t>: En este campo se ingresará la cédula de identidad o Ruc del nuevo cliente a registrarse en el sistema, recordar que la cédula consta de 10 dígitos mientras que el Ruc consta de 13 dígitos.</w:t>
      </w:r>
    </w:p>
    <w:p w14:paraId="63CAA45F"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Dirección:</w:t>
      </w:r>
      <w:r w:rsidRPr="003D1757">
        <w:t xml:space="preserve"> En este campo se ingresará la dirección del nuevo cliente a registrarse en el sistema.</w:t>
      </w:r>
    </w:p>
    <w:p w14:paraId="7010B4D7"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Teléfono:</w:t>
      </w:r>
      <w:r w:rsidRPr="003D1757">
        <w:t xml:space="preserve"> En este campo se ingresará el número de teléfono convencional del nuevo cliente a registrarse en el sistema este debe estar constar con 9 dígitos.</w:t>
      </w:r>
    </w:p>
    <w:p w14:paraId="4BF67E43"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 xml:space="preserve">Celular: </w:t>
      </w:r>
      <w:r w:rsidRPr="003D1757">
        <w:t>En este campo se ingresará el número de teléfono celular del nuevo cliente a registrarse en el sistema este debe estar constar con 10 dígitos.</w:t>
      </w:r>
    </w:p>
    <w:p w14:paraId="4A76E301" w14:textId="77777777" w:rsidR="003D1757" w:rsidRPr="003D1757" w:rsidRDefault="003D1757" w:rsidP="003D1757">
      <w:pPr>
        <w:pStyle w:val="Prrafodelista"/>
        <w:widowControl/>
        <w:numPr>
          <w:ilvl w:val="0"/>
          <w:numId w:val="16"/>
        </w:numPr>
        <w:spacing w:after="200" w:line="276" w:lineRule="auto"/>
        <w:contextualSpacing/>
        <w:jc w:val="both"/>
      </w:pPr>
      <w:r w:rsidRPr="003D1757">
        <w:rPr>
          <w:b/>
        </w:rPr>
        <w:t>E-mail:</w:t>
      </w:r>
      <w:r w:rsidRPr="003D1757">
        <w:t xml:space="preserve"> En este campo se ingresará el e-mail del nuevo cliente a registrarse en el sistema.</w:t>
      </w:r>
    </w:p>
    <w:p w14:paraId="61AABAF4" w14:textId="77777777" w:rsidR="003D1757" w:rsidRPr="003D1757" w:rsidRDefault="003D1757" w:rsidP="003D1757">
      <w:pPr>
        <w:pStyle w:val="Prrafodelista"/>
        <w:widowControl/>
        <w:numPr>
          <w:ilvl w:val="0"/>
          <w:numId w:val="16"/>
        </w:numPr>
        <w:spacing w:after="200" w:line="276" w:lineRule="auto"/>
        <w:contextualSpacing/>
        <w:jc w:val="both"/>
      </w:pPr>
      <w:r w:rsidRPr="003D1757">
        <w:rPr>
          <w:rFonts w:eastAsia="Arial"/>
          <w:b/>
          <w:lang w:val="es-ES" w:eastAsia="es-EC"/>
        </w:rPr>
        <w:t xml:space="preserve">Botón </w:t>
      </w:r>
      <w:r w:rsidR="004960D7" w:rsidRPr="003D1757">
        <w:rPr>
          <w:rFonts w:eastAsia="Arial"/>
          <w:b/>
          <w:lang w:val="es-ES" w:eastAsia="es-EC"/>
        </w:rPr>
        <w:t>Guardar:</w:t>
      </w:r>
      <w:r w:rsidR="004960D7" w:rsidRPr="003D1757">
        <w:rPr>
          <w:rFonts w:eastAsia="Arial"/>
          <w:lang w:val="es-ES" w:eastAsia="es-EC"/>
        </w:rPr>
        <w:t xml:space="preserve"> </w:t>
      </w:r>
      <w:r w:rsidRPr="003D1757">
        <w:rPr>
          <w:rFonts w:eastAsia="Arial"/>
          <w:lang w:val="es-ES" w:eastAsia="es-EC"/>
        </w:rPr>
        <w:t>este botón permitirá guardar los datos del registro.</w:t>
      </w:r>
    </w:p>
    <w:p w14:paraId="766A0DEB" w14:textId="3D55C71C" w:rsidR="003D1757" w:rsidRPr="003D1757" w:rsidRDefault="003D1757" w:rsidP="003D1757">
      <w:pPr>
        <w:pStyle w:val="Prrafodelista"/>
        <w:widowControl/>
        <w:numPr>
          <w:ilvl w:val="0"/>
          <w:numId w:val="16"/>
        </w:numPr>
        <w:spacing w:after="200" w:line="276" w:lineRule="auto"/>
        <w:contextualSpacing/>
        <w:jc w:val="both"/>
      </w:pPr>
      <w:r w:rsidRPr="003D1757">
        <w:rPr>
          <w:rFonts w:eastAsia="Arial"/>
          <w:b/>
          <w:lang w:val="es-ES" w:eastAsia="es-EC"/>
        </w:rPr>
        <w:t>Botón Nuevo</w:t>
      </w:r>
      <w:r w:rsidR="004960D7" w:rsidRPr="003D1757">
        <w:rPr>
          <w:rFonts w:eastAsia="Arial"/>
          <w:b/>
          <w:lang w:val="es-ES" w:eastAsia="es-EC"/>
        </w:rPr>
        <w:t>:</w:t>
      </w:r>
      <w:r w:rsidR="004960D7" w:rsidRPr="003D1757">
        <w:rPr>
          <w:rFonts w:eastAsia="Arial"/>
          <w:lang w:val="es-ES" w:eastAsia="es-EC"/>
        </w:rPr>
        <w:t xml:space="preserve"> </w:t>
      </w:r>
      <w:r w:rsidRPr="003D1757">
        <w:rPr>
          <w:rFonts w:eastAsia="Arial"/>
          <w:lang w:val="es-ES" w:eastAsia="es-EC"/>
        </w:rPr>
        <w:t>este botón permitirá limpiar todos</w:t>
      </w:r>
      <w:r w:rsidR="004960D7" w:rsidRPr="003D1757">
        <w:rPr>
          <w:rFonts w:eastAsia="Arial"/>
          <w:lang w:val="es-ES" w:eastAsia="es-EC"/>
        </w:rPr>
        <w:t xml:space="preserve"> los </w:t>
      </w:r>
      <w:r w:rsidRPr="003D1757">
        <w:rPr>
          <w:rFonts w:eastAsia="Arial"/>
          <w:lang w:val="es-ES" w:eastAsia="es-EC"/>
        </w:rPr>
        <w:t xml:space="preserve">campos de la interfaz </w:t>
      </w:r>
      <w:r w:rsidR="004960D7" w:rsidRPr="003D1757">
        <w:rPr>
          <w:rFonts w:eastAsia="Arial"/>
          <w:lang w:val="es-ES" w:eastAsia="es-EC"/>
        </w:rPr>
        <w:t xml:space="preserve">de ingreso </w:t>
      </w:r>
      <w:r w:rsidRPr="003D1757">
        <w:rPr>
          <w:rFonts w:eastAsia="Arial"/>
          <w:lang w:val="es-ES" w:eastAsia="es-EC"/>
        </w:rPr>
        <w:t>de clientes, en caso de que el usuario desee agregar un nuevo cliente.</w:t>
      </w:r>
    </w:p>
    <w:p w14:paraId="2540A5EA" w14:textId="163876B6" w:rsidR="004960D7" w:rsidRPr="003D1757" w:rsidRDefault="003D1757" w:rsidP="003D1757">
      <w:pPr>
        <w:pStyle w:val="Prrafodelista"/>
        <w:widowControl/>
        <w:numPr>
          <w:ilvl w:val="0"/>
          <w:numId w:val="16"/>
        </w:numPr>
        <w:spacing w:after="200" w:line="276" w:lineRule="auto"/>
        <w:contextualSpacing/>
        <w:jc w:val="both"/>
      </w:pPr>
      <w:r w:rsidRPr="003D1757">
        <w:rPr>
          <w:rFonts w:eastAsia="Arial"/>
          <w:b/>
          <w:lang w:val="es-ES" w:eastAsia="es-EC"/>
        </w:rPr>
        <w:lastRenderedPageBreak/>
        <w:t>Botón Salir</w:t>
      </w:r>
      <w:r w:rsidR="004960D7" w:rsidRPr="003D1757">
        <w:rPr>
          <w:rFonts w:eastAsia="Arial"/>
          <w:b/>
          <w:lang w:val="es-ES" w:eastAsia="es-EC"/>
        </w:rPr>
        <w:t>:</w:t>
      </w:r>
      <w:r w:rsidR="004960D7" w:rsidRPr="003D1757">
        <w:rPr>
          <w:rFonts w:eastAsia="Arial"/>
          <w:lang w:val="es-ES" w:eastAsia="es-EC"/>
        </w:rPr>
        <w:t xml:space="preserve"> </w:t>
      </w:r>
      <w:r w:rsidRPr="003D1757">
        <w:rPr>
          <w:rFonts w:eastAsia="Arial"/>
          <w:lang w:val="es-ES" w:eastAsia="es-EC"/>
        </w:rPr>
        <w:t>este botón permitirá salir de</w:t>
      </w:r>
      <w:r w:rsidR="004960D7" w:rsidRPr="003D1757">
        <w:rPr>
          <w:rFonts w:eastAsia="Arial"/>
          <w:lang w:val="es-ES" w:eastAsia="es-EC"/>
        </w:rPr>
        <w:t xml:space="preserve"> la interfaz Agregar Nuevo Cliente</w:t>
      </w:r>
      <w:r w:rsidRPr="003D1757">
        <w:rPr>
          <w:rFonts w:eastAsia="Arial"/>
          <w:lang w:val="es-ES" w:eastAsia="es-EC"/>
        </w:rPr>
        <w:t>.</w:t>
      </w:r>
    </w:p>
    <w:p w14:paraId="668B9EEB" w14:textId="26A5A319" w:rsidR="004960D7" w:rsidRDefault="00313251" w:rsidP="00313251">
      <w:pPr>
        <w:jc w:val="center"/>
        <w:rPr>
          <w:rFonts w:eastAsia="Arial"/>
          <w:lang w:val="es-ES" w:eastAsia="es-EC"/>
        </w:rPr>
      </w:pPr>
      <w:r>
        <w:rPr>
          <w:noProof/>
          <w:lang w:eastAsia="es-EC"/>
        </w:rPr>
        <w:drawing>
          <wp:inline distT="0" distB="0" distL="0" distR="0" wp14:anchorId="3B6EBCE4" wp14:editId="23054FB8">
            <wp:extent cx="4364990" cy="2362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3758" cy="2377768"/>
                    </a:xfrm>
                    <a:prstGeom prst="rect">
                      <a:avLst/>
                    </a:prstGeom>
                  </pic:spPr>
                </pic:pic>
              </a:graphicData>
            </a:graphic>
          </wp:inline>
        </w:drawing>
      </w:r>
    </w:p>
    <w:p w14:paraId="2E1C69A5" w14:textId="15372392" w:rsidR="000A6F7E" w:rsidRDefault="000A6F7E" w:rsidP="00313251">
      <w:pPr>
        <w:ind w:left="720"/>
        <w:jc w:val="center"/>
        <w:rPr>
          <w:rFonts w:eastAsia="Arial"/>
          <w:lang w:val="es-ES" w:eastAsia="es-EC"/>
        </w:rPr>
      </w:pPr>
    </w:p>
    <w:p w14:paraId="2972CC32" w14:textId="77777777" w:rsidR="004F7C09" w:rsidRPr="003D1757" w:rsidRDefault="004F7C09" w:rsidP="004F7C09">
      <w:pPr>
        <w:ind w:left="720"/>
        <w:jc w:val="center"/>
        <w:rPr>
          <w:rFonts w:eastAsia="Arial"/>
          <w:b/>
          <w:lang w:val="es-ES" w:eastAsia="es-EC"/>
        </w:rPr>
      </w:pPr>
    </w:p>
    <w:p w14:paraId="34106DA3" w14:textId="3A7A4872" w:rsidR="004F7C09" w:rsidRDefault="004F7C09" w:rsidP="004F7C09">
      <w:pPr>
        <w:ind w:left="720"/>
        <w:jc w:val="both"/>
        <w:rPr>
          <w:rFonts w:eastAsia="Arial"/>
          <w:b/>
          <w:lang w:val="es-ES" w:eastAsia="es-EC"/>
        </w:rPr>
      </w:pPr>
      <w:r w:rsidRPr="003D1757">
        <w:rPr>
          <w:rFonts w:eastAsia="Arial"/>
          <w:b/>
          <w:lang w:val="es-ES" w:eastAsia="es-EC"/>
        </w:rPr>
        <w:t>Módulo Cliente: Buscar datos del Cliente</w:t>
      </w:r>
    </w:p>
    <w:p w14:paraId="7C3D3AA3" w14:textId="6EE88584" w:rsidR="003D1757" w:rsidRPr="003D1757" w:rsidRDefault="003D1757" w:rsidP="003D1757">
      <w:pPr>
        <w:pStyle w:val="Prrafodelista"/>
        <w:numPr>
          <w:ilvl w:val="0"/>
          <w:numId w:val="32"/>
        </w:numPr>
        <w:jc w:val="both"/>
        <w:rPr>
          <w:rFonts w:eastAsia="Arial"/>
          <w:b/>
          <w:lang w:val="es-ES" w:eastAsia="es-EC"/>
        </w:rPr>
      </w:pPr>
      <w:r w:rsidRPr="003D1757">
        <w:rPr>
          <w:rFonts w:eastAsia="Arial"/>
          <w:b/>
          <w:lang w:val="es-ES" w:eastAsia="es-EC"/>
        </w:rPr>
        <w:t>Parámetros de Búsqueda:</w:t>
      </w:r>
    </w:p>
    <w:p w14:paraId="003A19BB" w14:textId="743E0B47" w:rsidR="003D1757" w:rsidRPr="003D1757" w:rsidRDefault="003D1757" w:rsidP="004F7C09">
      <w:pPr>
        <w:ind w:left="720"/>
        <w:jc w:val="both"/>
        <w:rPr>
          <w:rFonts w:eastAsia="Arial"/>
          <w:b/>
          <w:lang w:val="es-ES" w:eastAsia="es-EC"/>
        </w:rPr>
      </w:pPr>
    </w:p>
    <w:p w14:paraId="67E066D3" w14:textId="1479C4C5" w:rsidR="003D1757" w:rsidRPr="003D1757" w:rsidRDefault="003D1757" w:rsidP="003D1757">
      <w:pPr>
        <w:pStyle w:val="Prrafodelista"/>
        <w:widowControl/>
        <w:numPr>
          <w:ilvl w:val="0"/>
          <w:numId w:val="28"/>
        </w:numPr>
        <w:spacing w:after="200" w:line="276" w:lineRule="auto"/>
        <w:ind w:left="1777"/>
        <w:contextualSpacing/>
        <w:jc w:val="both"/>
      </w:pPr>
      <w:r w:rsidRPr="003D1757">
        <w:rPr>
          <w:b/>
        </w:rPr>
        <w:t xml:space="preserve">CI: </w:t>
      </w:r>
      <w:r w:rsidRPr="003D1757">
        <w:t>Al seleccionar esté parámetro se ingresará la cédula de identidad del cliente registrado en el sistema para efectuar la búsqueda, recordar que la cédula consta de 10 dígitos.</w:t>
      </w:r>
    </w:p>
    <w:p w14:paraId="26D5969A" w14:textId="77777777" w:rsidR="003D1757" w:rsidRPr="003D1757" w:rsidRDefault="003D1757" w:rsidP="003D1757">
      <w:pPr>
        <w:pStyle w:val="Prrafodelista"/>
        <w:widowControl/>
        <w:numPr>
          <w:ilvl w:val="0"/>
          <w:numId w:val="28"/>
        </w:numPr>
        <w:spacing w:after="200" w:line="276" w:lineRule="auto"/>
        <w:ind w:left="1777"/>
        <w:contextualSpacing/>
        <w:jc w:val="both"/>
      </w:pPr>
      <w:r w:rsidRPr="003D1757">
        <w:rPr>
          <w:b/>
        </w:rPr>
        <w:t>RUC</w:t>
      </w:r>
      <w:r w:rsidRPr="003D1757">
        <w:t>: Al seleccionar esté parámetro se ingresará el Ruc del cliente    registrado en el sistema para efectuar la búsqueda recordar que el Ruc consta de 13 dígitos.</w:t>
      </w:r>
    </w:p>
    <w:p w14:paraId="6AFF65A3" w14:textId="77777777" w:rsidR="003D1757" w:rsidRPr="003D1757" w:rsidRDefault="003D1757" w:rsidP="003D1757">
      <w:pPr>
        <w:pStyle w:val="Prrafodelista"/>
        <w:widowControl/>
        <w:numPr>
          <w:ilvl w:val="0"/>
          <w:numId w:val="28"/>
        </w:numPr>
        <w:spacing w:after="200" w:line="276" w:lineRule="auto"/>
        <w:ind w:left="1777"/>
        <w:contextualSpacing/>
        <w:jc w:val="both"/>
      </w:pPr>
      <w:r w:rsidRPr="003D1757">
        <w:rPr>
          <w:b/>
        </w:rPr>
        <w:t>Apellido</w:t>
      </w:r>
      <w:r w:rsidRPr="003D1757">
        <w:t>: Al seleccionar esté parámetro se ingresará el Apellido del cliente registrado en el sistema para efectuar la búsqueda.</w:t>
      </w:r>
    </w:p>
    <w:p w14:paraId="3EE8DA14" w14:textId="5EFBEC32" w:rsidR="003D1757" w:rsidRPr="003D1757" w:rsidRDefault="003D1757" w:rsidP="003D1757">
      <w:pPr>
        <w:pStyle w:val="Prrafodelista"/>
        <w:widowControl/>
        <w:numPr>
          <w:ilvl w:val="0"/>
          <w:numId w:val="28"/>
        </w:numPr>
        <w:spacing w:after="200" w:line="276" w:lineRule="auto"/>
        <w:ind w:left="1777"/>
        <w:contextualSpacing/>
        <w:jc w:val="both"/>
      </w:pPr>
      <w:r w:rsidRPr="003D1757">
        <w:rPr>
          <w:b/>
        </w:rPr>
        <w:t>Nombre:</w:t>
      </w:r>
      <w:r w:rsidRPr="003D1757">
        <w:t xml:space="preserve"> Al seleccionar esté parámetro se ingresará el Nombre del cliente registrado en el sistema para efectuar la búsqueda.</w:t>
      </w:r>
    </w:p>
    <w:p w14:paraId="4E126790" w14:textId="0381840A" w:rsidR="004F7C09" w:rsidRPr="003D1757" w:rsidRDefault="003D1757" w:rsidP="003D1757">
      <w:pPr>
        <w:pStyle w:val="Prrafodelista"/>
        <w:numPr>
          <w:ilvl w:val="0"/>
          <w:numId w:val="32"/>
        </w:numPr>
        <w:jc w:val="both"/>
        <w:rPr>
          <w:rFonts w:eastAsia="Arial"/>
          <w:lang w:val="es-ES" w:eastAsia="es-EC"/>
        </w:rPr>
      </w:pPr>
      <w:r w:rsidRPr="003D1757">
        <w:rPr>
          <w:rFonts w:eastAsia="Arial"/>
          <w:b/>
          <w:lang w:val="es-ES" w:eastAsia="es-EC"/>
        </w:rPr>
        <w:t xml:space="preserve">Botón </w:t>
      </w:r>
      <w:r w:rsidR="004F7C09" w:rsidRPr="003D1757">
        <w:rPr>
          <w:rFonts w:eastAsia="Arial"/>
          <w:b/>
          <w:lang w:val="es-ES" w:eastAsia="es-EC"/>
        </w:rPr>
        <w:t>Buscar:</w:t>
      </w:r>
      <w:r w:rsidR="004F7C09" w:rsidRPr="003D1757">
        <w:rPr>
          <w:rFonts w:eastAsia="Arial"/>
          <w:lang w:val="es-ES" w:eastAsia="es-EC"/>
        </w:rPr>
        <w:t xml:space="preserve"> se buscará un cliente por medio del parámetro de búsqueda seleccionado.</w:t>
      </w:r>
    </w:p>
    <w:p w14:paraId="6E734A3C" w14:textId="1F2C867D" w:rsidR="004F7C09" w:rsidRPr="003D1757" w:rsidRDefault="003D1757" w:rsidP="003D1757">
      <w:pPr>
        <w:pStyle w:val="Prrafodelista"/>
        <w:numPr>
          <w:ilvl w:val="0"/>
          <w:numId w:val="32"/>
        </w:numPr>
        <w:jc w:val="both"/>
        <w:rPr>
          <w:rFonts w:eastAsia="Arial"/>
          <w:lang w:val="es-ES" w:eastAsia="es-EC"/>
        </w:rPr>
      </w:pPr>
      <w:r w:rsidRPr="003D1757">
        <w:rPr>
          <w:rFonts w:eastAsia="Arial"/>
          <w:b/>
          <w:lang w:val="es-ES" w:eastAsia="es-EC"/>
        </w:rPr>
        <w:t xml:space="preserve">Tabla </w:t>
      </w:r>
      <w:r w:rsidR="004F7C09" w:rsidRPr="003D1757">
        <w:rPr>
          <w:rFonts w:eastAsia="Arial"/>
          <w:b/>
          <w:lang w:val="es-ES" w:eastAsia="es-EC"/>
        </w:rPr>
        <w:t>Lista de Clientes:</w:t>
      </w:r>
      <w:r w:rsidR="004F7C09" w:rsidRPr="003D1757">
        <w:rPr>
          <w:rFonts w:eastAsia="Arial"/>
          <w:lang w:val="es-ES" w:eastAsia="es-EC"/>
        </w:rPr>
        <w:t xml:space="preserve"> Se mostrarán en la tabla todos los datos personales del cliente.</w:t>
      </w:r>
    </w:p>
    <w:p w14:paraId="44D854A0" w14:textId="6BDCF68B" w:rsidR="004F7C09" w:rsidRPr="003D1757" w:rsidRDefault="003D1757" w:rsidP="003D1757">
      <w:pPr>
        <w:pStyle w:val="Prrafodelista"/>
        <w:numPr>
          <w:ilvl w:val="0"/>
          <w:numId w:val="32"/>
        </w:numPr>
        <w:jc w:val="both"/>
        <w:rPr>
          <w:rFonts w:eastAsia="Arial"/>
          <w:lang w:val="es-ES" w:eastAsia="es-EC"/>
        </w:rPr>
      </w:pPr>
      <w:r w:rsidRPr="003D1757">
        <w:rPr>
          <w:rFonts w:eastAsia="Arial"/>
          <w:b/>
          <w:lang w:val="es-ES" w:eastAsia="es-EC"/>
        </w:rPr>
        <w:t xml:space="preserve">Botón </w:t>
      </w:r>
      <w:r w:rsidR="004F7C09" w:rsidRPr="003D1757">
        <w:rPr>
          <w:rFonts w:eastAsia="Arial"/>
          <w:b/>
          <w:lang w:val="es-ES" w:eastAsia="es-EC"/>
        </w:rPr>
        <w:t>Salir:</w:t>
      </w:r>
      <w:r w:rsidR="004F7C09" w:rsidRPr="003D1757">
        <w:rPr>
          <w:rFonts w:eastAsia="Arial"/>
          <w:lang w:val="es-ES" w:eastAsia="es-EC"/>
        </w:rPr>
        <w:t xml:space="preserve"> se saldrá de la interfaz búsqueda de los datos del cliente.</w:t>
      </w:r>
    </w:p>
    <w:p w14:paraId="4A8C2306" w14:textId="77777777" w:rsidR="004F7C09" w:rsidRPr="000A6F7E" w:rsidRDefault="004F7C09" w:rsidP="004F7C09">
      <w:pPr>
        <w:jc w:val="both"/>
        <w:rPr>
          <w:rFonts w:eastAsia="Arial"/>
          <w:lang w:val="es-ES" w:eastAsia="es-EC"/>
        </w:rPr>
      </w:pPr>
    </w:p>
    <w:p w14:paraId="062F9A72" w14:textId="0233810A" w:rsidR="00924DC2" w:rsidRDefault="004F7C09" w:rsidP="00313251">
      <w:pPr>
        <w:ind w:left="720"/>
        <w:jc w:val="center"/>
        <w:rPr>
          <w:rFonts w:eastAsia="Arial"/>
          <w:lang w:val="es-ES" w:eastAsia="es-EC"/>
        </w:rPr>
      </w:pPr>
      <w:r>
        <w:rPr>
          <w:noProof/>
          <w:lang w:eastAsia="es-EC"/>
        </w:rPr>
        <w:lastRenderedPageBreak/>
        <w:drawing>
          <wp:inline distT="0" distB="0" distL="0" distR="0" wp14:anchorId="7EE66758" wp14:editId="68608E6B">
            <wp:extent cx="4170130" cy="3044825"/>
            <wp:effectExtent l="0" t="0" r="1905" b="3175"/>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9423" cy="3058912"/>
                    </a:xfrm>
                    <a:prstGeom prst="rect">
                      <a:avLst/>
                    </a:prstGeom>
                  </pic:spPr>
                </pic:pic>
              </a:graphicData>
            </a:graphic>
          </wp:inline>
        </w:drawing>
      </w:r>
    </w:p>
    <w:p w14:paraId="0CEA17E8" w14:textId="77777777" w:rsidR="00591134" w:rsidRPr="00924DC2" w:rsidRDefault="00591134" w:rsidP="00591134">
      <w:pPr>
        <w:ind w:left="720"/>
        <w:jc w:val="both"/>
        <w:rPr>
          <w:rFonts w:eastAsia="Arial"/>
          <w:lang w:val="es-ES" w:eastAsia="es-EC"/>
        </w:rPr>
      </w:pPr>
    </w:p>
    <w:p w14:paraId="3DCA67DA" w14:textId="41AD2DE9" w:rsidR="00F806EB" w:rsidRDefault="004F7C09" w:rsidP="00F806EB">
      <w:pPr>
        <w:ind w:left="720"/>
        <w:jc w:val="both"/>
        <w:rPr>
          <w:rFonts w:eastAsia="Arial"/>
          <w:b/>
          <w:lang w:val="es-ES" w:eastAsia="es-EC"/>
        </w:rPr>
      </w:pPr>
      <w:bookmarkStart w:id="24" w:name="_Toc437259749"/>
      <w:bookmarkStart w:id="25" w:name="_Toc437516912"/>
      <w:r w:rsidRPr="003D1757">
        <w:rPr>
          <w:rFonts w:eastAsia="Arial"/>
          <w:b/>
          <w:lang w:val="es-ES" w:eastAsia="es-EC"/>
        </w:rPr>
        <w:t>Módulo Cliente: Modificar datos del cliente</w:t>
      </w:r>
    </w:p>
    <w:p w14:paraId="2BC71A30" w14:textId="77777777" w:rsidR="005C0C1E" w:rsidRPr="003D1757" w:rsidRDefault="005C0C1E" w:rsidP="00F806EB">
      <w:pPr>
        <w:ind w:left="720"/>
        <w:jc w:val="both"/>
        <w:rPr>
          <w:rFonts w:eastAsia="Arial"/>
          <w:b/>
          <w:lang w:val="es-ES" w:eastAsia="es-EC"/>
        </w:rPr>
      </w:pPr>
    </w:p>
    <w:p w14:paraId="1860CFC5"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Apellidos</w:t>
      </w:r>
      <w:r w:rsidRPr="005C0C1E">
        <w:t xml:space="preserve">: En este campo se ingresará los apellidos del nuevo cliente a registrarse en el sistema estos deben estar separados por un espacio en blanco. </w:t>
      </w:r>
    </w:p>
    <w:p w14:paraId="550F6779"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Nombres:</w:t>
      </w:r>
      <w:r w:rsidRPr="005C0C1E">
        <w:t xml:space="preserve"> En este campo se ingresará los nombres del nuevo cliente a registrarse en el sistema estos deben estar separados por un espacio en blanco.</w:t>
      </w:r>
    </w:p>
    <w:p w14:paraId="4B01670F"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CI/RUC</w:t>
      </w:r>
      <w:r w:rsidRPr="005C0C1E">
        <w:t>: En este campo se ingresará la cédula de identidad o Ruc del nuevo cliente a registrarse en el sistema, recordar que la cédula consta de 10 dígitos mientras que el Ruc consta de 13 dígitos.</w:t>
      </w:r>
    </w:p>
    <w:p w14:paraId="0FDB815F"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Dirección:</w:t>
      </w:r>
      <w:r w:rsidRPr="005C0C1E">
        <w:t xml:space="preserve"> En este campo se ingresará la dirección del nuevo cliente a registrarse en el sistema.</w:t>
      </w:r>
    </w:p>
    <w:p w14:paraId="72FEC198"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Teléfono:</w:t>
      </w:r>
      <w:r w:rsidRPr="005C0C1E">
        <w:t xml:space="preserve"> En este campo se ingresará el número de teléfono convencional del nuevo cliente a registrarse en el sistema este debe estar constar con 9 dígitos.</w:t>
      </w:r>
    </w:p>
    <w:p w14:paraId="3255EB3E"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 xml:space="preserve">Celular: </w:t>
      </w:r>
      <w:r w:rsidRPr="005C0C1E">
        <w:t>En este campo se ingresará el número de teléfono celular del nuevo cliente a registrarse en el sistema este debe estar constar con 10 dígitos.</w:t>
      </w:r>
    </w:p>
    <w:p w14:paraId="252E694A" w14:textId="77777777" w:rsidR="003D1757" w:rsidRPr="005C0C1E" w:rsidRDefault="003D1757" w:rsidP="003D1757">
      <w:pPr>
        <w:pStyle w:val="Prrafodelista"/>
        <w:widowControl/>
        <w:numPr>
          <w:ilvl w:val="0"/>
          <w:numId w:val="18"/>
        </w:numPr>
        <w:spacing w:after="200" w:line="276" w:lineRule="auto"/>
        <w:contextualSpacing/>
        <w:jc w:val="both"/>
      </w:pPr>
      <w:r w:rsidRPr="005C0C1E">
        <w:rPr>
          <w:b/>
        </w:rPr>
        <w:t>E-mail:</w:t>
      </w:r>
      <w:r w:rsidRPr="005C0C1E">
        <w:t xml:space="preserve"> En este campo se ingresará el e-mail del nuevo cliente a registrarse en el sistema.</w:t>
      </w:r>
    </w:p>
    <w:p w14:paraId="6119E3D8" w14:textId="0896FAB5" w:rsidR="00591134" w:rsidRPr="005C0C1E" w:rsidRDefault="005C0C1E" w:rsidP="001A7661">
      <w:pPr>
        <w:pStyle w:val="Prrafodelista"/>
        <w:numPr>
          <w:ilvl w:val="0"/>
          <w:numId w:val="18"/>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Buscar Cliente</w:t>
      </w:r>
      <w:r w:rsidR="00591134" w:rsidRPr="005C0C1E">
        <w:rPr>
          <w:rFonts w:eastAsia="Arial"/>
          <w:lang w:val="es-ES" w:eastAsia="es-EC"/>
        </w:rPr>
        <w:t>:  este botón permitirá buscar el cliente para el cual se realizará la respectiva modificación.</w:t>
      </w:r>
    </w:p>
    <w:p w14:paraId="7B49AA2A" w14:textId="2E85AC3B" w:rsidR="00591134" w:rsidRPr="005C0C1E" w:rsidRDefault="003D1757" w:rsidP="001A7661">
      <w:pPr>
        <w:pStyle w:val="Prrafodelista"/>
        <w:numPr>
          <w:ilvl w:val="0"/>
          <w:numId w:val="18"/>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Guardar:</w:t>
      </w:r>
      <w:r w:rsidR="00591134" w:rsidRPr="005C0C1E">
        <w:rPr>
          <w:rFonts w:eastAsia="Arial"/>
          <w:lang w:val="es-ES" w:eastAsia="es-EC"/>
        </w:rPr>
        <w:t xml:space="preserve"> este botón permitirá guardar los cambios que se realizaron.</w:t>
      </w:r>
    </w:p>
    <w:p w14:paraId="76103FE8" w14:textId="5B25559F" w:rsidR="00591134" w:rsidRPr="005C0C1E" w:rsidRDefault="005C0C1E" w:rsidP="001A7661">
      <w:pPr>
        <w:pStyle w:val="Prrafodelista"/>
        <w:numPr>
          <w:ilvl w:val="0"/>
          <w:numId w:val="18"/>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Nuevo:</w:t>
      </w:r>
      <w:r w:rsidR="00591134" w:rsidRPr="005C0C1E">
        <w:rPr>
          <w:rFonts w:eastAsia="Arial"/>
          <w:lang w:val="es-ES" w:eastAsia="es-EC"/>
        </w:rPr>
        <w:t xml:space="preserve"> este botón limpiara todos los campos para realizar una nueva modificación en caso de que el usuario así lo requiera.</w:t>
      </w:r>
    </w:p>
    <w:p w14:paraId="6CCA6C4A" w14:textId="663192C0" w:rsidR="00591134" w:rsidRPr="005C0C1E" w:rsidRDefault="005C0C1E" w:rsidP="001A7661">
      <w:pPr>
        <w:pStyle w:val="Prrafodelista"/>
        <w:numPr>
          <w:ilvl w:val="0"/>
          <w:numId w:val="18"/>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Salir:</w:t>
      </w:r>
      <w:r w:rsidR="00591134" w:rsidRPr="005C0C1E">
        <w:rPr>
          <w:rFonts w:eastAsia="Arial"/>
          <w:lang w:val="es-ES" w:eastAsia="es-EC"/>
        </w:rPr>
        <w:t xml:space="preserve"> este botón permitirá salir de la interfaz de modificación de datos del cliente. </w:t>
      </w:r>
    </w:p>
    <w:p w14:paraId="5417AD49" w14:textId="049A0F94" w:rsidR="004F7C09" w:rsidRDefault="00313251" w:rsidP="00313251">
      <w:pPr>
        <w:ind w:left="284"/>
        <w:jc w:val="center"/>
        <w:rPr>
          <w:rFonts w:eastAsia="Arial"/>
          <w:lang w:val="es-ES" w:eastAsia="es-EC"/>
        </w:rPr>
      </w:pPr>
      <w:r>
        <w:rPr>
          <w:noProof/>
          <w:lang w:eastAsia="es-EC"/>
        </w:rPr>
        <w:lastRenderedPageBreak/>
        <w:drawing>
          <wp:inline distT="0" distB="0" distL="0" distR="0" wp14:anchorId="255462B4" wp14:editId="315B673D">
            <wp:extent cx="5941060" cy="31902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3190240"/>
                    </a:xfrm>
                    <a:prstGeom prst="rect">
                      <a:avLst/>
                    </a:prstGeom>
                  </pic:spPr>
                </pic:pic>
              </a:graphicData>
            </a:graphic>
          </wp:inline>
        </w:drawing>
      </w:r>
    </w:p>
    <w:p w14:paraId="23418E0E" w14:textId="2E0EC85A" w:rsidR="00F806EB" w:rsidRPr="005C0C1E" w:rsidRDefault="00F806EB" w:rsidP="00591134">
      <w:pPr>
        <w:jc w:val="both"/>
        <w:rPr>
          <w:rFonts w:eastAsia="Arial"/>
          <w:b/>
          <w:lang w:val="es-ES" w:eastAsia="es-EC"/>
        </w:rPr>
      </w:pPr>
    </w:p>
    <w:p w14:paraId="3F30BE67" w14:textId="0478FF87" w:rsidR="00F806EB" w:rsidRPr="005C0C1E" w:rsidRDefault="00591134" w:rsidP="00F806EB">
      <w:pPr>
        <w:ind w:left="720"/>
        <w:jc w:val="both"/>
        <w:rPr>
          <w:rFonts w:eastAsia="Arial"/>
          <w:b/>
          <w:lang w:val="es-ES" w:eastAsia="es-EC"/>
        </w:rPr>
      </w:pPr>
      <w:r w:rsidRPr="005C0C1E">
        <w:rPr>
          <w:rFonts w:eastAsia="Arial"/>
          <w:b/>
          <w:lang w:val="es-ES" w:eastAsia="es-EC"/>
        </w:rPr>
        <w:t>Módulo Cliente: Eliminar Cliente</w:t>
      </w:r>
    </w:p>
    <w:p w14:paraId="30EF86A8" w14:textId="52767C60"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Apellidos:</w:t>
      </w:r>
      <w:r>
        <w:rPr>
          <w:rFonts w:eastAsia="Arial"/>
          <w:lang w:val="es-ES" w:eastAsia="es-EC"/>
        </w:rPr>
        <w:t xml:space="preserve"> se </w:t>
      </w:r>
      <w:r w:rsidR="005E3E44">
        <w:rPr>
          <w:rFonts w:eastAsia="Arial"/>
          <w:lang w:val="es-ES" w:eastAsia="es-EC"/>
        </w:rPr>
        <w:t>mostrarán</w:t>
      </w:r>
      <w:r>
        <w:rPr>
          <w:rFonts w:eastAsia="Arial"/>
          <w:lang w:val="es-ES" w:eastAsia="es-EC"/>
        </w:rPr>
        <w:t xml:space="preserve"> los apellidos del cliente</w:t>
      </w:r>
    </w:p>
    <w:p w14:paraId="10042424" w14:textId="0B0E9954"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Nombres:</w:t>
      </w:r>
      <w:r>
        <w:rPr>
          <w:rFonts w:eastAsia="Arial"/>
          <w:lang w:val="es-ES" w:eastAsia="es-EC"/>
        </w:rPr>
        <w:t xml:space="preserve"> se </w:t>
      </w:r>
      <w:r w:rsidR="005E3E44">
        <w:rPr>
          <w:rFonts w:eastAsia="Arial"/>
          <w:lang w:val="es-ES" w:eastAsia="es-EC"/>
        </w:rPr>
        <w:t>mostrarán</w:t>
      </w:r>
      <w:r>
        <w:rPr>
          <w:rFonts w:eastAsia="Arial"/>
          <w:lang w:val="es-ES" w:eastAsia="es-EC"/>
        </w:rPr>
        <w:t xml:space="preserve"> los nombres del cliente</w:t>
      </w:r>
    </w:p>
    <w:p w14:paraId="127C0F2E" w14:textId="063D5398"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CI/RUC:</w:t>
      </w:r>
      <w:r>
        <w:rPr>
          <w:rFonts w:eastAsia="Arial"/>
          <w:lang w:val="es-ES" w:eastAsia="es-EC"/>
        </w:rPr>
        <w:t xml:space="preserve"> se </w:t>
      </w:r>
      <w:r w:rsidR="005E3E44">
        <w:rPr>
          <w:rFonts w:eastAsia="Arial"/>
          <w:lang w:val="es-ES" w:eastAsia="es-EC"/>
        </w:rPr>
        <w:t>mostrará</w:t>
      </w:r>
      <w:r>
        <w:rPr>
          <w:rFonts w:eastAsia="Arial"/>
          <w:lang w:val="es-ES" w:eastAsia="es-EC"/>
        </w:rPr>
        <w:t xml:space="preserve"> la cedula o R</w:t>
      </w:r>
      <w:r w:rsidR="005E3E44">
        <w:rPr>
          <w:rFonts w:eastAsia="Arial"/>
          <w:lang w:val="es-ES" w:eastAsia="es-EC"/>
        </w:rPr>
        <w:t>UC del cliente</w:t>
      </w:r>
    </w:p>
    <w:p w14:paraId="1ADC5CD5" w14:textId="179410A2"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Dirección:</w:t>
      </w:r>
      <w:r w:rsidR="005E3E44">
        <w:rPr>
          <w:rFonts w:eastAsia="Arial"/>
          <w:lang w:val="es-ES" w:eastAsia="es-EC"/>
        </w:rPr>
        <w:t xml:space="preserve"> se mostrará la dirección del cliente</w:t>
      </w:r>
    </w:p>
    <w:p w14:paraId="3D99F306" w14:textId="14B15066"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Teléfono</w:t>
      </w:r>
      <w:r w:rsidR="005E3E44" w:rsidRPr="005C0C1E">
        <w:rPr>
          <w:rFonts w:eastAsia="Arial"/>
          <w:b/>
          <w:lang w:val="es-ES" w:eastAsia="es-EC"/>
        </w:rPr>
        <w:t>:</w:t>
      </w:r>
      <w:r w:rsidR="005E3E44">
        <w:rPr>
          <w:rFonts w:eastAsia="Arial"/>
          <w:lang w:val="es-ES" w:eastAsia="es-EC"/>
        </w:rPr>
        <w:t xml:space="preserve"> se mostrará el teléfono del cliente</w:t>
      </w:r>
    </w:p>
    <w:p w14:paraId="5D85D630" w14:textId="60B8E82C" w:rsidR="00591134" w:rsidRPr="00591134" w:rsidRDefault="005E3E44" w:rsidP="001A7661">
      <w:pPr>
        <w:pStyle w:val="Prrafodelista"/>
        <w:numPr>
          <w:ilvl w:val="0"/>
          <w:numId w:val="21"/>
        </w:numPr>
        <w:jc w:val="both"/>
        <w:rPr>
          <w:rFonts w:eastAsia="Arial"/>
          <w:lang w:val="es-ES" w:eastAsia="es-EC"/>
        </w:rPr>
      </w:pPr>
      <w:r w:rsidRPr="005C0C1E">
        <w:rPr>
          <w:rFonts w:eastAsia="Arial"/>
          <w:b/>
          <w:lang w:val="es-ES" w:eastAsia="es-EC"/>
        </w:rPr>
        <w:t>Celular:</w:t>
      </w:r>
      <w:r>
        <w:rPr>
          <w:rFonts w:eastAsia="Arial"/>
          <w:lang w:val="es-ES" w:eastAsia="es-EC"/>
        </w:rPr>
        <w:t xml:space="preserve"> se mostrará el celular del cliente</w:t>
      </w:r>
    </w:p>
    <w:p w14:paraId="3560EA78" w14:textId="24CE914E" w:rsidR="00591134" w:rsidRPr="00591134" w:rsidRDefault="00591134" w:rsidP="001A7661">
      <w:pPr>
        <w:pStyle w:val="Prrafodelista"/>
        <w:numPr>
          <w:ilvl w:val="0"/>
          <w:numId w:val="21"/>
        </w:numPr>
        <w:jc w:val="both"/>
        <w:rPr>
          <w:rFonts w:eastAsia="Arial"/>
          <w:lang w:val="es-ES" w:eastAsia="es-EC"/>
        </w:rPr>
      </w:pPr>
      <w:r w:rsidRPr="005C0C1E">
        <w:rPr>
          <w:rFonts w:eastAsia="Arial"/>
          <w:b/>
          <w:lang w:val="es-ES" w:eastAsia="es-EC"/>
        </w:rPr>
        <w:t>Email:</w:t>
      </w:r>
      <w:r w:rsidR="005E3E44">
        <w:rPr>
          <w:rFonts w:eastAsia="Arial"/>
          <w:lang w:val="es-ES" w:eastAsia="es-EC"/>
        </w:rPr>
        <w:t xml:space="preserve"> se mostrará el email del cliente</w:t>
      </w:r>
    </w:p>
    <w:p w14:paraId="5CBDD752" w14:textId="78E02657" w:rsidR="00591134" w:rsidRPr="00591134" w:rsidRDefault="005C0C1E" w:rsidP="001A7661">
      <w:pPr>
        <w:pStyle w:val="Prrafodelista"/>
        <w:numPr>
          <w:ilvl w:val="0"/>
          <w:numId w:val="21"/>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Buscar Cliente:</w:t>
      </w:r>
      <w:r w:rsidR="005E3E44">
        <w:rPr>
          <w:rFonts w:eastAsia="Arial"/>
          <w:lang w:val="es-ES" w:eastAsia="es-EC"/>
        </w:rPr>
        <w:t xml:space="preserve"> este botón permitirá buscar el cliente que se va a eliminar.</w:t>
      </w:r>
    </w:p>
    <w:p w14:paraId="6CE6794F" w14:textId="4A337B46" w:rsidR="00591134" w:rsidRPr="00591134" w:rsidRDefault="005C0C1E" w:rsidP="001A7661">
      <w:pPr>
        <w:pStyle w:val="Prrafodelista"/>
        <w:numPr>
          <w:ilvl w:val="0"/>
          <w:numId w:val="21"/>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Eliminar:</w:t>
      </w:r>
      <w:r w:rsidR="005E3E44">
        <w:rPr>
          <w:rFonts w:eastAsia="Arial"/>
          <w:lang w:val="es-ES" w:eastAsia="es-EC"/>
        </w:rPr>
        <w:t xml:space="preserve"> este botón permitirá eliminar al cliente seleccionado </w:t>
      </w:r>
    </w:p>
    <w:p w14:paraId="60719CA2" w14:textId="33D3B244" w:rsidR="00591134" w:rsidRPr="00591134" w:rsidRDefault="005C0C1E" w:rsidP="001A7661">
      <w:pPr>
        <w:pStyle w:val="Prrafodelista"/>
        <w:numPr>
          <w:ilvl w:val="0"/>
          <w:numId w:val="21"/>
        </w:numPr>
        <w:jc w:val="both"/>
        <w:rPr>
          <w:rFonts w:eastAsia="Arial"/>
          <w:lang w:val="es-ES" w:eastAsia="es-EC"/>
        </w:rPr>
      </w:pPr>
      <w:r w:rsidRPr="005C0C1E">
        <w:rPr>
          <w:rFonts w:eastAsia="Arial"/>
          <w:b/>
          <w:lang w:val="es-ES" w:eastAsia="es-EC"/>
        </w:rPr>
        <w:t xml:space="preserve">Botón </w:t>
      </w:r>
      <w:r w:rsidR="00591134" w:rsidRPr="005C0C1E">
        <w:rPr>
          <w:rFonts w:eastAsia="Arial"/>
          <w:b/>
          <w:lang w:val="es-ES" w:eastAsia="es-EC"/>
        </w:rPr>
        <w:t>Salir:</w:t>
      </w:r>
      <w:r w:rsidR="005E3E44">
        <w:rPr>
          <w:rFonts w:eastAsia="Arial"/>
          <w:lang w:val="es-ES" w:eastAsia="es-EC"/>
        </w:rPr>
        <w:t xml:space="preserve"> este botón permitirá salir de la interfaz de eliminación del cliente.</w:t>
      </w:r>
    </w:p>
    <w:p w14:paraId="7BC4ED20" w14:textId="1B0035D6" w:rsidR="00591134" w:rsidRDefault="00313251" w:rsidP="00313251">
      <w:pPr>
        <w:ind w:left="142"/>
        <w:jc w:val="both"/>
        <w:rPr>
          <w:rFonts w:eastAsia="Arial"/>
          <w:lang w:val="es-ES" w:eastAsia="es-EC"/>
        </w:rPr>
      </w:pPr>
      <w:r>
        <w:rPr>
          <w:noProof/>
          <w:lang w:eastAsia="es-EC"/>
        </w:rPr>
        <w:drawing>
          <wp:inline distT="0" distB="0" distL="0" distR="0" wp14:anchorId="721E1234" wp14:editId="7043B0B1">
            <wp:extent cx="5941060" cy="2752725"/>
            <wp:effectExtent l="0" t="0" r="254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2752725"/>
                    </a:xfrm>
                    <a:prstGeom prst="rect">
                      <a:avLst/>
                    </a:prstGeom>
                  </pic:spPr>
                </pic:pic>
              </a:graphicData>
            </a:graphic>
          </wp:inline>
        </w:drawing>
      </w:r>
    </w:p>
    <w:p w14:paraId="1630DE04" w14:textId="7BA265FB" w:rsidR="00694B22" w:rsidRDefault="00694B22" w:rsidP="005C0C1E">
      <w:pPr>
        <w:rPr>
          <w:rFonts w:eastAsia="Arial"/>
          <w:lang w:val="es-ES" w:eastAsia="es-EC"/>
        </w:rPr>
      </w:pPr>
    </w:p>
    <w:p w14:paraId="7837651A" w14:textId="6769E19E" w:rsidR="00694B22" w:rsidRPr="005C0C1E" w:rsidRDefault="005E3E44" w:rsidP="00694B22">
      <w:pPr>
        <w:ind w:left="720"/>
        <w:jc w:val="both"/>
        <w:rPr>
          <w:rFonts w:eastAsia="Arial"/>
          <w:b/>
          <w:lang w:val="es-ES" w:eastAsia="es-EC"/>
        </w:rPr>
      </w:pPr>
      <w:r w:rsidRPr="005C0C1E">
        <w:rPr>
          <w:rFonts w:eastAsia="Arial"/>
          <w:b/>
          <w:lang w:val="es-ES" w:eastAsia="es-EC"/>
        </w:rPr>
        <w:lastRenderedPageBreak/>
        <w:t>Módulo Gestión de la Producción</w:t>
      </w:r>
      <w:r w:rsidR="00694B22" w:rsidRPr="005C0C1E">
        <w:rPr>
          <w:rFonts w:eastAsia="Arial"/>
          <w:b/>
          <w:lang w:val="es-ES" w:eastAsia="es-EC"/>
        </w:rPr>
        <w:t xml:space="preserve">: </w:t>
      </w:r>
      <w:r w:rsidRPr="005C0C1E">
        <w:rPr>
          <w:rFonts w:eastAsia="Arial"/>
          <w:b/>
          <w:lang w:val="es-ES" w:eastAsia="es-EC"/>
        </w:rPr>
        <w:t>Registrar proyecto</w:t>
      </w:r>
    </w:p>
    <w:p w14:paraId="640165CE" w14:textId="3AD7C4BA" w:rsidR="005E3E44" w:rsidRPr="005C0C1E" w:rsidRDefault="005E3E44" w:rsidP="001A7661">
      <w:pPr>
        <w:pStyle w:val="Prrafodelista"/>
        <w:numPr>
          <w:ilvl w:val="0"/>
          <w:numId w:val="22"/>
        </w:numPr>
        <w:jc w:val="both"/>
        <w:rPr>
          <w:rFonts w:eastAsia="Arial"/>
          <w:b/>
          <w:lang w:val="es-ES" w:eastAsia="es-EC"/>
        </w:rPr>
      </w:pPr>
      <w:r w:rsidRPr="005C0C1E">
        <w:rPr>
          <w:rFonts w:eastAsia="Arial"/>
          <w:b/>
          <w:lang w:val="es-ES" w:eastAsia="es-EC"/>
        </w:rPr>
        <w:t>Datos del cliente</w:t>
      </w:r>
    </w:p>
    <w:p w14:paraId="2E45D11B" w14:textId="63885220"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Apellidos:</w:t>
      </w:r>
      <w:r w:rsidR="00231513">
        <w:rPr>
          <w:rFonts w:eastAsia="Arial"/>
          <w:lang w:val="es-ES" w:eastAsia="es-EC"/>
        </w:rPr>
        <w:t xml:space="preserve"> se </w:t>
      </w:r>
      <w:r w:rsidR="00547A7B">
        <w:rPr>
          <w:rFonts w:eastAsia="Arial"/>
          <w:lang w:val="es-ES" w:eastAsia="es-EC"/>
        </w:rPr>
        <w:t>mostrará</w:t>
      </w:r>
      <w:r w:rsidR="00231513">
        <w:rPr>
          <w:rFonts w:eastAsia="Arial"/>
          <w:lang w:val="es-ES" w:eastAsia="es-EC"/>
        </w:rPr>
        <w:t xml:space="preserve"> los apellidos del cliente</w:t>
      </w:r>
    </w:p>
    <w:p w14:paraId="7F398787" w14:textId="161F0430"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Nombres:</w:t>
      </w:r>
      <w:r w:rsidR="00231513">
        <w:rPr>
          <w:rFonts w:eastAsia="Arial"/>
          <w:lang w:val="es-ES" w:eastAsia="es-EC"/>
        </w:rPr>
        <w:t xml:space="preserve"> se </w:t>
      </w:r>
      <w:r w:rsidR="00547A7B">
        <w:rPr>
          <w:rFonts w:eastAsia="Arial"/>
          <w:lang w:val="es-ES" w:eastAsia="es-EC"/>
        </w:rPr>
        <w:t>mostrará</w:t>
      </w:r>
      <w:r w:rsidR="00231513">
        <w:rPr>
          <w:rFonts w:eastAsia="Arial"/>
          <w:lang w:val="es-ES" w:eastAsia="es-EC"/>
        </w:rPr>
        <w:t xml:space="preserve"> los nombres del cliente</w:t>
      </w:r>
    </w:p>
    <w:p w14:paraId="24E188AF" w14:textId="268D917E"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CI/RUC:</w:t>
      </w:r>
      <w:r w:rsidR="00231513">
        <w:rPr>
          <w:rFonts w:eastAsia="Arial"/>
          <w:lang w:val="es-ES" w:eastAsia="es-EC"/>
        </w:rPr>
        <w:t xml:space="preserve"> se </w:t>
      </w:r>
      <w:r w:rsidR="00547A7B">
        <w:rPr>
          <w:rFonts w:eastAsia="Arial"/>
          <w:lang w:val="es-ES" w:eastAsia="es-EC"/>
        </w:rPr>
        <w:t>mostrará</w:t>
      </w:r>
      <w:r w:rsidR="00231513">
        <w:rPr>
          <w:rFonts w:eastAsia="Arial"/>
          <w:lang w:val="es-ES" w:eastAsia="es-EC"/>
        </w:rPr>
        <w:t xml:space="preserve"> la cedula del cliente</w:t>
      </w:r>
    </w:p>
    <w:p w14:paraId="4FFDD127" w14:textId="13BF86E5" w:rsidR="005E3E44" w:rsidRPr="00231513" w:rsidRDefault="00231513" w:rsidP="001A7661">
      <w:pPr>
        <w:pStyle w:val="Prrafodelista"/>
        <w:numPr>
          <w:ilvl w:val="3"/>
          <w:numId w:val="23"/>
        </w:numPr>
        <w:jc w:val="both"/>
        <w:rPr>
          <w:rFonts w:eastAsia="Arial"/>
          <w:lang w:val="es-ES" w:eastAsia="es-EC"/>
        </w:rPr>
      </w:pPr>
      <w:r w:rsidRPr="005C0C1E">
        <w:rPr>
          <w:rFonts w:eastAsia="Arial"/>
          <w:b/>
          <w:lang w:val="es-ES" w:eastAsia="es-EC"/>
        </w:rPr>
        <w:t>Dirección</w:t>
      </w:r>
      <w:r w:rsidR="005E3E44" w:rsidRPr="005C0C1E">
        <w:rPr>
          <w:rFonts w:eastAsia="Arial"/>
          <w:b/>
          <w:lang w:val="es-ES" w:eastAsia="es-EC"/>
        </w:rPr>
        <w:t>:</w:t>
      </w:r>
      <w:r>
        <w:rPr>
          <w:rFonts w:eastAsia="Arial"/>
          <w:lang w:val="es-ES" w:eastAsia="es-EC"/>
        </w:rPr>
        <w:t xml:space="preserve"> se </w:t>
      </w:r>
      <w:r w:rsidR="00547A7B">
        <w:rPr>
          <w:rFonts w:eastAsia="Arial"/>
          <w:lang w:val="es-ES" w:eastAsia="es-EC"/>
        </w:rPr>
        <w:t>mostrará</w:t>
      </w:r>
      <w:r>
        <w:rPr>
          <w:rFonts w:eastAsia="Arial"/>
          <w:lang w:val="es-ES" w:eastAsia="es-EC"/>
        </w:rPr>
        <w:t xml:space="preserve"> la dirección del cliente</w:t>
      </w:r>
    </w:p>
    <w:p w14:paraId="751C497A" w14:textId="1987869E" w:rsidR="005E3E44" w:rsidRPr="00231513" w:rsidRDefault="00231513" w:rsidP="001A7661">
      <w:pPr>
        <w:pStyle w:val="Prrafodelista"/>
        <w:numPr>
          <w:ilvl w:val="3"/>
          <w:numId w:val="23"/>
        </w:numPr>
        <w:jc w:val="both"/>
        <w:rPr>
          <w:rFonts w:eastAsia="Arial"/>
          <w:lang w:val="es-ES" w:eastAsia="es-EC"/>
        </w:rPr>
      </w:pPr>
      <w:r w:rsidRPr="005C0C1E">
        <w:rPr>
          <w:rFonts w:eastAsia="Arial"/>
          <w:b/>
          <w:lang w:val="es-ES" w:eastAsia="es-EC"/>
        </w:rPr>
        <w:t>Teléfono</w:t>
      </w:r>
      <w:r w:rsidR="005E3E44" w:rsidRPr="005C0C1E">
        <w:rPr>
          <w:rFonts w:eastAsia="Arial"/>
          <w:b/>
          <w:lang w:val="es-ES" w:eastAsia="es-EC"/>
        </w:rPr>
        <w:t>:</w:t>
      </w:r>
      <w:r>
        <w:rPr>
          <w:rFonts w:eastAsia="Arial"/>
          <w:lang w:val="es-ES" w:eastAsia="es-EC"/>
        </w:rPr>
        <w:t xml:space="preserve"> se </w:t>
      </w:r>
      <w:r w:rsidR="00547A7B">
        <w:rPr>
          <w:rFonts w:eastAsia="Arial"/>
          <w:lang w:val="es-ES" w:eastAsia="es-EC"/>
        </w:rPr>
        <w:t>mostrará</w:t>
      </w:r>
      <w:r>
        <w:rPr>
          <w:rFonts w:eastAsia="Arial"/>
          <w:lang w:val="es-ES" w:eastAsia="es-EC"/>
        </w:rPr>
        <w:t xml:space="preserve"> el teléfono del cliente</w:t>
      </w:r>
    </w:p>
    <w:p w14:paraId="571A25C4" w14:textId="07ADDA25"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Celular:</w:t>
      </w:r>
      <w:r w:rsidR="00231513">
        <w:rPr>
          <w:rFonts w:eastAsia="Arial"/>
          <w:lang w:val="es-ES" w:eastAsia="es-EC"/>
        </w:rPr>
        <w:t xml:space="preserve"> se </w:t>
      </w:r>
      <w:r w:rsidR="00547A7B">
        <w:rPr>
          <w:rFonts w:eastAsia="Arial"/>
          <w:lang w:val="es-ES" w:eastAsia="es-EC"/>
        </w:rPr>
        <w:t>mostrará</w:t>
      </w:r>
      <w:r w:rsidR="00231513">
        <w:rPr>
          <w:rFonts w:eastAsia="Arial"/>
          <w:lang w:val="es-ES" w:eastAsia="es-EC"/>
        </w:rPr>
        <w:t xml:space="preserve"> el celular del cliente</w:t>
      </w:r>
    </w:p>
    <w:p w14:paraId="76F11031" w14:textId="21C83DD0"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Email:</w:t>
      </w:r>
      <w:r w:rsidR="00231513">
        <w:rPr>
          <w:rFonts w:eastAsia="Arial"/>
          <w:lang w:val="es-ES" w:eastAsia="es-EC"/>
        </w:rPr>
        <w:t xml:space="preserve"> se </w:t>
      </w:r>
      <w:r w:rsidR="00547A7B">
        <w:rPr>
          <w:rFonts w:eastAsia="Arial"/>
          <w:lang w:val="es-ES" w:eastAsia="es-EC"/>
        </w:rPr>
        <w:t>mostrará</w:t>
      </w:r>
      <w:r w:rsidR="00231513">
        <w:rPr>
          <w:rFonts w:eastAsia="Arial"/>
          <w:lang w:val="es-ES" w:eastAsia="es-EC"/>
        </w:rPr>
        <w:t xml:space="preserve"> el email del cliente</w:t>
      </w:r>
    </w:p>
    <w:p w14:paraId="28F7904B" w14:textId="794E789B" w:rsidR="005E3E44" w:rsidRPr="00231513" w:rsidRDefault="005E3E44" w:rsidP="001A7661">
      <w:pPr>
        <w:pStyle w:val="Prrafodelista"/>
        <w:numPr>
          <w:ilvl w:val="3"/>
          <w:numId w:val="23"/>
        </w:numPr>
        <w:jc w:val="both"/>
        <w:rPr>
          <w:rFonts w:eastAsia="Arial"/>
          <w:lang w:val="es-ES" w:eastAsia="es-EC"/>
        </w:rPr>
      </w:pPr>
      <w:r w:rsidRPr="005C0C1E">
        <w:rPr>
          <w:rFonts w:eastAsia="Arial"/>
          <w:b/>
          <w:lang w:val="es-ES" w:eastAsia="es-EC"/>
        </w:rPr>
        <w:t>Buscar Cliente:</w:t>
      </w:r>
      <w:r w:rsidR="00547A7B">
        <w:rPr>
          <w:rFonts w:eastAsia="Arial"/>
          <w:lang w:val="es-ES" w:eastAsia="es-EC"/>
        </w:rPr>
        <w:t xml:space="preserve"> este botón permitirá buscar el cliente al cual se le asociará la creación de un nuevo proyecto.</w:t>
      </w:r>
    </w:p>
    <w:p w14:paraId="07CCBA33" w14:textId="38EFDBFB" w:rsidR="005E3E44" w:rsidRDefault="005E3E44" w:rsidP="001A7661">
      <w:pPr>
        <w:pStyle w:val="Prrafodelista"/>
        <w:numPr>
          <w:ilvl w:val="0"/>
          <w:numId w:val="22"/>
        </w:numPr>
        <w:jc w:val="both"/>
        <w:rPr>
          <w:rFonts w:eastAsia="Arial"/>
          <w:b/>
          <w:lang w:val="es-ES" w:eastAsia="es-EC"/>
        </w:rPr>
      </w:pPr>
      <w:r w:rsidRPr="005C0C1E">
        <w:rPr>
          <w:rFonts w:eastAsia="Arial"/>
          <w:b/>
          <w:lang w:val="es-ES" w:eastAsia="es-EC"/>
        </w:rPr>
        <w:t>Datos del Proyecto:</w:t>
      </w:r>
    </w:p>
    <w:p w14:paraId="1B2DB363"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Nombre del Proyecto: </w:t>
      </w:r>
      <w:r w:rsidRPr="005C0C1E">
        <w:t>El Usuario deberá ingresar el nombre del proyecto.</w:t>
      </w:r>
    </w:p>
    <w:p w14:paraId="434790D1"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Fecha de Ingreso: </w:t>
      </w:r>
      <w:r w:rsidRPr="005C0C1E">
        <w:t>El usuario deberá seleccionar del calendario desplegable la fecha de inicio del proyecto</w:t>
      </w:r>
    </w:p>
    <w:p w14:paraId="2B8B7014"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Fecha de Entrega: </w:t>
      </w:r>
      <w:r w:rsidRPr="005C0C1E">
        <w:t>El usuario deberá seleccionar del calendario desplegable la fecha de Entrega del proyecto.</w:t>
      </w:r>
    </w:p>
    <w:p w14:paraId="1F57740D"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Costo del Proyecto: </w:t>
      </w:r>
      <w:r w:rsidRPr="005C0C1E">
        <w:t>El usuario deberá ingresar el costo del proyecto en números.</w:t>
      </w:r>
    </w:p>
    <w:p w14:paraId="790BE6D1"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Observaciones: </w:t>
      </w:r>
      <w:r w:rsidRPr="005C0C1E">
        <w:t>El usuario podrá ingresar todas las observaciones que estime conveniente en el nuevo proyecto.</w:t>
      </w:r>
    </w:p>
    <w:p w14:paraId="58A2E6CC"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Lista de Insumos: </w:t>
      </w:r>
      <w:r w:rsidRPr="005C0C1E">
        <w:t>El Usuario podrá ingresar en una lista varios insumos que se utilizan en el proyecto para los cuales tendrá los campos cantidad, Nombre, Valor unitario.</w:t>
      </w:r>
    </w:p>
    <w:p w14:paraId="7C7CF826"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Lista de Adicionales: </w:t>
      </w:r>
      <w:r w:rsidRPr="005C0C1E">
        <w:t>El Usuario podrá ingresar en una lista varios insumos Adicionales que se utilizan en el proyecto para los cuales tendrá los campos cantidad, Nombre, Valor unitario.</w:t>
      </w:r>
    </w:p>
    <w:p w14:paraId="6148B40D"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Número de horas de trabajo:</w:t>
      </w:r>
      <w:r w:rsidRPr="005C0C1E">
        <w:t xml:space="preserve"> El usuario podrá ingresar la cantidad de horas de trabajo que emplea para la elaboración de un proyecto el valor ingresado debe ser números.</w:t>
      </w:r>
    </w:p>
    <w:p w14:paraId="3B96A552" w14:textId="05715FBA" w:rsidR="00231513" w:rsidRPr="005C0C1E" w:rsidRDefault="00231513" w:rsidP="005C0C1E">
      <w:pPr>
        <w:pStyle w:val="Prrafodelista"/>
        <w:numPr>
          <w:ilvl w:val="1"/>
          <w:numId w:val="22"/>
        </w:numPr>
        <w:jc w:val="both"/>
        <w:rPr>
          <w:rFonts w:eastAsia="Arial"/>
          <w:b/>
          <w:lang w:val="es-ES" w:eastAsia="es-EC"/>
        </w:rPr>
      </w:pPr>
      <w:r w:rsidRPr="005C0C1E">
        <w:rPr>
          <w:rFonts w:eastAsia="Arial"/>
          <w:b/>
          <w:lang w:val="es-ES" w:eastAsia="es-EC"/>
        </w:rPr>
        <w:t>Detalles:</w:t>
      </w:r>
      <w:r w:rsidR="00547A7B" w:rsidRPr="005C0C1E">
        <w:rPr>
          <w:rFonts w:eastAsia="Arial"/>
          <w:lang w:val="es-ES" w:eastAsia="es-EC"/>
        </w:rPr>
        <w:t xml:space="preserve"> se </w:t>
      </w:r>
      <w:r w:rsidR="00CF43C3" w:rsidRPr="005C0C1E">
        <w:rPr>
          <w:rFonts w:eastAsia="Arial"/>
          <w:lang w:val="es-ES" w:eastAsia="es-EC"/>
        </w:rPr>
        <w:t>ingresarán</w:t>
      </w:r>
      <w:r w:rsidR="00547A7B" w:rsidRPr="005C0C1E">
        <w:rPr>
          <w:rFonts w:eastAsia="Arial"/>
          <w:lang w:val="es-ES" w:eastAsia="es-EC"/>
        </w:rPr>
        <w:t xml:space="preserve"> los detalles o descripción del proyecto.</w:t>
      </w:r>
    </w:p>
    <w:p w14:paraId="552D62B5" w14:textId="41CB21C2" w:rsidR="00547A7B" w:rsidRPr="00547A7B" w:rsidRDefault="005C0C1E" w:rsidP="001A7661">
      <w:pPr>
        <w:pStyle w:val="Prrafodelista"/>
        <w:numPr>
          <w:ilvl w:val="0"/>
          <w:numId w:val="25"/>
        </w:numPr>
        <w:jc w:val="both"/>
        <w:rPr>
          <w:rFonts w:eastAsia="Arial"/>
          <w:lang w:val="es-ES" w:eastAsia="es-EC"/>
        </w:rPr>
      </w:pPr>
      <w:r w:rsidRPr="005C0C1E">
        <w:rPr>
          <w:rFonts w:eastAsia="Arial"/>
          <w:b/>
          <w:lang w:val="es-ES" w:eastAsia="es-EC"/>
        </w:rPr>
        <w:t xml:space="preserve">Botón </w:t>
      </w:r>
      <w:r w:rsidR="00547A7B" w:rsidRPr="005C0C1E">
        <w:rPr>
          <w:rFonts w:eastAsia="Arial"/>
          <w:b/>
          <w:lang w:val="es-ES" w:eastAsia="es-EC"/>
        </w:rPr>
        <w:t>Seleccionar Insumos:</w:t>
      </w:r>
      <w:r w:rsidR="00547A7B">
        <w:rPr>
          <w:rFonts w:eastAsia="Arial"/>
          <w:lang w:val="es-ES" w:eastAsia="es-EC"/>
        </w:rPr>
        <w:t xml:space="preserve"> se </w:t>
      </w:r>
      <w:r w:rsidR="00CF43C3">
        <w:rPr>
          <w:rFonts w:eastAsia="Arial"/>
          <w:lang w:val="es-ES" w:eastAsia="es-EC"/>
        </w:rPr>
        <w:t>seleccionarán</w:t>
      </w:r>
      <w:r w:rsidR="00547A7B">
        <w:rPr>
          <w:rFonts w:eastAsia="Arial"/>
          <w:lang w:val="es-ES" w:eastAsia="es-EC"/>
        </w:rPr>
        <w:t xml:space="preserve"> los insumos que se </w:t>
      </w:r>
      <w:r w:rsidR="00CF43C3">
        <w:rPr>
          <w:rFonts w:eastAsia="Arial"/>
          <w:lang w:val="es-ES" w:eastAsia="es-EC"/>
        </w:rPr>
        <w:t>utilizarán</w:t>
      </w:r>
      <w:r w:rsidR="00547A7B">
        <w:rPr>
          <w:rFonts w:eastAsia="Arial"/>
          <w:lang w:val="es-ES" w:eastAsia="es-EC"/>
        </w:rPr>
        <w:t xml:space="preserve"> en la realización del proyecto.</w:t>
      </w:r>
    </w:p>
    <w:p w14:paraId="1CE1C28F" w14:textId="0A1BA9E8" w:rsidR="00231513" w:rsidRPr="00231513" w:rsidRDefault="005C0C1E" w:rsidP="001A7661">
      <w:pPr>
        <w:pStyle w:val="Prrafodelista"/>
        <w:numPr>
          <w:ilvl w:val="3"/>
          <w:numId w:val="24"/>
        </w:numPr>
        <w:jc w:val="both"/>
        <w:rPr>
          <w:rFonts w:eastAsia="Arial"/>
          <w:lang w:val="es-ES" w:eastAsia="es-EC"/>
        </w:rPr>
      </w:pPr>
      <w:r w:rsidRPr="005C0C1E">
        <w:rPr>
          <w:rFonts w:eastAsia="Arial"/>
          <w:b/>
          <w:lang w:val="es-ES" w:eastAsia="es-EC"/>
        </w:rPr>
        <w:t xml:space="preserve">Botón </w:t>
      </w:r>
      <w:r w:rsidR="00231513" w:rsidRPr="005C0C1E">
        <w:rPr>
          <w:rFonts w:eastAsia="Arial"/>
          <w:b/>
          <w:lang w:val="es-ES" w:eastAsia="es-EC"/>
        </w:rPr>
        <w:t>Seleccionar Adicionales:</w:t>
      </w:r>
      <w:r w:rsidR="00547A7B">
        <w:rPr>
          <w:rFonts w:eastAsia="Arial"/>
          <w:lang w:val="es-ES" w:eastAsia="es-EC"/>
        </w:rPr>
        <w:t xml:space="preserve"> se </w:t>
      </w:r>
      <w:r w:rsidR="00CF43C3">
        <w:rPr>
          <w:rFonts w:eastAsia="Arial"/>
          <w:lang w:val="es-ES" w:eastAsia="es-EC"/>
        </w:rPr>
        <w:t>seleccionarán</w:t>
      </w:r>
      <w:r w:rsidR="00547A7B">
        <w:rPr>
          <w:rFonts w:eastAsia="Arial"/>
          <w:lang w:val="es-ES" w:eastAsia="es-EC"/>
        </w:rPr>
        <w:t xml:space="preserve"> los adicionales que se </w:t>
      </w:r>
      <w:r w:rsidR="00CF43C3">
        <w:rPr>
          <w:rFonts w:eastAsia="Arial"/>
          <w:lang w:val="es-ES" w:eastAsia="es-EC"/>
        </w:rPr>
        <w:t>utilizarán</w:t>
      </w:r>
      <w:r w:rsidR="00547A7B">
        <w:rPr>
          <w:rFonts w:eastAsia="Arial"/>
          <w:lang w:val="es-ES" w:eastAsia="es-EC"/>
        </w:rPr>
        <w:t xml:space="preserve"> en la realización del proyecto.</w:t>
      </w:r>
    </w:p>
    <w:p w14:paraId="571BFEF0" w14:textId="24EA88D8" w:rsidR="00231513" w:rsidRPr="00231513" w:rsidRDefault="00231513" w:rsidP="001A7661">
      <w:pPr>
        <w:pStyle w:val="Prrafodelista"/>
        <w:numPr>
          <w:ilvl w:val="3"/>
          <w:numId w:val="24"/>
        </w:numPr>
        <w:jc w:val="both"/>
        <w:rPr>
          <w:rFonts w:eastAsia="Arial"/>
          <w:lang w:val="es-ES" w:eastAsia="es-EC"/>
        </w:rPr>
      </w:pPr>
      <w:r w:rsidRPr="005C0C1E">
        <w:rPr>
          <w:rFonts w:eastAsia="Arial"/>
          <w:b/>
          <w:lang w:val="es-ES" w:eastAsia="es-EC"/>
        </w:rPr>
        <w:t>Número de horas de trabajo:</w:t>
      </w:r>
      <w:r w:rsidR="00547A7B" w:rsidRPr="005C0C1E">
        <w:rPr>
          <w:rFonts w:eastAsia="Arial"/>
          <w:b/>
          <w:lang w:val="es-ES" w:eastAsia="es-EC"/>
        </w:rPr>
        <w:t xml:space="preserve"> </w:t>
      </w:r>
      <w:r w:rsidR="00547A7B">
        <w:rPr>
          <w:rFonts w:eastAsia="Arial"/>
          <w:lang w:val="es-ES" w:eastAsia="es-EC"/>
        </w:rPr>
        <w:t xml:space="preserve">se </w:t>
      </w:r>
      <w:r w:rsidR="00CF43C3">
        <w:rPr>
          <w:rFonts w:eastAsia="Arial"/>
          <w:lang w:val="es-ES" w:eastAsia="es-EC"/>
        </w:rPr>
        <w:t>ingresará</w:t>
      </w:r>
      <w:r w:rsidR="00547A7B">
        <w:rPr>
          <w:rFonts w:eastAsia="Arial"/>
          <w:lang w:val="es-ES" w:eastAsia="es-EC"/>
        </w:rPr>
        <w:t xml:space="preserve"> el </w:t>
      </w:r>
      <w:r w:rsidR="00CF43C3">
        <w:rPr>
          <w:rFonts w:eastAsia="Arial"/>
          <w:lang w:val="es-ES" w:eastAsia="es-EC"/>
        </w:rPr>
        <w:t>número</w:t>
      </w:r>
      <w:r w:rsidR="00547A7B">
        <w:rPr>
          <w:rFonts w:eastAsia="Arial"/>
          <w:lang w:val="es-ES" w:eastAsia="es-EC"/>
        </w:rPr>
        <w:t xml:space="preserve"> de horas de trabajo que se </w:t>
      </w:r>
      <w:r w:rsidR="00CF43C3">
        <w:rPr>
          <w:rFonts w:eastAsia="Arial"/>
          <w:lang w:val="es-ES" w:eastAsia="es-EC"/>
        </w:rPr>
        <w:t>utilizó</w:t>
      </w:r>
      <w:r w:rsidR="00547A7B">
        <w:rPr>
          <w:rFonts w:eastAsia="Arial"/>
          <w:lang w:val="es-ES" w:eastAsia="es-EC"/>
        </w:rPr>
        <w:t xml:space="preserve"> en la realización del proyecto.</w:t>
      </w:r>
    </w:p>
    <w:p w14:paraId="533032D5" w14:textId="213AF267" w:rsidR="00231513" w:rsidRPr="00231513" w:rsidRDefault="005C0C1E" w:rsidP="001A7661">
      <w:pPr>
        <w:pStyle w:val="Prrafodelista"/>
        <w:numPr>
          <w:ilvl w:val="3"/>
          <w:numId w:val="24"/>
        </w:numPr>
        <w:jc w:val="both"/>
        <w:rPr>
          <w:rFonts w:eastAsia="Arial"/>
          <w:lang w:val="es-ES" w:eastAsia="es-EC"/>
        </w:rPr>
      </w:pPr>
      <w:r w:rsidRPr="005C0C1E">
        <w:rPr>
          <w:rFonts w:eastAsia="Arial"/>
          <w:b/>
          <w:lang w:val="es-ES" w:eastAsia="es-EC"/>
        </w:rPr>
        <w:t xml:space="preserve">Botón </w:t>
      </w:r>
      <w:r w:rsidR="00231513" w:rsidRPr="005C0C1E">
        <w:rPr>
          <w:rFonts w:eastAsia="Arial"/>
          <w:b/>
          <w:lang w:val="es-ES" w:eastAsia="es-EC"/>
        </w:rPr>
        <w:t>Guardar:</w:t>
      </w:r>
      <w:r w:rsidR="00547A7B">
        <w:rPr>
          <w:rFonts w:eastAsia="Arial"/>
          <w:lang w:val="es-ES" w:eastAsia="es-EC"/>
        </w:rPr>
        <w:t xml:space="preserve"> este botón permitirá guardar el registro del nuevo proyecto.</w:t>
      </w:r>
    </w:p>
    <w:p w14:paraId="53AB7F45" w14:textId="7C2FB65E" w:rsidR="00231513" w:rsidRPr="00231513" w:rsidRDefault="005C0C1E" w:rsidP="001A7661">
      <w:pPr>
        <w:pStyle w:val="Prrafodelista"/>
        <w:numPr>
          <w:ilvl w:val="3"/>
          <w:numId w:val="24"/>
        </w:numPr>
        <w:jc w:val="both"/>
        <w:rPr>
          <w:rFonts w:eastAsia="Arial"/>
          <w:lang w:val="es-ES" w:eastAsia="es-EC"/>
        </w:rPr>
      </w:pPr>
      <w:r w:rsidRPr="005C0C1E">
        <w:rPr>
          <w:rFonts w:eastAsia="Arial"/>
          <w:b/>
          <w:lang w:val="es-ES" w:eastAsia="es-EC"/>
        </w:rPr>
        <w:t xml:space="preserve">Botón </w:t>
      </w:r>
      <w:r w:rsidR="00231513" w:rsidRPr="005C0C1E">
        <w:rPr>
          <w:rFonts w:eastAsia="Arial"/>
          <w:b/>
          <w:lang w:val="es-ES" w:eastAsia="es-EC"/>
        </w:rPr>
        <w:t>Nuevo:</w:t>
      </w:r>
      <w:r w:rsidR="00547A7B">
        <w:rPr>
          <w:rFonts w:eastAsia="Arial"/>
          <w:lang w:val="es-ES" w:eastAsia="es-EC"/>
        </w:rPr>
        <w:t xml:space="preserve"> este botón </w:t>
      </w:r>
      <w:r w:rsidR="00CF43C3">
        <w:rPr>
          <w:rFonts w:eastAsia="Arial"/>
          <w:lang w:val="es-ES" w:eastAsia="es-EC"/>
        </w:rPr>
        <w:t>permitirá limpiar</w:t>
      </w:r>
      <w:r w:rsidR="00547A7B">
        <w:rPr>
          <w:rFonts w:eastAsia="Arial"/>
          <w:lang w:val="es-ES" w:eastAsia="es-EC"/>
        </w:rPr>
        <w:t xml:space="preserve"> los campos para que el gerente administrativo pueda registrar un nuevo proyecto si </w:t>
      </w:r>
      <w:r w:rsidR="00CF43C3">
        <w:rPr>
          <w:rFonts w:eastAsia="Arial"/>
          <w:lang w:val="es-ES" w:eastAsia="es-EC"/>
        </w:rPr>
        <w:t>así</w:t>
      </w:r>
      <w:r w:rsidR="00547A7B">
        <w:rPr>
          <w:rFonts w:eastAsia="Arial"/>
          <w:lang w:val="es-ES" w:eastAsia="es-EC"/>
        </w:rPr>
        <w:t xml:space="preserve"> lo requiere.</w:t>
      </w:r>
    </w:p>
    <w:p w14:paraId="10CF4190" w14:textId="77FDA960" w:rsidR="00231513" w:rsidRPr="00231513" w:rsidRDefault="005C0C1E" w:rsidP="001A7661">
      <w:pPr>
        <w:pStyle w:val="Prrafodelista"/>
        <w:numPr>
          <w:ilvl w:val="3"/>
          <w:numId w:val="24"/>
        </w:numPr>
        <w:jc w:val="both"/>
        <w:rPr>
          <w:rFonts w:eastAsia="Arial"/>
          <w:lang w:val="es-ES" w:eastAsia="es-EC"/>
        </w:rPr>
      </w:pPr>
      <w:r w:rsidRPr="005C0C1E">
        <w:rPr>
          <w:rFonts w:eastAsia="Arial"/>
          <w:b/>
          <w:lang w:val="es-ES" w:eastAsia="es-EC"/>
        </w:rPr>
        <w:t xml:space="preserve">Botón </w:t>
      </w:r>
      <w:r w:rsidR="00231513" w:rsidRPr="005C0C1E">
        <w:rPr>
          <w:rFonts w:eastAsia="Arial"/>
          <w:b/>
          <w:lang w:val="es-ES" w:eastAsia="es-EC"/>
        </w:rPr>
        <w:t>Salir:</w:t>
      </w:r>
      <w:r w:rsidR="00547A7B">
        <w:rPr>
          <w:rFonts w:eastAsia="Arial"/>
          <w:lang w:val="es-ES" w:eastAsia="es-EC"/>
        </w:rPr>
        <w:t xml:space="preserve"> este botón permitirá al usuario salir de la interfaz de registro de proyecto.</w:t>
      </w:r>
    </w:p>
    <w:p w14:paraId="6011EFFD" w14:textId="77777777" w:rsidR="005E3E44" w:rsidRDefault="005E3E44" w:rsidP="00694B22">
      <w:pPr>
        <w:ind w:left="720"/>
        <w:jc w:val="both"/>
        <w:rPr>
          <w:rFonts w:eastAsia="Arial"/>
          <w:lang w:val="es-ES" w:eastAsia="es-EC"/>
        </w:rPr>
      </w:pPr>
    </w:p>
    <w:p w14:paraId="00299DFC" w14:textId="0F6093A4" w:rsidR="00694B22" w:rsidRDefault="00313251" w:rsidP="00313251">
      <w:pPr>
        <w:ind w:left="142"/>
        <w:jc w:val="both"/>
        <w:rPr>
          <w:rFonts w:eastAsia="Arial"/>
          <w:lang w:val="es-ES" w:eastAsia="es-EC"/>
        </w:rPr>
      </w:pPr>
      <w:r>
        <w:rPr>
          <w:noProof/>
          <w:lang w:eastAsia="es-EC"/>
        </w:rPr>
        <w:lastRenderedPageBreak/>
        <w:drawing>
          <wp:inline distT="0" distB="0" distL="0" distR="0" wp14:anchorId="070CB613" wp14:editId="0DB1B2EC">
            <wp:extent cx="5941060" cy="3779520"/>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3779520"/>
                    </a:xfrm>
                    <a:prstGeom prst="rect">
                      <a:avLst/>
                    </a:prstGeom>
                  </pic:spPr>
                </pic:pic>
              </a:graphicData>
            </a:graphic>
          </wp:inline>
        </w:drawing>
      </w:r>
    </w:p>
    <w:p w14:paraId="002E8E43" w14:textId="77777777" w:rsidR="00694B22" w:rsidRDefault="00694B22" w:rsidP="00694B22">
      <w:pPr>
        <w:ind w:left="720"/>
        <w:jc w:val="both"/>
        <w:rPr>
          <w:rFonts w:eastAsia="Arial"/>
          <w:lang w:val="es-ES" w:eastAsia="es-EC"/>
        </w:rPr>
      </w:pPr>
    </w:p>
    <w:p w14:paraId="15143E8A" w14:textId="18E101A5" w:rsidR="00694B22" w:rsidRPr="005C0C1E" w:rsidRDefault="00CF43C3" w:rsidP="00694B22">
      <w:pPr>
        <w:ind w:left="720"/>
        <w:jc w:val="both"/>
        <w:rPr>
          <w:rFonts w:eastAsia="Arial"/>
          <w:b/>
          <w:lang w:val="es-ES" w:eastAsia="es-EC"/>
        </w:rPr>
      </w:pPr>
      <w:r w:rsidRPr="005C0C1E">
        <w:rPr>
          <w:rFonts w:eastAsia="Arial"/>
          <w:b/>
          <w:lang w:val="es-ES" w:eastAsia="es-EC"/>
        </w:rPr>
        <w:t>Módulo Gestión de Producción: Buscar proyectos existentes</w:t>
      </w:r>
    </w:p>
    <w:p w14:paraId="0B08D3C9" w14:textId="6B4A898E" w:rsidR="00CF43C3" w:rsidRPr="005C0C1E" w:rsidRDefault="00CF43C3" w:rsidP="005C0C1E">
      <w:pPr>
        <w:pStyle w:val="Prrafodelista"/>
        <w:numPr>
          <w:ilvl w:val="0"/>
          <w:numId w:val="22"/>
        </w:numPr>
        <w:jc w:val="both"/>
        <w:rPr>
          <w:rFonts w:eastAsia="Arial"/>
          <w:b/>
          <w:lang w:val="es-ES" w:eastAsia="es-EC"/>
        </w:rPr>
      </w:pPr>
      <w:r w:rsidRPr="005C0C1E">
        <w:rPr>
          <w:rFonts w:eastAsia="Arial"/>
          <w:b/>
          <w:lang w:val="es-ES" w:eastAsia="es-EC"/>
        </w:rPr>
        <w:t>Parámetros de búsqueda:</w:t>
      </w:r>
    </w:p>
    <w:p w14:paraId="633F7F9C" w14:textId="77777777" w:rsidR="005C0C1E" w:rsidRPr="005C0C1E" w:rsidRDefault="005C0C1E" w:rsidP="005C0C1E">
      <w:pPr>
        <w:pStyle w:val="Prrafodelista"/>
        <w:widowControl/>
        <w:numPr>
          <w:ilvl w:val="3"/>
          <w:numId w:val="26"/>
        </w:numPr>
        <w:spacing w:after="200" w:line="276" w:lineRule="auto"/>
        <w:contextualSpacing/>
        <w:jc w:val="both"/>
      </w:pPr>
      <w:r w:rsidRPr="005C0C1E">
        <w:rPr>
          <w:b/>
        </w:rPr>
        <w:t xml:space="preserve">CI: </w:t>
      </w:r>
      <w:r w:rsidRPr="005C0C1E">
        <w:t>Al seleccionar esté parámetro se ingresará la cédula de identidad del cliente registrado en el sistema para efectuar la búsqueda, recordar que la cédula consta de 10 dígitos.</w:t>
      </w:r>
    </w:p>
    <w:p w14:paraId="160F7AA9" w14:textId="77777777" w:rsidR="005C0C1E" w:rsidRPr="005C0C1E" w:rsidRDefault="005C0C1E" w:rsidP="005C0C1E">
      <w:pPr>
        <w:pStyle w:val="Prrafodelista"/>
        <w:widowControl/>
        <w:numPr>
          <w:ilvl w:val="3"/>
          <w:numId w:val="26"/>
        </w:numPr>
        <w:spacing w:after="200" w:line="276" w:lineRule="auto"/>
        <w:contextualSpacing/>
        <w:jc w:val="both"/>
      </w:pPr>
      <w:r w:rsidRPr="005C0C1E">
        <w:rPr>
          <w:b/>
        </w:rPr>
        <w:t>RUC</w:t>
      </w:r>
      <w:r w:rsidRPr="005C0C1E">
        <w:t>: Al seleccionar esté parámetro se ingresará el Ruc del cliente    registrado en el sistema para efectuar la búsqueda recordar que el Ruc consta de 13 dígitos.</w:t>
      </w:r>
    </w:p>
    <w:p w14:paraId="6AE169F4" w14:textId="77777777" w:rsidR="005C0C1E" w:rsidRPr="005C0C1E" w:rsidRDefault="005C0C1E" w:rsidP="005C0C1E">
      <w:pPr>
        <w:pStyle w:val="Prrafodelista"/>
        <w:widowControl/>
        <w:numPr>
          <w:ilvl w:val="3"/>
          <w:numId w:val="26"/>
        </w:numPr>
        <w:spacing w:after="200" w:line="276" w:lineRule="auto"/>
        <w:contextualSpacing/>
        <w:jc w:val="both"/>
      </w:pPr>
      <w:r w:rsidRPr="005C0C1E">
        <w:rPr>
          <w:b/>
        </w:rPr>
        <w:t>Nombre del cliente:</w:t>
      </w:r>
      <w:r w:rsidRPr="005C0C1E">
        <w:t xml:space="preserve"> Al seleccionar esté parámetro se ingresará el nombre del cliente registrado en el sistema para efectuar la búsqueda.</w:t>
      </w:r>
    </w:p>
    <w:p w14:paraId="1A531AED" w14:textId="32EAD470" w:rsidR="00CF43C3" w:rsidRPr="005C0C1E" w:rsidRDefault="005C0C1E" w:rsidP="005C0C1E">
      <w:pPr>
        <w:pStyle w:val="Prrafodelista"/>
        <w:widowControl/>
        <w:numPr>
          <w:ilvl w:val="3"/>
          <w:numId w:val="26"/>
        </w:numPr>
        <w:spacing w:after="200" w:line="276" w:lineRule="auto"/>
        <w:contextualSpacing/>
        <w:jc w:val="both"/>
        <w:rPr>
          <w:rFonts w:ascii="Arial" w:hAnsi="Arial" w:cs="Arial"/>
        </w:rPr>
      </w:pPr>
      <w:r w:rsidRPr="005C0C1E">
        <w:rPr>
          <w:b/>
        </w:rPr>
        <w:t>Nombre del proyecto:</w:t>
      </w:r>
      <w:r w:rsidRPr="005C0C1E">
        <w:t xml:space="preserve"> Al seleccionar esté parámetro se ingresará el nombre del proyecto registrado en el sistema para efectuar la búsqueda.</w:t>
      </w:r>
    </w:p>
    <w:p w14:paraId="013CBC62" w14:textId="5DBA5616" w:rsidR="00CF43C3" w:rsidRDefault="005C0C1E" w:rsidP="005C0C1E">
      <w:pPr>
        <w:pStyle w:val="Prrafodelista"/>
        <w:numPr>
          <w:ilvl w:val="0"/>
          <w:numId w:val="22"/>
        </w:numPr>
      </w:pPr>
      <w:r w:rsidRPr="005C0C1E">
        <w:rPr>
          <w:b/>
        </w:rPr>
        <w:t>Tabla Lista</w:t>
      </w:r>
      <w:r w:rsidR="00CF43C3" w:rsidRPr="005C0C1E">
        <w:rPr>
          <w:b/>
        </w:rPr>
        <w:t xml:space="preserve"> de Proyectos</w:t>
      </w:r>
      <w:r w:rsidR="00216A8C">
        <w:t>: permite mostrar los proyectos asociados al criterio de búsqueda.</w:t>
      </w:r>
    </w:p>
    <w:p w14:paraId="1213BD9E" w14:textId="277E2687" w:rsidR="00CF43C3" w:rsidRDefault="005C0C1E" w:rsidP="005C0C1E">
      <w:pPr>
        <w:pStyle w:val="Prrafodelista"/>
        <w:numPr>
          <w:ilvl w:val="0"/>
          <w:numId w:val="22"/>
        </w:numPr>
      </w:pPr>
      <w:r w:rsidRPr="005C0C1E">
        <w:rPr>
          <w:b/>
        </w:rPr>
        <w:t xml:space="preserve">Botón </w:t>
      </w:r>
      <w:r w:rsidR="00CF43C3" w:rsidRPr="005C0C1E">
        <w:rPr>
          <w:b/>
        </w:rPr>
        <w:t>Buscar</w:t>
      </w:r>
      <w:r w:rsidR="00216A8C" w:rsidRPr="005C0C1E">
        <w:rPr>
          <w:b/>
        </w:rPr>
        <w:t>:</w:t>
      </w:r>
      <w:r w:rsidR="00216A8C">
        <w:t xml:space="preserve"> este botón permite buscar los proyectos asociados al criterio de búsqueda seleccionado.</w:t>
      </w:r>
    </w:p>
    <w:p w14:paraId="2617AD74" w14:textId="3BD2FE77" w:rsidR="00CF43C3" w:rsidRDefault="005C0C1E" w:rsidP="005C0C1E">
      <w:pPr>
        <w:pStyle w:val="Prrafodelista"/>
        <w:numPr>
          <w:ilvl w:val="0"/>
          <w:numId w:val="22"/>
        </w:numPr>
      </w:pPr>
      <w:r w:rsidRPr="005C0C1E">
        <w:rPr>
          <w:b/>
        </w:rPr>
        <w:t>Botón Salir:</w:t>
      </w:r>
      <w:r>
        <w:t xml:space="preserve"> </w:t>
      </w:r>
      <w:r w:rsidR="00216A8C">
        <w:t>este botón permite salir de la interfaz de búsqueda de proyectos.</w:t>
      </w:r>
    </w:p>
    <w:p w14:paraId="40C0DD43" w14:textId="77777777" w:rsidR="00CF43C3" w:rsidRDefault="00CF43C3" w:rsidP="00694B22">
      <w:pPr>
        <w:ind w:left="720"/>
        <w:jc w:val="both"/>
        <w:rPr>
          <w:rFonts w:eastAsia="Arial"/>
          <w:lang w:val="es-ES" w:eastAsia="es-EC"/>
        </w:rPr>
      </w:pPr>
    </w:p>
    <w:p w14:paraId="6BF157E4" w14:textId="0D004F58" w:rsidR="00CF43C3" w:rsidRDefault="00CF43C3" w:rsidP="00313251">
      <w:pPr>
        <w:ind w:left="720"/>
        <w:jc w:val="center"/>
        <w:rPr>
          <w:rFonts w:eastAsia="Arial"/>
          <w:lang w:val="es-ES" w:eastAsia="es-EC"/>
        </w:rPr>
      </w:pPr>
      <w:r>
        <w:rPr>
          <w:noProof/>
          <w:lang w:eastAsia="es-EC"/>
        </w:rPr>
        <w:lastRenderedPageBreak/>
        <w:drawing>
          <wp:inline distT="0" distB="0" distL="0" distR="0" wp14:anchorId="5FF09984" wp14:editId="4A371BF7">
            <wp:extent cx="3520088" cy="2807267"/>
            <wp:effectExtent l="0" t="0" r="4445"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2171" cy="2832853"/>
                    </a:xfrm>
                    <a:prstGeom prst="rect">
                      <a:avLst/>
                    </a:prstGeom>
                  </pic:spPr>
                </pic:pic>
              </a:graphicData>
            </a:graphic>
          </wp:inline>
        </w:drawing>
      </w:r>
    </w:p>
    <w:p w14:paraId="3DAF4EB5" w14:textId="36D6E7F5" w:rsidR="00AB0C65" w:rsidRDefault="00AB0C65" w:rsidP="005C0C1E">
      <w:pPr>
        <w:rPr>
          <w:rFonts w:eastAsia="Arial"/>
          <w:lang w:val="es-ES" w:eastAsia="es-EC"/>
        </w:rPr>
      </w:pPr>
    </w:p>
    <w:p w14:paraId="2C7D3E64" w14:textId="31F52DE5" w:rsidR="00694B22" w:rsidRPr="005C0C1E" w:rsidRDefault="00694B22" w:rsidP="00694B22">
      <w:pPr>
        <w:ind w:left="720"/>
        <w:jc w:val="both"/>
        <w:rPr>
          <w:rFonts w:eastAsia="Arial"/>
          <w:b/>
          <w:lang w:val="es-ES" w:eastAsia="es-EC"/>
        </w:rPr>
      </w:pPr>
      <w:r w:rsidRPr="005C0C1E">
        <w:rPr>
          <w:rFonts w:eastAsia="Arial"/>
          <w:b/>
          <w:lang w:val="es-ES" w:eastAsia="es-EC"/>
        </w:rPr>
        <w:t>Mód</w:t>
      </w:r>
      <w:r w:rsidR="00216A8C" w:rsidRPr="005C0C1E">
        <w:rPr>
          <w:rFonts w:eastAsia="Arial"/>
          <w:b/>
          <w:lang w:val="es-ES" w:eastAsia="es-EC"/>
        </w:rPr>
        <w:t>ulo Gestión de Producción</w:t>
      </w:r>
      <w:r w:rsidRPr="005C0C1E">
        <w:rPr>
          <w:rFonts w:eastAsia="Arial"/>
          <w:b/>
          <w:lang w:val="es-ES" w:eastAsia="es-EC"/>
        </w:rPr>
        <w:t xml:space="preserve">: </w:t>
      </w:r>
      <w:r w:rsidR="00216A8C" w:rsidRPr="005C0C1E">
        <w:rPr>
          <w:rFonts w:eastAsia="Arial"/>
          <w:b/>
          <w:lang w:val="es-ES" w:eastAsia="es-EC"/>
        </w:rPr>
        <w:t>Modificar proyecto</w:t>
      </w:r>
    </w:p>
    <w:p w14:paraId="4B9813B5" w14:textId="77777777" w:rsidR="00216A8C" w:rsidRPr="005C0C1E" w:rsidRDefault="00216A8C" w:rsidP="001A7661">
      <w:pPr>
        <w:pStyle w:val="Prrafodelista"/>
        <w:numPr>
          <w:ilvl w:val="0"/>
          <w:numId w:val="22"/>
        </w:numPr>
        <w:jc w:val="both"/>
        <w:rPr>
          <w:rFonts w:eastAsia="Arial"/>
          <w:b/>
          <w:lang w:val="es-ES" w:eastAsia="es-EC"/>
        </w:rPr>
      </w:pPr>
      <w:r w:rsidRPr="005C0C1E">
        <w:rPr>
          <w:rFonts w:eastAsia="Arial"/>
          <w:b/>
          <w:lang w:val="es-ES" w:eastAsia="es-EC"/>
        </w:rPr>
        <w:t>Datos del cliente</w:t>
      </w:r>
    </w:p>
    <w:p w14:paraId="2438E2D8"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Apellidos:</w:t>
      </w:r>
      <w:r>
        <w:rPr>
          <w:rFonts w:eastAsia="Arial"/>
          <w:lang w:val="es-ES" w:eastAsia="es-EC"/>
        </w:rPr>
        <w:t xml:space="preserve"> se mostrará los apellidos del cliente</w:t>
      </w:r>
    </w:p>
    <w:p w14:paraId="35633503"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Nombres:</w:t>
      </w:r>
      <w:r>
        <w:rPr>
          <w:rFonts w:eastAsia="Arial"/>
          <w:lang w:val="es-ES" w:eastAsia="es-EC"/>
        </w:rPr>
        <w:t xml:space="preserve"> se mostrará los nombres del cliente</w:t>
      </w:r>
    </w:p>
    <w:p w14:paraId="39F584F0"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CI/RUC</w:t>
      </w:r>
      <w:r w:rsidRPr="00231513">
        <w:rPr>
          <w:rFonts w:eastAsia="Arial"/>
          <w:lang w:val="es-ES" w:eastAsia="es-EC"/>
        </w:rPr>
        <w:t>:</w:t>
      </w:r>
      <w:r>
        <w:rPr>
          <w:rFonts w:eastAsia="Arial"/>
          <w:lang w:val="es-ES" w:eastAsia="es-EC"/>
        </w:rPr>
        <w:t xml:space="preserve"> se mostrará la cedula del cliente</w:t>
      </w:r>
    </w:p>
    <w:p w14:paraId="1AF9C4A8"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Dirección:</w:t>
      </w:r>
      <w:r>
        <w:rPr>
          <w:rFonts w:eastAsia="Arial"/>
          <w:lang w:val="es-ES" w:eastAsia="es-EC"/>
        </w:rPr>
        <w:t xml:space="preserve"> se mostrará la dirección del cliente</w:t>
      </w:r>
    </w:p>
    <w:p w14:paraId="7AFA0FDC"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Teléfono:</w:t>
      </w:r>
      <w:r>
        <w:rPr>
          <w:rFonts w:eastAsia="Arial"/>
          <w:lang w:val="es-ES" w:eastAsia="es-EC"/>
        </w:rPr>
        <w:t xml:space="preserve"> se mostrará el teléfono del cliente</w:t>
      </w:r>
    </w:p>
    <w:p w14:paraId="663F58EA"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Celular:</w:t>
      </w:r>
      <w:r>
        <w:rPr>
          <w:rFonts w:eastAsia="Arial"/>
          <w:lang w:val="es-ES" w:eastAsia="es-EC"/>
        </w:rPr>
        <w:t xml:space="preserve"> se mostrará el celular del cliente</w:t>
      </w:r>
    </w:p>
    <w:p w14:paraId="2742FBBA"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Email:</w:t>
      </w:r>
      <w:r>
        <w:rPr>
          <w:rFonts w:eastAsia="Arial"/>
          <w:lang w:val="es-ES" w:eastAsia="es-EC"/>
        </w:rPr>
        <w:t xml:space="preserve"> se mostrará el email del cliente</w:t>
      </w:r>
    </w:p>
    <w:p w14:paraId="4FBFC591" w14:textId="77777777" w:rsidR="00216A8C" w:rsidRPr="00231513" w:rsidRDefault="00216A8C" w:rsidP="001A7661">
      <w:pPr>
        <w:pStyle w:val="Prrafodelista"/>
        <w:numPr>
          <w:ilvl w:val="3"/>
          <w:numId w:val="23"/>
        </w:numPr>
        <w:jc w:val="both"/>
        <w:rPr>
          <w:rFonts w:eastAsia="Arial"/>
          <w:lang w:val="es-ES" w:eastAsia="es-EC"/>
        </w:rPr>
      </w:pPr>
      <w:r w:rsidRPr="005C0C1E">
        <w:rPr>
          <w:rFonts w:eastAsia="Arial"/>
          <w:b/>
          <w:lang w:val="es-ES" w:eastAsia="es-EC"/>
        </w:rPr>
        <w:t>Buscar Cliente:</w:t>
      </w:r>
      <w:r>
        <w:rPr>
          <w:rFonts w:eastAsia="Arial"/>
          <w:lang w:val="es-ES" w:eastAsia="es-EC"/>
        </w:rPr>
        <w:t xml:space="preserve"> este botón permitirá buscar el cliente al cual se le asociará la creación de un nuevo proyecto.</w:t>
      </w:r>
    </w:p>
    <w:p w14:paraId="0B0B31F5" w14:textId="32A368BB" w:rsidR="00216A8C" w:rsidRDefault="00216A8C" w:rsidP="001A7661">
      <w:pPr>
        <w:pStyle w:val="Prrafodelista"/>
        <w:numPr>
          <w:ilvl w:val="0"/>
          <w:numId w:val="22"/>
        </w:numPr>
        <w:jc w:val="both"/>
        <w:rPr>
          <w:rFonts w:eastAsia="Arial"/>
          <w:b/>
          <w:lang w:val="es-ES" w:eastAsia="es-EC"/>
        </w:rPr>
      </w:pPr>
      <w:r w:rsidRPr="005C0C1E">
        <w:rPr>
          <w:rFonts w:eastAsia="Arial"/>
          <w:b/>
          <w:lang w:val="es-ES" w:eastAsia="es-EC"/>
        </w:rPr>
        <w:t>Datos del Proyecto:</w:t>
      </w:r>
    </w:p>
    <w:p w14:paraId="154B896F"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Nombre del Proyecto: </w:t>
      </w:r>
      <w:r w:rsidRPr="005C0C1E">
        <w:t>El Usuario deberá ingresar el nombre del proyecto.</w:t>
      </w:r>
    </w:p>
    <w:p w14:paraId="0DE43494"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Fecha de Ingreso: </w:t>
      </w:r>
      <w:r w:rsidRPr="005C0C1E">
        <w:t>El usuario deberá seleccionar del calendario desplegable la fecha de inicio del proyecto</w:t>
      </w:r>
    </w:p>
    <w:p w14:paraId="06C1CFA9"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Fecha de Entrega: </w:t>
      </w:r>
      <w:r w:rsidRPr="005C0C1E">
        <w:t>El usuario deberá seleccionar del calendario desplegable la fecha de Entrega del proyecto.</w:t>
      </w:r>
    </w:p>
    <w:p w14:paraId="54483B38"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Costo del Proyecto: </w:t>
      </w:r>
      <w:r w:rsidRPr="005C0C1E">
        <w:t>El usuario deberá ingresar el costo del proyecto en números.</w:t>
      </w:r>
    </w:p>
    <w:p w14:paraId="7214AF5A"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Observaciones: </w:t>
      </w:r>
      <w:r w:rsidRPr="005C0C1E">
        <w:t>El usuario podrá ingresar todas las observaciones que estime conveniente en el nuevo proyecto.</w:t>
      </w:r>
    </w:p>
    <w:p w14:paraId="1E9811FF"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Lista de Insumos: </w:t>
      </w:r>
      <w:r w:rsidRPr="005C0C1E">
        <w:t>El Usuario podrá ingresar en una lista varios insumos que se utilizan en el proyecto para los cuales tendrá los campos cantidad, Nombre, Valor unitario.</w:t>
      </w:r>
    </w:p>
    <w:p w14:paraId="4AF738AE" w14:textId="77777777" w:rsidR="005C0C1E" w:rsidRPr="005C0C1E" w:rsidRDefault="005C0C1E" w:rsidP="005C0C1E">
      <w:pPr>
        <w:pStyle w:val="Prrafodelista"/>
        <w:widowControl/>
        <w:numPr>
          <w:ilvl w:val="1"/>
          <w:numId w:val="22"/>
        </w:numPr>
        <w:spacing w:after="200" w:line="276" w:lineRule="auto"/>
        <w:contextualSpacing/>
        <w:jc w:val="both"/>
      </w:pPr>
      <w:r w:rsidRPr="005C0C1E">
        <w:rPr>
          <w:b/>
        </w:rPr>
        <w:t xml:space="preserve">Lista de Adicionales: </w:t>
      </w:r>
      <w:r w:rsidRPr="005C0C1E">
        <w:t>El Usuario podrá ingresar en una lista varios insumos Adicionales que se utilizan en el proyecto para los cuales tendrá los campos cantidad, Nombre, Valor unitario.</w:t>
      </w:r>
    </w:p>
    <w:p w14:paraId="09464B46" w14:textId="77777777" w:rsidR="005C0C1E" w:rsidRPr="00667535" w:rsidRDefault="005C0C1E" w:rsidP="005C0C1E">
      <w:pPr>
        <w:pStyle w:val="Prrafodelista"/>
        <w:widowControl/>
        <w:numPr>
          <w:ilvl w:val="1"/>
          <w:numId w:val="22"/>
        </w:numPr>
        <w:spacing w:after="200" w:line="276" w:lineRule="auto"/>
        <w:contextualSpacing/>
        <w:jc w:val="both"/>
        <w:rPr>
          <w:rFonts w:ascii="Arial" w:hAnsi="Arial" w:cs="Arial"/>
        </w:rPr>
      </w:pPr>
      <w:r w:rsidRPr="005C0C1E">
        <w:rPr>
          <w:b/>
        </w:rPr>
        <w:t>Número de horas de trabajo:</w:t>
      </w:r>
      <w:r w:rsidRPr="005C0C1E">
        <w:t xml:space="preserve"> El usuario podrá ingresar la cantidad de horas de trabajo que emplea para la elaboración de un proyecto el valor ingresado debe ser números</w:t>
      </w:r>
      <w:r w:rsidRPr="00CC1C89">
        <w:rPr>
          <w:rFonts w:ascii="Arial" w:hAnsi="Arial" w:cs="Arial"/>
        </w:rPr>
        <w:t>.</w:t>
      </w:r>
    </w:p>
    <w:p w14:paraId="41F599C3" w14:textId="77777777" w:rsidR="005C0C1E" w:rsidRPr="005C0C1E" w:rsidRDefault="005C0C1E" w:rsidP="005C0C1E">
      <w:pPr>
        <w:pStyle w:val="Prrafodelista"/>
        <w:ind w:left="2520"/>
        <w:jc w:val="both"/>
        <w:rPr>
          <w:rFonts w:eastAsia="Arial"/>
          <w:b/>
          <w:lang w:val="es-ES" w:eastAsia="es-EC"/>
        </w:rPr>
      </w:pPr>
    </w:p>
    <w:p w14:paraId="3C4202AE" w14:textId="77777777" w:rsidR="00216A8C" w:rsidRPr="00231513" w:rsidRDefault="00216A8C" w:rsidP="001A7661">
      <w:pPr>
        <w:pStyle w:val="Prrafodelista"/>
        <w:numPr>
          <w:ilvl w:val="3"/>
          <w:numId w:val="24"/>
        </w:numPr>
        <w:jc w:val="both"/>
        <w:rPr>
          <w:rFonts w:eastAsia="Arial"/>
          <w:lang w:val="es-ES" w:eastAsia="es-EC"/>
        </w:rPr>
      </w:pPr>
      <w:r w:rsidRPr="00C15CF6">
        <w:rPr>
          <w:rFonts w:eastAsia="Arial"/>
          <w:b/>
          <w:lang w:val="es-ES" w:eastAsia="es-EC"/>
        </w:rPr>
        <w:t>Detalles:</w:t>
      </w:r>
      <w:r>
        <w:rPr>
          <w:rFonts w:eastAsia="Arial"/>
          <w:lang w:val="es-ES" w:eastAsia="es-EC"/>
        </w:rPr>
        <w:t xml:space="preserve"> se ingresarán los detalles o descripción del proyecto.</w:t>
      </w:r>
    </w:p>
    <w:p w14:paraId="098CCB4D" w14:textId="2B271AA1" w:rsidR="00216A8C" w:rsidRPr="00547A7B" w:rsidRDefault="00C15CF6" w:rsidP="001A7661">
      <w:pPr>
        <w:pStyle w:val="Prrafodelista"/>
        <w:numPr>
          <w:ilvl w:val="0"/>
          <w:numId w:val="25"/>
        </w:numPr>
        <w:jc w:val="both"/>
        <w:rPr>
          <w:rFonts w:eastAsia="Arial"/>
          <w:lang w:val="es-ES" w:eastAsia="es-EC"/>
        </w:rPr>
      </w:pPr>
      <w:r w:rsidRPr="00C15CF6">
        <w:rPr>
          <w:rFonts w:eastAsia="Arial"/>
          <w:b/>
          <w:lang w:val="es-ES" w:eastAsia="es-EC"/>
        </w:rPr>
        <w:lastRenderedPageBreak/>
        <w:t xml:space="preserve">Botón </w:t>
      </w:r>
      <w:r w:rsidR="00216A8C" w:rsidRPr="00C15CF6">
        <w:rPr>
          <w:rFonts w:eastAsia="Arial"/>
          <w:b/>
          <w:lang w:val="es-ES" w:eastAsia="es-EC"/>
        </w:rPr>
        <w:t>Seleccionar Insumos:</w:t>
      </w:r>
      <w:r w:rsidR="00216A8C">
        <w:rPr>
          <w:rFonts w:eastAsia="Arial"/>
          <w:lang w:val="es-ES" w:eastAsia="es-EC"/>
        </w:rPr>
        <w:t xml:space="preserve"> </w:t>
      </w:r>
      <w:r>
        <w:rPr>
          <w:rFonts w:eastAsia="Arial"/>
          <w:lang w:val="es-ES" w:eastAsia="es-EC"/>
        </w:rPr>
        <w:t>este botón permitirá seleccionar los</w:t>
      </w:r>
      <w:r w:rsidR="00216A8C">
        <w:rPr>
          <w:rFonts w:eastAsia="Arial"/>
          <w:lang w:val="es-ES" w:eastAsia="es-EC"/>
        </w:rPr>
        <w:t xml:space="preserve"> insumos que se utilizarán en la realización del proyecto.</w:t>
      </w:r>
    </w:p>
    <w:p w14:paraId="795FF746" w14:textId="29A12218" w:rsidR="00216A8C" w:rsidRPr="00231513" w:rsidRDefault="00C15CF6" w:rsidP="001A7661">
      <w:pPr>
        <w:pStyle w:val="Prrafodelista"/>
        <w:numPr>
          <w:ilvl w:val="3"/>
          <w:numId w:val="24"/>
        </w:numPr>
        <w:jc w:val="both"/>
        <w:rPr>
          <w:rFonts w:eastAsia="Arial"/>
          <w:lang w:val="es-ES" w:eastAsia="es-EC"/>
        </w:rPr>
      </w:pPr>
      <w:r w:rsidRPr="00C15CF6">
        <w:rPr>
          <w:rFonts w:eastAsia="Arial"/>
          <w:b/>
          <w:lang w:val="es-ES" w:eastAsia="es-EC"/>
        </w:rPr>
        <w:t xml:space="preserve">Botón </w:t>
      </w:r>
      <w:r w:rsidR="00216A8C" w:rsidRPr="00C15CF6">
        <w:rPr>
          <w:rFonts w:eastAsia="Arial"/>
          <w:b/>
          <w:lang w:val="es-ES" w:eastAsia="es-EC"/>
        </w:rPr>
        <w:t>Seleccionar Adicionales</w:t>
      </w:r>
      <w:r w:rsidR="00216A8C" w:rsidRPr="00231513">
        <w:rPr>
          <w:rFonts w:eastAsia="Arial"/>
          <w:lang w:val="es-ES" w:eastAsia="es-EC"/>
        </w:rPr>
        <w:t>:</w:t>
      </w:r>
      <w:r w:rsidR="00216A8C">
        <w:rPr>
          <w:rFonts w:eastAsia="Arial"/>
          <w:lang w:val="es-ES" w:eastAsia="es-EC"/>
        </w:rPr>
        <w:t xml:space="preserve"> </w:t>
      </w:r>
      <w:r>
        <w:rPr>
          <w:rFonts w:eastAsia="Arial"/>
          <w:lang w:val="es-ES" w:eastAsia="es-EC"/>
        </w:rPr>
        <w:t>este botón permitirá seleccionar los</w:t>
      </w:r>
      <w:r w:rsidR="00216A8C">
        <w:rPr>
          <w:rFonts w:eastAsia="Arial"/>
          <w:lang w:val="es-ES" w:eastAsia="es-EC"/>
        </w:rPr>
        <w:t xml:space="preserve"> adicionales que se utilizarán en la realización del proyecto.</w:t>
      </w:r>
    </w:p>
    <w:p w14:paraId="5F651FC9" w14:textId="724B441C" w:rsidR="00216A8C" w:rsidRPr="00231513" w:rsidRDefault="00C15CF6" w:rsidP="001A7661">
      <w:pPr>
        <w:pStyle w:val="Prrafodelista"/>
        <w:numPr>
          <w:ilvl w:val="3"/>
          <w:numId w:val="24"/>
        </w:numPr>
        <w:jc w:val="both"/>
        <w:rPr>
          <w:rFonts w:eastAsia="Arial"/>
          <w:lang w:val="es-ES" w:eastAsia="es-EC"/>
        </w:rPr>
      </w:pPr>
      <w:r w:rsidRPr="00C15CF6">
        <w:rPr>
          <w:rFonts w:eastAsia="Arial"/>
          <w:b/>
          <w:lang w:val="es-ES" w:eastAsia="es-EC"/>
        </w:rPr>
        <w:t xml:space="preserve">Botón </w:t>
      </w:r>
      <w:r w:rsidR="00216A8C" w:rsidRPr="00C15CF6">
        <w:rPr>
          <w:rFonts w:eastAsia="Arial"/>
          <w:b/>
          <w:lang w:val="es-ES" w:eastAsia="es-EC"/>
        </w:rPr>
        <w:t>Guardar:</w:t>
      </w:r>
      <w:r w:rsidR="00216A8C">
        <w:rPr>
          <w:rFonts w:eastAsia="Arial"/>
          <w:lang w:val="es-ES" w:eastAsia="es-EC"/>
        </w:rPr>
        <w:t xml:space="preserve"> este botón permitirá guardar los cambios realizados en </w:t>
      </w:r>
      <w:r w:rsidR="00934DF0">
        <w:rPr>
          <w:rFonts w:eastAsia="Arial"/>
          <w:lang w:val="es-ES" w:eastAsia="es-EC"/>
        </w:rPr>
        <w:t>la modificación d</w:t>
      </w:r>
      <w:r w:rsidR="00216A8C">
        <w:rPr>
          <w:rFonts w:eastAsia="Arial"/>
          <w:lang w:val="es-ES" w:eastAsia="es-EC"/>
        </w:rPr>
        <w:t>el proyecto.</w:t>
      </w:r>
    </w:p>
    <w:p w14:paraId="458143CD" w14:textId="313F0E78" w:rsidR="00216A8C" w:rsidRPr="00231513" w:rsidRDefault="00C15CF6" w:rsidP="001A7661">
      <w:pPr>
        <w:pStyle w:val="Prrafodelista"/>
        <w:numPr>
          <w:ilvl w:val="3"/>
          <w:numId w:val="24"/>
        </w:numPr>
        <w:jc w:val="both"/>
        <w:rPr>
          <w:rFonts w:eastAsia="Arial"/>
          <w:lang w:val="es-ES" w:eastAsia="es-EC"/>
        </w:rPr>
      </w:pPr>
      <w:r w:rsidRPr="00C15CF6">
        <w:rPr>
          <w:rFonts w:eastAsia="Arial"/>
          <w:b/>
          <w:lang w:val="es-ES" w:eastAsia="es-EC"/>
        </w:rPr>
        <w:t xml:space="preserve">Botón </w:t>
      </w:r>
      <w:r w:rsidR="00216A8C" w:rsidRPr="00C15CF6">
        <w:rPr>
          <w:rFonts w:eastAsia="Arial"/>
          <w:b/>
          <w:lang w:val="es-ES" w:eastAsia="es-EC"/>
        </w:rPr>
        <w:t>Nuevo:</w:t>
      </w:r>
      <w:r w:rsidR="00216A8C">
        <w:rPr>
          <w:rFonts w:eastAsia="Arial"/>
          <w:lang w:val="es-ES" w:eastAsia="es-EC"/>
        </w:rPr>
        <w:t xml:space="preserve"> este botón permitirá limpiar los campos para que el gerent</w:t>
      </w:r>
      <w:r w:rsidR="00934DF0">
        <w:rPr>
          <w:rFonts w:eastAsia="Arial"/>
          <w:lang w:val="es-ES" w:eastAsia="es-EC"/>
        </w:rPr>
        <w:t>e administrativo pueda modificar</w:t>
      </w:r>
      <w:r w:rsidR="00216A8C">
        <w:rPr>
          <w:rFonts w:eastAsia="Arial"/>
          <w:lang w:val="es-ES" w:eastAsia="es-EC"/>
        </w:rPr>
        <w:t xml:space="preserve"> un nuevo proyecto si así lo requiere.</w:t>
      </w:r>
    </w:p>
    <w:p w14:paraId="0B12EAE4" w14:textId="62C555D6" w:rsidR="00216A8C" w:rsidRPr="00231513" w:rsidRDefault="00C15CF6" w:rsidP="001A7661">
      <w:pPr>
        <w:pStyle w:val="Prrafodelista"/>
        <w:numPr>
          <w:ilvl w:val="3"/>
          <w:numId w:val="24"/>
        </w:numPr>
        <w:jc w:val="both"/>
        <w:rPr>
          <w:rFonts w:eastAsia="Arial"/>
          <w:lang w:val="es-ES" w:eastAsia="es-EC"/>
        </w:rPr>
      </w:pPr>
      <w:r w:rsidRPr="00C15CF6">
        <w:rPr>
          <w:rFonts w:eastAsia="Arial"/>
          <w:b/>
          <w:lang w:val="es-ES" w:eastAsia="es-EC"/>
        </w:rPr>
        <w:t xml:space="preserve">Botón </w:t>
      </w:r>
      <w:r w:rsidR="00216A8C" w:rsidRPr="00C15CF6">
        <w:rPr>
          <w:rFonts w:eastAsia="Arial"/>
          <w:b/>
          <w:lang w:val="es-ES" w:eastAsia="es-EC"/>
        </w:rPr>
        <w:t>Salir:</w:t>
      </w:r>
      <w:r w:rsidR="00216A8C">
        <w:rPr>
          <w:rFonts w:eastAsia="Arial"/>
          <w:lang w:val="es-ES" w:eastAsia="es-EC"/>
        </w:rPr>
        <w:t xml:space="preserve"> este botón permitirá al usuario </w:t>
      </w:r>
      <w:r w:rsidR="00934DF0">
        <w:rPr>
          <w:rFonts w:eastAsia="Arial"/>
          <w:lang w:val="es-ES" w:eastAsia="es-EC"/>
        </w:rPr>
        <w:t>salir de la interfaz de modificación</w:t>
      </w:r>
      <w:r w:rsidR="00216A8C">
        <w:rPr>
          <w:rFonts w:eastAsia="Arial"/>
          <w:lang w:val="es-ES" w:eastAsia="es-EC"/>
        </w:rPr>
        <w:t xml:space="preserve"> de proyecto.</w:t>
      </w:r>
    </w:p>
    <w:p w14:paraId="481E02C9" w14:textId="5B36D71E" w:rsidR="00216A8C" w:rsidRDefault="00216A8C" w:rsidP="00307CEC">
      <w:pPr>
        <w:jc w:val="both"/>
        <w:rPr>
          <w:rFonts w:eastAsia="Arial"/>
          <w:lang w:val="es-ES" w:eastAsia="es-EC"/>
        </w:rPr>
      </w:pPr>
    </w:p>
    <w:p w14:paraId="3312C3BE" w14:textId="38C5F242" w:rsidR="00216A8C" w:rsidRDefault="00216A8C" w:rsidP="00694B22">
      <w:pPr>
        <w:ind w:left="720"/>
        <w:jc w:val="both"/>
        <w:rPr>
          <w:rFonts w:eastAsia="Arial"/>
          <w:lang w:val="es-ES" w:eastAsia="es-EC"/>
        </w:rPr>
      </w:pPr>
      <w:r>
        <w:rPr>
          <w:noProof/>
          <w:lang w:eastAsia="es-EC"/>
        </w:rPr>
        <w:drawing>
          <wp:inline distT="0" distB="0" distL="0" distR="0" wp14:anchorId="22E57578" wp14:editId="27FA9E35">
            <wp:extent cx="4839913" cy="2894267"/>
            <wp:effectExtent l="0" t="0" r="0" b="190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9419" cy="2911911"/>
                    </a:xfrm>
                    <a:prstGeom prst="rect">
                      <a:avLst/>
                    </a:prstGeom>
                  </pic:spPr>
                </pic:pic>
              </a:graphicData>
            </a:graphic>
          </wp:inline>
        </w:drawing>
      </w:r>
    </w:p>
    <w:p w14:paraId="5BCF5C51" w14:textId="78764C48" w:rsidR="00694B22" w:rsidRDefault="00694B22" w:rsidP="00C15CF6">
      <w:pPr>
        <w:jc w:val="both"/>
        <w:rPr>
          <w:rFonts w:eastAsia="Arial"/>
          <w:lang w:val="es-ES" w:eastAsia="es-EC"/>
        </w:rPr>
      </w:pPr>
    </w:p>
    <w:p w14:paraId="3D156F09" w14:textId="406DF131" w:rsidR="00694B22" w:rsidRPr="00C15CF6" w:rsidRDefault="00216A8C" w:rsidP="00694B22">
      <w:pPr>
        <w:ind w:left="720"/>
        <w:jc w:val="both"/>
        <w:rPr>
          <w:rFonts w:eastAsia="Arial"/>
          <w:b/>
          <w:lang w:val="es-ES" w:eastAsia="es-EC"/>
        </w:rPr>
      </w:pPr>
      <w:r w:rsidRPr="00C15CF6">
        <w:rPr>
          <w:rFonts w:eastAsia="Arial"/>
          <w:b/>
          <w:lang w:val="es-ES" w:eastAsia="es-EC"/>
        </w:rPr>
        <w:t>Módulo Gestión de Producción</w:t>
      </w:r>
      <w:r w:rsidR="00694B22" w:rsidRPr="00C15CF6">
        <w:rPr>
          <w:rFonts w:eastAsia="Arial"/>
          <w:b/>
          <w:lang w:val="es-ES" w:eastAsia="es-EC"/>
        </w:rPr>
        <w:t xml:space="preserve">: </w:t>
      </w:r>
      <w:r w:rsidRPr="00C15CF6">
        <w:rPr>
          <w:rFonts w:eastAsia="Arial"/>
          <w:b/>
          <w:lang w:val="es-ES" w:eastAsia="es-EC"/>
        </w:rPr>
        <w:t>Eliminar Proyecto</w:t>
      </w:r>
    </w:p>
    <w:p w14:paraId="7EC324ED" w14:textId="77777777" w:rsidR="00216A8C" w:rsidRPr="00C15CF6" w:rsidRDefault="00216A8C" w:rsidP="001A7661">
      <w:pPr>
        <w:pStyle w:val="Prrafodelista"/>
        <w:numPr>
          <w:ilvl w:val="0"/>
          <w:numId w:val="22"/>
        </w:numPr>
        <w:jc w:val="both"/>
        <w:rPr>
          <w:rFonts w:eastAsia="Arial"/>
          <w:b/>
          <w:lang w:val="es-ES" w:eastAsia="es-EC"/>
        </w:rPr>
      </w:pPr>
      <w:r w:rsidRPr="00C15CF6">
        <w:rPr>
          <w:rFonts w:eastAsia="Arial"/>
          <w:b/>
          <w:lang w:val="es-ES" w:eastAsia="es-EC"/>
        </w:rPr>
        <w:t>Datos del cliente</w:t>
      </w:r>
    </w:p>
    <w:p w14:paraId="1F6C8ABE" w14:textId="77777777" w:rsidR="00216A8C" w:rsidRPr="00231513" w:rsidRDefault="00216A8C" w:rsidP="001A7661">
      <w:pPr>
        <w:pStyle w:val="Prrafodelista"/>
        <w:numPr>
          <w:ilvl w:val="3"/>
          <w:numId w:val="23"/>
        </w:numPr>
        <w:jc w:val="both"/>
        <w:rPr>
          <w:rFonts w:eastAsia="Arial"/>
          <w:lang w:val="es-ES" w:eastAsia="es-EC"/>
        </w:rPr>
      </w:pPr>
      <w:r w:rsidRPr="00C15CF6">
        <w:rPr>
          <w:rFonts w:eastAsia="Arial"/>
          <w:b/>
          <w:lang w:val="es-ES" w:eastAsia="es-EC"/>
        </w:rPr>
        <w:t>Apellidos:</w:t>
      </w:r>
      <w:r>
        <w:rPr>
          <w:rFonts w:eastAsia="Arial"/>
          <w:lang w:val="es-ES" w:eastAsia="es-EC"/>
        </w:rPr>
        <w:t xml:space="preserve"> se mostrará los apellidos del cliente</w:t>
      </w:r>
    </w:p>
    <w:p w14:paraId="22134B34" w14:textId="77777777" w:rsidR="00216A8C" w:rsidRPr="00231513" w:rsidRDefault="00216A8C" w:rsidP="001A7661">
      <w:pPr>
        <w:pStyle w:val="Prrafodelista"/>
        <w:numPr>
          <w:ilvl w:val="3"/>
          <w:numId w:val="23"/>
        </w:numPr>
        <w:jc w:val="both"/>
        <w:rPr>
          <w:rFonts w:eastAsia="Arial"/>
          <w:lang w:val="es-ES" w:eastAsia="es-EC"/>
        </w:rPr>
      </w:pPr>
      <w:r w:rsidRPr="00C15CF6">
        <w:rPr>
          <w:rFonts w:eastAsia="Arial"/>
          <w:b/>
          <w:lang w:val="es-ES" w:eastAsia="es-EC"/>
        </w:rPr>
        <w:t>Nombres:</w:t>
      </w:r>
      <w:r>
        <w:rPr>
          <w:rFonts w:eastAsia="Arial"/>
          <w:lang w:val="es-ES" w:eastAsia="es-EC"/>
        </w:rPr>
        <w:t xml:space="preserve"> se mostrará los nombres del cliente</w:t>
      </w:r>
    </w:p>
    <w:p w14:paraId="5938DBDC" w14:textId="77777777" w:rsidR="00216A8C" w:rsidRPr="00231513" w:rsidRDefault="00216A8C" w:rsidP="001A7661">
      <w:pPr>
        <w:pStyle w:val="Prrafodelista"/>
        <w:numPr>
          <w:ilvl w:val="3"/>
          <w:numId w:val="23"/>
        </w:numPr>
        <w:jc w:val="both"/>
        <w:rPr>
          <w:rFonts w:eastAsia="Arial"/>
          <w:lang w:val="es-ES" w:eastAsia="es-EC"/>
        </w:rPr>
      </w:pPr>
      <w:r w:rsidRPr="00C15CF6">
        <w:rPr>
          <w:rFonts w:eastAsia="Arial"/>
          <w:b/>
          <w:lang w:val="es-ES" w:eastAsia="es-EC"/>
        </w:rPr>
        <w:t>CI/RUC:</w:t>
      </w:r>
      <w:r>
        <w:rPr>
          <w:rFonts w:eastAsia="Arial"/>
          <w:lang w:val="es-ES" w:eastAsia="es-EC"/>
        </w:rPr>
        <w:t xml:space="preserve"> se mostrará la cedula del cliente</w:t>
      </w:r>
    </w:p>
    <w:p w14:paraId="75577C2F" w14:textId="77777777" w:rsidR="00216A8C" w:rsidRPr="00231513" w:rsidRDefault="00216A8C" w:rsidP="001A7661">
      <w:pPr>
        <w:pStyle w:val="Prrafodelista"/>
        <w:numPr>
          <w:ilvl w:val="3"/>
          <w:numId w:val="23"/>
        </w:numPr>
        <w:jc w:val="both"/>
        <w:rPr>
          <w:rFonts w:eastAsia="Arial"/>
          <w:lang w:val="es-ES" w:eastAsia="es-EC"/>
        </w:rPr>
      </w:pPr>
      <w:r w:rsidRPr="00307CEC">
        <w:rPr>
          <w:rFonts w:eastAsia="Arial"/>
          <w:b/>
          <w:lang w:val="es-ES" w:eastAsia="es-EC"/>
        </w:rPr>
        <w:t>Dirección:</w:t>
      </w:r>
      <w:r>
        <w:rPr>
          <w:rFonts w:eastAsia="Arial"/>
          <w:lang w:val="es-ES" w:eastAsia="es-EC"/>
        </w:rPr>
        <w:t xml:space="preserve"> se mostrará la dirección del cliente</w:t>
      </w:r>
    </w:p>
    <w:p w14:paraId="3843FB2E" w14:textId="77777777" w:rsidR="00216A8C" w:rsidRPr="00231513" w:rsidRDefault="00216A8C" w:rsidP="001A7661">
      <w:pPr>
        <w:pStyle w:val="Prrafodelista"/>
        <w:numPr>
          <w:ilvl w:val="3"/>
          <w:numId w:val="23"/>
        </w:numPr>
        <w:jc w:val="both"/>
        <w:rPr>
          <w:rFonts w:eastAsia="Arial"/>
          <w:lang w:val="es-ES" w:eastAsia="es-EC"/>
        </w:rPr>
      </w:pPr>
      <w:r w:rsidRPr="00307CEC">
        <w:rPr>
          <w:rFonts w:eastAsia="Arial"/>
          <w:b/>
          <w:lang w:val="es-ES" w:eastAsia="es-EC"/>
        </w:rPr>
        <w:t>Teléfono:</w:t>
      </w:r>
      <w:r>
        <w:rPr>
          <w:rFonts w:eastAsia="Arial"/>
          <w:lang w:val="es-ES" w:eastAsia="es-EC"/>
        </w:rPr>
        <w:t xml:space="preserve"> se mostrará el teléfono del cliente</w:t>
      </w:r>
    </w:p>
    <w:p w14:paraId="2307E0F7" w14:textId="77777777" w:rsidR="00216A8C" w:rsidRPr="00231513" w:rsidRDefault="00216A8C" w:rsidP="001A7661">
      <w:pPr>
        <w:pStyle w:val="Prrafodelista"/>
        <w:numPr>
          <w:ilvl w:val="3"/>
          <w:numId w:val="23"/>
        </w:numPr>
        <w:jc w:val="both"/>
        <w:rPr>
          <w:rFonts w:eastAsia="Arial"/>
          <w:lang w:val="es-ES" w:eastAsia="es-EC"/>
        </w:rPr>
      </w:pPr>
      <w:r w:rsidRPr="00307CEC">
        <w:rPr>
          <w:rFonts w:eastAsia="Arial"/>
          <w:b/>
          <w:lang w:val="es-ES" w:eastAsia="es-EC"/>
        </w:rPr>
        <w:t>Celular:</w:t>
      </w:r>
      <w:r>
        <w:rPr>
          <w:rFonts w:eastAsia="Arial"/>
          <w:lang w:val="es-ES" w:eastAsia="es-EC"/>
        </w:rPr>
        <w:t xml:space="preserve"> se mostrará el celular del cliente</w:t>
      </w:r>
    </w:p>
    <w:p w14:paraId="004E21A0" w14:textId="77777777" w:rsidR="00216A8C" w:rsidRPr="00231513" w:rsidRDefault="00216A8C" w:rsidP="001A7661">
      <w:pPr>
        <w:pStyle w:val="Prrafodelista"/>
        <w:numPr>
          <w:ilvl w:val="3"/>
          <w:numId w:val="23"/>
        </w:numPr>
        <w:jc w:val="both"/>
        <w:rPr>
          <w:rFonts w:eastAsia="Arial"/>
          <w:lang w:val="es-ES" w:eastAsia="es-EC"/>
        </w:rPr>
      </w:pPr>
      <w:r w:rsidRPr="00307CEC">
        <w:rPr>
          <w:rFonts w:eastAsia="Arial"/>
          <w:b/>
          <w:lang w:val="es-ES" w:eastAsia="es-EC"/>
        </w:rPr>
        <w:t>Email:</w:t>
      </w:r>
      <w:r>
        <w:rPr>
          <w:rFonts w:eastAsia="Arial"/>
          <w:lang w:val="es-ES" w:eastAsia="es-EC"/>
        </w:rPr>
        <w:t xml:space="preserve"> se mostrará el email del cliente</w:t>
      </w:r>
    </w:p>
    <w:p w14:paraId="506CABF3" w14:textId="7BB4F9CB" w:rsidR="00216A8C" w:rsidRPr="00231513" w:rsidRDefault="00307CEC" w:rsidP="001A7661">
      <w:pPr>
        <w:pStyle w:val="Prrafodelista"/>
        <w:numPr>
          <w:ilvl w:val="3"/>
          <w:numId w:val="23"/>
        </w:numPr>
        <w:jc w:val="both"/>
        <w:rPr>
          <w:rFonts w:eastAsia="Arial"/>
          <w:lang w:val="es-ES" w:eastAsia="es-EC"/>
        </w:rPr>
      </w:pPr>
      <w:r>
        <w:rPr>
          <w:rFonts w:eastAsia="Arial"/>
          <w:b/>
          <w:lang w:val="es-ES" w:eastAsia="es-EC"/>
        </w:rPr>
        <w:t xml:space="preserve">Botón </w:t>
      </w:r>
      <w:r w:rsidR="00216A8C" w:rsidRPr="00307CEC">
        <w:rPr>
          <w:rFonts w:eastAsia="Arial"/>
          <w:b/>
          <w:lang w:val="es-ES" w:eastAsia="es-EC"/>
        </w:rPr>
        <w:t>Buscar Cliente:</w:t>
      </w:r>
      <w:r w:rsidR="00216A8C">
        <w:rPr>
          <w:rFonts w:eastAsia="Arial"/>
          <w:lang w:val="es-ES" w:eastAsia="es-EC"/>
        </w:rPr>
        <w:t xml:space="preserve"> este botón permitirá buscar el cliente al cual se le asociará la creación de un nuevo proyecto.</w:t>
      </w:r>
    </w:p>
    <w:p w14:paraId="740D654A" w14:textId="77777777" w:rsidR="00216A8C" w:rsidRPr="00C15CF6" w:rsidRDefault="00216A8C" w:rsidP="001A7661">
      <w:pPr>
        <w:pStyle w:val="Prrafodelista"/>
        <w:numPr>
          <w:ilvl w:val="0"/>
          <w:numId w:val="22"/>
        </w:numPr>
        <w:jc w:val="both"/>
        <w:rPr>
          <w:rFonts w:eastAsia="Arial"/>
          <w:b/>
          <w:lang w:val="es-ES" w:eastAsia="es-EC"/>
        </w:rPr>
      </w:pPr>
      <w:r w:rsidRPr="00C15CF6">
        <w:rPr>
          <w:rFonts w:eastAsia="Arial"/>
          <w:b/>
          <w:lang w:val="es-ES" w:eastAsia="es-EC"/>
        </w:rPr>
        <w:t>Datos del Proyecto:</w:t>
      </w:r>
    </w:p>
    <w:p w14:paraId="40F3B235" w14:textId="3A00915D"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Nombre del proyecto:</w:t>
      </w:r>
      <w:r w:rsidR="00934DF0">
        <w:rPr>
          <w:rFonts w:eastAsia="Arial"/>
          <w:lang w:val="es-ES" w:eastAsia="es-EC"/>
        </w:rPr>
        <w:t xml:space="preserve"> se mostrará </w:t>
      </w:r>
      <w:r>
        <w:rPr>
          <w:rFonts w:eastAsia="Arial"/>
          <w:lang w:val="es-ES" w:eastAsia="es-EC"/>
        </w:rPr>
        <w:t>el nombre del proyecto.</w:t>
      </w:r>
    </w:p>
    <w:p w14:paraId="60086B80" w14:textId="7796E6CA"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Fecha de Ingreso:</w:t>
      </w:r>
      <w:r>
        <w:rPr>
          <w:rFonts w:eastAsia="Arial"/>
          <w:lang w:val="es-ES" w:eastAsia="es-EC"/>
        </w:rPr>
        <w:t xml:space="preserve"> se </w:t>
      </w:r>
      <w:r w:rsidR="00934DF0">
        <w:rPr>
          <w:rFonts w:eastAsia="Arial"/>
          <w:lang w:val="es-ES" w:eastAsia="es-EC"/>
        </w:rPr>
        <w:t>mostrará</w:t>
      </w:r>
      <w:r>
        <w:rPr>
          <w:rFonts w:eastAsia="Arial"/>
          <w:lang w:val="es-ES" w:eastAsia="es-EC"/>
        </w:rPr>
        <w:t xml:space="preserve"> la fecha de inicio de proyecto.</w:t>
      </w:r>
    </w:p>
    <w:p w14:paraId="3E10FBF2" w14:textId="2EBB2ECA"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Fecha de Entrega:</w:t>
      </w:r>
      <w:r>
        <w:rPr>
          <w:rFonts w:eastAsia="Arial"/>
          <w:lang w:val="es-ES" w:eastAsia="es-EC"/>
        </w:rPr>
        <w:t xml:space="preserve"> se </w:t>
      </w:r>
      <w:r w:rsidR="00934DF0">
        <w:rPr>
          <w:rFonts w:eastAsia="Arial"/>
          <w:lang w:val="es-ES" w:eastAsia="es-EC"/>
        </w:rPr>
        <w:t>mostrará</w:t>
      </w:r>
      <w:r>
        <w:rPr>
          <w:rFonts w:eastAsia="Arial"/>
          <w:lang w:val="es-ES" w:eastAsia="es-EC"/>
        </w:rPr>
        <w:t xml:space="preserve"> la fecha tentativa de entrega del proyecto.</w:t>
      </w:r>
    </w:p>
    <w:p w14:paraId="2C9E42B7" w14:textId="612E880F"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Costo del proyecto:</w:t>
      </w:r>
      <w:r>
        <w:rPr>
          <w:rFonts w:eastAsia="Arial"/>
          <w:lang w:val="es-ES" w:eastAsia="es-EC"/>
        </w:rPr>
        <w:t xml:space="preserve"> se </w:t>
      </w:r>
      <w:r w:rsidR="00934DF0">
        <w:rPr>
          <w:rFonts w:eastAsia="Arial"/>
          <w:lang w:val="es-ES" w:eastAsia="es-EC"/>
        </w:rPr>
        <w:t>mostrará</w:t>
      </w:r>
      <w:r>
        <w:rPr>
          <w:rFonts w:eastAsia="Arial"/>
          <w:lang w:val="es-ES" w:eastAsia="es-EC"/>
        </w:rPr>
        <w:t xml:space="preserve"> costo aproximado del proyecto</w:t>
      </w:r>
    </w:p>
    <w:p w14:paraId="4E722B1D" w14:textId="0B1EB1C6"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Detalles:</w:t>
      </w:r>
      <w:r>
        <w:rPr>
          <w:rFonts w:eastAsia="Arial"/>
          <w:lang w:val="es-ES" w:eastAsia="es-EC"/>
        </w:rPr>
        <w:t xml:space="preserve"> se </w:t>
      </w:r>
      <w:r w:rsidR="00934DF0">
        <w:rPr>
          <w:rFonts w:eastAsia="Arial"/>
          <w:lang w:val="es-ES" w:eastAsia="es-EC"/>
        </w:rPr>
        <w:t>mostrarán</w:t>
      </w:r>
      <w:r>
        <w:rPr>
          <w:rFonts w:eastAsia="Arial"/>
          <w:lang w:val="es-ES" w:eastAsia="es-EC"/>
        </w:rPr>
        <w:t xml:space="preserve"> los detalles o descripción del proyecto.</w:t>
      </w:r>
    </w:p>
    <w:p w14:paraId="0CECE010" w14:textId="77777777" w:rsidR="00216A8C" w:rsidRPr="00307CEC" w:rsidRDefault="00216A8C" w:rsidP="001A7661">
      <w:pPr>
        <w:pStyle w:val="Prrafodelista"/>
        <w:numPr>
          <w:ilvl w:val="3"/>
          <w:numId w:val="24"/>
        </w:numPr>
        <w:jc w:val="both"/>
        <w:rPr>
          <w:rFonts w:eastAsia="Arial"/>
          <w:b/>
          <w:lang w:val="es-ES" w:eastAsia="es-EC"/>
        </w:rPr>
      </w:pPr>
      <w:r w:rsidRPr="00307CEC">
        <w:rPr>
          <w:rFonts w:eastAsia="Arial"/>
          <w:b/>
          <w:lang w:val="es-ES" w:eastAsia="es-EC"/>
        </w:rPr>
        <w:t>Descripción</w:t>
      </w:r>
    </w:p>
    <w:p w14:paraId="765C8832" w14:textId="39D7BE69" w:rsidR="00216A8C" w:rsidRPr="00231513" w:rsidRDefault="00307CEC" w:rsidP="001A7661">
      <w:pPr>
        <w:pStyle w:val="Prrafodelista"/>
        <w:numPr>
          <w:ilvl w:val="4"/>
          <w:numId w:val="24"/>
        </w:numPr>
        <w:jc w:val="both"/>
        <w:rPr>
          <w:rFonts w:eastAsia="Arial"/>
          <w:lang w:val="es-ES" w:eastAsia="es-EC"/>
        </w:rPr>
      </w:pPr>
      <w:r>
        <w:rPr>
          <w:rFonts w:eastAsia="Arial"/>
          <w:b/>
          <w:lang w:val="es-ES" w:eastAsia="es-EC"/>
        </w:rPr>
        <w:t xml:space="preserve">Lista de </w:t>
      </w:r>
      <w:r w:rsidR="00216A8C" w:rsidRPr="00307CEC">
        <w:rPr>
          <w:rFonts w:eastAsia="Arial"/>
          <w:b/>
          <w:lang w:val="es-ES" w:eastAsia="es-EC"/>
        </w:rPr>
        <w:t>Insumos:</w:t>
      </w:r>
      <w:r w:rsidR="00216A8C">
        <w:rPr>
          <w:rFonts w:eastAsia="Arial"/>
          <w:lang w:val="es-ES" w:eastAsia="es-EC"/>
        </w:rPr>
        <w:t xml:space="preserve"> se mostrarán los insumos seleccionados para la realización del proyecto.</w:t>
      </w:r>
    </w:p>
    <w:p w14:paraId="56E1E3D1" w14:textId="75D7D1D2" w:rsidR="00216A8C" w:rsidRDefault="00307CEC" w:rsidP="001A7661">
      <w:pPr>
        <w:pStyle w:val="Prrafodelista"/>
        <w:numPr>
          <w:ilvl w:val="4"/>
          <w:numId w:val="24"/>
        </w:numPr>
        <w:jc w:val="both"/>
        <w:rPr>
          <w:rFonts w:eastAsia="Arial"/>
          <w:lang w:val="es-ES" w:eastAsia="es-EC"/>
        </w:rPr>
      </w:pPr>
      <w:r>
        <w:rPr>
          <w:rFonts w:eastAsia="Arial"/>
          <w:b/>
          <w:lang w:val="es-ES" w:eastAsia="es-EC"/>
        </w:rPr>
        <w:t xml:space="preserve">Lista de </w:t>
      </w:r>
      <w:r w:rsidR="00216A8C" w:rsidRPr="00307CEC">
        <w:rPr>
          <w:rFonts w:eastAsia="Arial"/>
          <w:b/>
          <w:lang w:val="es-ES" w:eastAsia="es-EC"/>
        </w:rPr>
        <w:t>Adicionales:</w:t>
      </w:r>
      <w:r w:rsidR="00216A8C">
        <w:rPr>
          <w:rFonts w:eastAsia="Arial"/>
          <w:lang w:val="es-ES" w:eastAsia="es-EC"/>
        </w:rPr>
        <w:t xml:space="preserve"> se mostrarán los adicionales seleccionados para </w:t>
      </w:r>
      <w:r w:rsidR="00216A8C">
        <w:rPr>
          <w:rFonts w:eastAsia="Arial"/>
          <w:lang w:val="es-ES" w:eastAsia="es-EC"/>
        </w:rPr>
        <w:lastRenderedPageBreak/>
        <w:t>la realización del proyecto.</w:t>
      </w:r>
    </w:p>
    <w:p w14:paraId="4A2DEE6F" w14:textId="75406EE6" w:rsidR="00216A8C" w:rsidRPr="00231513" w:rsidRDefault="00216A8C" w:rsidP="001A7661">
      <w:pPr>
        <w:pStyle w:val="Prrafodelista"/>
        <w:numPr>
          <w:ilvl w:val="3"/>
          <w:numId w:val="24"/>
        </w:numPr>
        <w:jc w:val="both"/>
        <w:rPr>
          <w:rFonts w:eastAsia="Arial"/>
          <w:lang w:val="es-ES" w:eastAsia="es-EC"/>
        </w:rPr>
      </w:pPr>
      <w:r w:rsidRPr="00307CEC">
        <w:rPr>
          <w:rFonts w:eastAsia="Arial"/>
          <w:b/>
          <w:lang w:val="es-ES" w:eastAsia="es-EC"/>
        </w:rPr>
        <w:t>Número de horas de trabajo:</w:t>
      </w:r>
      <w:r>
        <w:rPr>
          <w:rFonts w:eastAsia="Arial"/>
          <w:lang w:val="es-ES" w:eastAsia="es-EC"/>
        </w:rPr>
        <w:t xml:space="preserve"> se </w:t>
      </w:r>
      <w:r w:rsidR="00934DF0">
        <w:rPr>
          <w:rFonts w:eastAsia="Arial"/>
          <w:lang w:val="es-ES" w:eastAsia="es-EC"/>
        </w:rPr>
        <w:t>mostrará</w:t>
      </w:r>
      <w:r>
        <w:rPr>
          <w:rFonts w:eastAsia="Arial"/>
          <w:lang w:val="es-ES" w:eastAsia="es-EC"/>
        </w:rPr>
        <w:t xml:space="preserve"> el número de horas de trabajo que se utilizó en la realización del proyecto.</w:t>
      </w:r>
    </w:p>
    <w:p w14:paraId="5F20E918" w14:textId="474A2D50" w:rsidR="00216A8C" w:rsidRPr="00231513" w:rsidRDefault="00307CEC" w:rsidP="001A7661">
      <w:pPr>
        <w:pStyle w:val="Prrafodelista"/>
        <w:numPr>
          <w:ilvl w:val="3"/>
          <w:numId w:val="24"/>
        </w:numPr>
        <w:jc w:val="both"/>
        <w:rPr>
          <w:rFonts w:eastAsia="Arial"/>
          <w:lang w:val="es-ES" w:eastAsia="es-EC"/>
        </w:rPr>
      </w:pPr>
      <w:r>
        <w:rPr>
          <w:rFonts w:eastAsia="Arial"/>
          <w:b/>
          <w:lang w:val="es-ES" w:eastAsia="es-EC"/>
        </w:rPr>
        <w:t xml:space="preserve">Botón </w:t>
      </w:r>
      <w:r w:rsidR="00934DF0" w:rsidRPr="00307CEC">
        <w:rPr>
          <w:rFonts w:eastAsia="Arial"/>
          <w:b/>
          <w:lang w:val="es-ES" w:eastAsia="es-EC"/>
        </w:rPr>
        <w:t>Eliminar</w:t>
      </w:r>
      <w:r w:rsidR="00216A8C" w:rsidRPr="00307CEC">
        <w:rPr>
          <w:rFonts w:eastAsia="Arial"/>
          <w:b/>
          <w:lang w:val="es-ES" w:eastAsia="es-EC"/>
        </w:rPr>
        <w:t>:</w:t>
      </w:r>
      <w:r w:rsidR="00216A8C">
        <w:rPr>
          <w:rFonts w:eastAsia="Arial"/>
          <w:lang w:val="es-ES" w:eastAsia="es-EC"/>
        </w:rPr>
        <w:t xml:space="preserve"> este botón permitirá </w:t>
      </w:r>
      <w:r w:rsidR="00934DF0">
        <w:rPr>
          <w:rFonts w:eastAsia="Arial"/>
          <w:lang w:val="es-ES" w:eastAsia="es-EC"/>
        </w:rPr>
        <w:t>eliminar el proyecto seleccionado.</w:t>
      </w:r>
    </w:p>
    <w:p w14:paraId="0C9B3695" w14:textId="51949F27" w:rsidR="00216A8C" w:rsidRPr="00231513" w:rsidRDefault="00307CEC" w:rsidP="001A7661">
      <w:pPr>
        <w:pStyle w:val="Prrafodelista"/>
        <w:numPr>
          <w:ilvl w:val="3"/>
          <w:numId w:val="24"/>
        </w:numPr>
        <w:jc w:val="both"/>
        <w:rPr>
          <w:rFonts w:eastAsia="Arial"/>
          <w:lang w:val="es-ES" w:eastAsia="es-EC"/>
        </w:rPr>
      </w:pPr>
      <w:r>
        <w:rPr>
          <w:rFonts w:eastAsia="Arial"/>
          <w:b/>
          <w:lang w:val="es-ES" w:eastAsia="es-EC"/>
        </w:rPr>
        <w:t xml:space="preserve">Botón </w:t>
      </w:r>
      <w:r w:rsidR="00216A8C" w:rsidRPr="00307CEC">
        <w:rPr>
          <w:rFonts w:eastAsia="Arial"/>
          <w:b/>
          <w:lang w:val="es-ES" w:eastAsia="es-EC"/>
        </w:rPr>
        <w:t>Nuevo:</w:t>
      </w:r>
      <w:r w:rsidR="00216A8C">
        <w:rPr>
          <w:rFonts w:eastAsia="Arial"/>
          <w:lang w:val="es-ES" w:eastAsia="es-EC"/>
        </w:rPr>
        <w:t xml:space="preserve"> este botón permitirá limpiar los campos para que el gerente</w:t>
      </w:r>
      <w:r w:rsidR="00934DF0">
        <w:rPr>
          <w:rFonts w:eastAsia="Arial"/>
          <w:lang w:val="es-ES" w:eastAsia="es-EC"/>
        </w:rPr>
        <w:t xml:space="preserve"> administrativo pueda eliminar otro</w:t>
      </w:r>
      <w:r w:rsidR="00216A8C">
        <w:rPr>
          <w:rFonts w:eastAsia="Arial"/>
          <w:lang w:val="es-ES" w:eastAsia="es-EC"/>
        </w:rPr>
        <w:t xml:space="preserve"> proyecto si así lo requiere.</w:t>
      </w:r>
    </w:p>
    <w:p w14:paraId="3989A515" w14:textId="05D5D6CA" w:rsidR="00216A8C" w:rsidRPr="00231513" w:rsidRDefault="00307CEC" w:rsidP="001A7661">
      <w:pPr>
        <w:pStyle w:val="Prrafodelista"/>
        <w:numPr>
          <w:ilvl w:val="3"/>
          <w:numId w:val="24"/>
        </w:numPr>
        <w:jc w:val="both"/>
        <w:rPr>
          <w:rFonts w:eastAsia="Arial"/>
          <w:lang w:val="es-ES" w:eastAsia="es-EC"/>
        </w:rPr>
      </w:pPr>
      <w:r>
        <w:rPr>
          <w:rFonts w:eastAsia="Arial"/>
          <w:b/>
          <w:lang w:val="es-ES" w:eastAsia="es-EC"/>
        </w:rPr>
        <w:t xml:space="preserve">Botón </w:t>
      </w:r>
      <w:r w:rsidR="00216A8C" w:rsidRPr="00307CEC">
        <w:rPr>
          <w:rFonts w:eastAsia="Arial"/>
          <w:b/>
          <w:lang w:val="es-ES" w:eastAsia="es-EC"/>
        </w:rPr>
        <w:t>Salir:</w:t>
      </w:r>
      <w:r w:rsidR="00216A8C">
        <w:rPr>
          <w:rFonts w:eastAsia="Arial"/>
          <w:lang w:val="es-ES" w:eastAsia="es-EC"/>
        </w:rPr>
        <w:t xml:space="preserve"> este botón permitirá al usuario salir de la interfaz de </w:t>
      </w:r>
      <w:r w:rsidR="00934DF0">
        <w:rPr>
          <w:rFonts w:eastAsia="Arial"/>
          <w:lang w:val="es-ES" w:eastAsia="es-EC"/>
        </w:rPr>
        <w:t>eliminación de proyectos.</w:t>
      </w:r>
    </w:p>
    <w:p w14:paraId="54CAC5D5" w14:textId="77777777" w:rsidR="00216A8C" w:rsidRDefault="00216A8C" w:rsidP="00694B22">
      <w:pPr>
        <w:ind w:left="720"/>
        <w:jc w:val="both"/>
        <w:rPr>
          <w:rFonts w:eastAsia="Arial"/>
          <w:lang w:val="es-ES" w:eastAsia="es-EC"/>
        </w:rPr>
      </w:pPr>
    </w:p>
    <w:p w14:paraId="459657B5" w14:textId="49F2E9D8" w:rsidR="005725A1" w:rsidRDefault="00216A8C" w:rsidP="00934DF0">
      <w:pPr>
        <w:jc w:val="center"/>
        <w:rPr>
          <w:rFonts w:eastAsia="Arial"/>
          <w:lang w:val="es-ES" w:eastAsia="es-EC"/>
        </w:rPr>
      </w:pPr>
      <w:r>
        <w:rPr>
          <w:noProof/>
          <w:lang w:eastAsia="es-EC"/>
        </w:rPr>
        <w:drawing>
          <wp:inline distT="0" distB="0" distL="0" distR="0" wp14:anchorId="05831BEB" wp14:editId="147D953D">
            <wp:extent cx="4461340" cy="2910773"/>
            <wp:effectExtent l="0" t="0" r="0" b="4445"/>
            <wp:docPr id="212" name="Imagen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90697" cy="2929927"/>
                    </a:xfrm>
                    <a:prstGeom prst="rect">
                      <a:avLst/>
                    </a:prstGeom>
                  </pic:spPr>
                </pic:pic>
              </a:graphicData>
            </a:graphic>
          </wp:inline>
        </w:drawing>
      </w:r>
    </w:p>
    <w:p w14:paraId="7A517D6A" w14:textId="77777777" w:rsidR="00694B22" w:rsidRDefault="00694B22" w:rsidP="00694B22">
      <w:pPr>
        <w:ind w:left="720"/>
        <w:jc w:val="both"/>
        <w:rPr>
          <w:rFonts w:eastAsia="Arial"/>
          <w:lang w:val="es-ES" w:eastAsia="es-EC"/>
        </w:rPr>
      </w:pPr>
    </w:p>
    <w:p w14:paraId="234540D9" w14:textId="31B0964A" w:rsidR="00694B22" w:rsidRPr="00307CEC" w:rsidRDefault="00694B22" w:rsidP="00694B22">
      <w:pPr>
        <w:ind w:left="720"/>
        <w:jc w:val="both"/>
        <w:rPr>
          <w:rFonts w:eastAsia="Arial"/>
          <w:b/>
          <w:lang w:val="es-ES" w:eastAsia="es-EC"/>
        </w:rPr>
      </w:pPr>
      <w:r w:rsidRPr="00307CEC">
        <w:rPr>
          <w:rFonts w:eastAsia="Arial"/>
          <w:b/>
          <w:lang w:val="es-ES" w:eastAsia="es-EC"/>
        </w:rPr>
        <w:t xml:space="preserve">Módulo </w:t>
      </w:r>
      <w:r w:rsidR="00934DF0" w:rsidRPr="00307CEC">
        <w:rPr>
          <w:rFonts w:eastAsia="Arial"/>
          <w:b/>
          <w:lang w:val="es-ES" w:eastAsia="es-EC"/>
        </w:rPr>
        <w:t>Mantenimiento Vehicular</w:t>
      </w:r>
      <w:r w:rsidRPr="00307CEC">
        <w:rPr>
          <w:rFonts w:eastAsia="Arial"/>
          <w:b/>
          <w:lang w:val="es-ES" w:eastAsia="es-EC"/>
        </w:rPr>
        <w:t xml:space="preserve">: </w:t>
      </w:r>
      <w:r w:rsidR="00934DF0" w:rsidRPr="00307CEC">
        <w:rPr>
          <w:rFonts w:eastAsia="Arial"/>
          <w:b/>
          <w:lang w:val="es-ES" w:eastAsia="es-EC"/>
        </w:rPr>
        <w:t>Registro de mantenimiento vehicular</w:t>
      </w:r>
    </w:p>
    <w:p w14:paraId="4B1A0699" w14:textId="77777777" w:rsidR="00934DF0" w:rsidRPr="00307CEC" w:rsidRDefault="00934DF0" w:rsidP="001633A5">
      <w:pPr>
        <w:pStyle w:val="Prrafodelista"/>
        <w:numPr>
          <w:ilvl w:val="0"/>
          <w:numId w:val="22"/>
        </w:numPr>
        <w:spacing w:line="276" w:lineRule="auto"/>
        <w:jc w:val="both"/>
        <w:rPr>
          <w:rFonts w:eastAsia="Arial"/>
          <w:b/>
          <w:lang w:val="es-ES" w:eastAsia="es-EC"/>
        </w:rPr>
      </w:pPr>
      <w:r w:rsidRPr="00307CEC">
        <w:rPr>
          <w:rFonts w:eastAsia="Arial"/>
          <w:b/>
          <w:lang w:val="es-ES" w:eastAsia="es-EC"/>
        </w:rPr>
        <w:t>Datos del cliente</w:t>
      </w:r>
    </w:p>
    <w:p w14:paraId="407C035C"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Apellidos</w:t>
      </w:r>
      <w:r w:rsidRPr="00231513">
        <w:rPr>
          <w:rFonts w:eastAsia="Arial"/>
          <w:lang w:val="es-ES" w:eastAsia="es-EC"/>
        </w:rPr>
        <w:t>:</w:t>
      </w:r>
      <w:r>
        <w:rPr>
          <w:rFonts w:eastAsia="Arial"/>
          <w:lang w:val="es-ES" w:eastAsia="es-EC"/>
        </w:rPr>
        <w:t xml:space="preserve"> se mostrará los apellidos del cliente</w:t>
      </w:r>
    </w:p>
    <w:p w14:paraId="7099A9D9"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Nombres:</w:t>
      </w:r>
      <w:r>
        <w:rPr>
          <w:rFonts w:eastAsia="Arial"/>
          <w:lang w:val="es-ES" w:eastAsia="es-EC"/>
        </w:rPr>
        <w:t xml:space="preserve"> se mostrará los nombres del cliente</w:t>
      </w:r>
    </w:p>
    <w:p w14:paraId="5215EA55"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CI/RUC:</w:t>
      </w:r>
      <w:r>
        <w:rPr>
          <w:rFonts w:eastAsia="Arial"/>
          <w:lang w:val="es-ES" w:eastAsia="es-EC"/>
        </w:rPr>
        <w:t xml:space="preserve"> se mostrará la cedula del cliente</w:t>
      </w:r>
    </w:p>
    <w:p w14:paraId="2DCBAC80"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Dirección:</w:t>
      </w:r>
      <w:r>
        <w:rPr>
          <w:rFonts w:eastAsia="Arial"/>
          <w:lang w:val="es-ES" w:eastAsia="es-EC"/>
        </w:rPr>
        <w:t xml:space="preserve"> se mostrará la dirección del cliente</w:t>
      </w:r>
    </w:p>
    <w:p w14:paraId="79A57A5F"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 xml:space="preserve">Teléfono: </w:t>
      </w:r>
      <w:r>
        <w:rPr>
          <w:rFonts w:eastAsia="Arial"/>
          <w:lang w:val="es-ES" w:eastAsia="es-EC"/>
        </w:rPr>
        <w:t>se mostrará el teléfono del cliente</w:t>
      </w:r>
    </w:p>
    <w:p w14:paraId="5C54807A"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Celular:</w:t>
      </w:r>
      <w:r>
        <w:rPr>
          <w:rFonts w:eastAsia="Arial"/>
          <w:lang w:val="es-ES" w:eastAsia="es-EC"/>
        </w:rPr>
        <w:t xml:space="preserve"> se mostrará el celular del cliente</w:t>
      </w:r>
    </w:p>
    <w:p w14:paraId="30D1ACCD" w14:textId="77777777" w:rsidR="00934DF0" w:rsidRPr="00231513" w:rsidRDefault="00934DF0"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Email:</w:t>
      </w:r>
      <w:r>
        <w:rPr>
          <w:rFonts w:eastAsia="Arial"/>
          <w:lang w:val="es-ES" w:eastAsia="es-EC"/>
        </w:rPr>
        <w:t xml:space="preserve"> se mostrará el email del cliente</w:t>
      </w:r>
    </w:p>
    <w:p w14:paraId="76DEFE33" w14:textId="77ED3BF6" w:rsidR="00934DF0" w:rsidRDefault="00307CEC" w:rsidP="001633A5">
      <w:pPr>
        <w:pStyle w:val="Prrafodelista"/>
        <w:numPr>
          <w:ilvl w:val="3"/>
          <w:numId w:val="23"/>
        </w:numPr>
        <w:spacing w:line="276" w:lineRule="auto"/>
        <w:jc w:val="both"/>
        <w:rPr>
          <w:rFonts w:eastAsia="Arial"/>
          <w:lang w:val="es-ES" w:eastAsia="es-EC"/>
        </w:rPr>
      </w:pPr>
      <w:r>
        <w:rPr>
          <w:rFonts w:eastAsia="Arial"/>
          <w:b/>
          <w:lang w:val="es-ES" w:eastAsia="es-EC"/>
        </w:rPr>
        <w:t xml:space="preserve">Botón </w:t>
      </w:r>
      <w:r w:rsidR="00934DF0" w:rsidRPr="00307CEC">
        <w:rPr>
          <w:rFonts w:eastAsia="Arial"/>
          <w:b/>
          <w:lang w:val="es-ES" w:eastAsia="es-EC"/>
        </w:rPr>
        <w:t>Buscar Cliente:</w:t>
      </w:r>
      <w:r w:rsidR="00934DF0">
        <w:rPr>
          <w:rFonts w:eastAsia="Arial"/>
          <w:lang w:val="es-ES" w:eastAsia="es-EC"/>
        </w:rPr>
        <w:t xml:space="preserve"> este botón permitirá buscar el cliente al cual se le asociará la creación de un nuevo mantenimiento vehicular.</w:t>
      </w:r>
    </w:p>
    <w:p w14:paraId="76CB3550" w14:textId="2C9DBBBF" w:rsidR="00934DF0" w:rsidRPr="00307CEC" w:rsidRDefault="00934DF0" w:rsidP="001633A5">
      <w:pPr>
        <w:pStyle w:val="Prrafodelista"/>
        <w:numPr>
          <w:ilvl w:val="0"/>
          <w:numId w:val="22"/>
        </w:numPr>
        <w:spacing w:line="276" w:lineRule="auto"/>
        <w:jc w:val="both"/>
        <w:rPr>
          <w:rFonts w:eastAsia="Arial"/>
          <w:b/>
          <w:lang w:val="es-ES" w:eastAsia="es-EC"/>
        </w:rPr>
      </w:pPr>
      <w:r w:rsidRPr="00307CEC">
        <w:rPr>
          <w:rFonts w:eastAsia="Arial"/>
          <w:b/>
          <w:lang w:val="es-ES" w:eastAsia="es-EC"/>
        </w:rPr>
        <w:t>Datos del vehículo</w:t>
      </w:r>
    </w:p>
    <w:p w14:paraId="686BBC9A"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Placa: </w:t>
      </w:r>
      <w:r w:rsidRPr="00307CEC">
        <w:t>El Usuario deberá ingresar el número de placa del vehículo a darse mantenimiento. Recordar que la placa consta de 3 letras y 4 números.</w:t>
      </w:r>
    </w:p>
    <w:p w14:paraId="082F5D14"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Marca: </w:t>
      </w:r>
      <w:r w:rsidRPr="00307CEC">
        <w:t>El usuario deberá ingresar la marca del vehículo a darse mantenimiento.</w:t>
      </w:r>
    </w:p>
    <w:p w14:paraId="1C1288C8"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Modelo: </w:t>
      </w:r>
      <w:r w:rsidRPr="00307CEC">
        <w:t>El usuario deberá ingresar el modelo del vehículo a darse mantenimiento.</w:t>
      </w:r>
    </w:p>
    <w:p w14:paraId="0E162332"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Año: </w:t>
      </w:r>
      <w:r w:rsidRPr="00307CEC">
        <w:t>El usuario deberá ingresar el año del vehículo a darse mantenimiento.</w:t>
      </w:r>
    </w:p>
    <w:p w14:paraId="0250F408"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Chasis: </w:t>
      </w:r>
      <w:r w:rsidRPr="00307CEC">
        <w:t>El usuario deberá ingresar el número de chasis del vehículo a darse mantenimiento. Recordar que el número de chasis consta de 17 dígitos.</w:t>
      </w:r>
    </w:p>
    <w:p w14:paraId="76AE9997"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lastRenderedPageBreak/>
        <w:t xml:space="preserve">Motor: </w:t>
      </w:r>
      <w:r w:rsidRPr="00307CEC">
        <w:t>El usuario deberá ingresar el número de motor del vehículo a darse mantenimiento. Recordar que el número de motor consta de 10 dígitos.</w:t>
      </w:r>
    </w:p>
    <w:p w14:paraId="23472906"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Observaciones: </w:t>
      </w:r>
      <w:r w:rsidRPr="00307CEC">
        <w:t>El usuario podrá ingresar todas las observaciones que estime conveniente al realizar un mantenimiento.</w:t>
      </w:r>
    </w:p>
    <w:p w14:paraId="7BFD9CA0"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Lista de Insumos: </w:t>
      </w:r>
      <w:r w:rsidRPr="00307CEC">
        <w:t>El Usuario podrá ingresar en una lista varios insumos que se utilizan en el proyecto para los cuales tendrá los campos cantidad, Nombre, Valor unitario.</w:t>
      </w:r>
    </w:p>
    <w:p w14:paraId="4B6E90F9" w14:textId="77777777"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Lista de servicios: </w:t>
      </w:r>
      <w:r w:rsidRPr="00307CEC">
        <w:t>El Usuario podrá ingresar en una lista varios servicios que se utilizan en el mantenimiento para los cuales tendrá los campos cantidad, Nombre, Valor unitario.</w:t>
      </w:r>
    </w:p>
    <w:p w14:paraId="38CF05BB" w14:textId="3C39BFB1" w:rsidR="00307CEC" w:rsidRPr="00307CEC" w:rsidRDefault="00307CEC" w:rsidP="001633A5">
      <w:pPr>
        <w:pStyle w:val="Prrafodelista"/>
        <w:widowControl/>
        <w:numPr>
          <w:ilvl w:val="0"/>
          <w:numId w:val="22"/>
        </w:numPr>
        <w:spacing w:after="200" w:line="276" w:lineRule="auto"/>
        <w:ind w:left="2880"/>
        <w:contextualSpacing/>
        <w:jc w:val="both"/>
      </w:pPr>
      <w:r w:rsidRPr="00307CEC">
        <w:rPr>
          <w:b/>
        </w:rPr>
        <w:t xml:space="preserve">Lista de Adicionales: </w:t>
      </w:r>
      <w:r w:rsidRPr="00307CEC">
        <w:t>El Usuario podrá ingresar en una lista varios insumos Adicionales que se utilizan en el mantenimiento para los cuales tendrá los campos cantidad, Nombre, Valor unitario.</w:t>
      </w:r>
    </w:p>
    <w:p w14:paraId="5B951A62" w14:textId="77777777" w:rsidR="001633A5" w:rsidRPr="001633A5" w:rsidRDefault="00307CEC" w:rsidP="001633A5">
      <w:pPr>
        <w:pStyle w:val="Prrafodelista"/>
        <w:numPr>
          <w:ilvl w:val="0"/>
          <w:numId w:val="22"/>
        </w:numPr>
        <w:spacing w:line="276" w:lineRule="auto"/>
        <w:jc w:val="both"/>
        <w:rPr>
          <w:rFonts w:eastAsia="Arial"/>
          <w:lang w:val="es-ES" w:eastAsia="es-EC"/>
        </w:rPr>
      </w:pPr>
      <w:r w:rsidRPr="001633A5">
        <w:rPr>
          <w:rFonts w:eastAsia="Arial"/>
          <w:b/>
          <w:lang w:val="es-ES" w:eastAsia="es-EC"/>
        </w:rPr>
        <w:t xml:space="preserve">Botón </w:t>
      </w:r>
      <w:r w:rsidR="00934DF0" w:rsidRPr="001633A5">
        <w:rPr>
          <w:rFonts w:eastAsia="Arial"/>
          <w:b/>
          <w:lang w:val="es-ES" w:eastAsia="es-EC"/>
        </w:rPr>
        <w:t>Guardar:</w:t>
      </w:r>
      <w:r w:rsidR="004C5F1B" w:rsidRPr="001633A5">
        <w:rPr>
          <w:rFonts w:eastAsia="Arial"/>
          <w:lang w:val="es-ES" w:eastAsia="es-EC"/>
        </w:rPr>
        <w:t xml:space="preserve"> este botón permitirá guardar el nuevo registro de mantenimiento vehicular.</w:t>
      </w:r>
    </w:p>
    <w:p w14:paraId="3382F1A5" w14:textId="0E75E313" w:rsidR="00934DF0" w:rsidRPr="001633A5" w:rsidRDefault="00307CEC" w:rsidP="001633A5">
      <w:pPr>
        <w:pStyle w:val="Prrafodelista"/>
        <w:numPr>
          <w:ilvl w:val="0"/>
          <w:numId w:val="22"/>
        </w:numPr>
        <w:spacing w:line="276" w:lineRule="auto"/>
        <w:jc w:val="both"/>
        <w:rPr>
          <w:rFonts w:eastAsia="Arial"/>
          <w:lang w:val="es-ES" w:eastAsia="es-EC"/>
        </w:rPr>
      </w:pPr>
      <w:r w:rsidRPr="001633A5">
        <w:rPr>
          <w:rFonts w:eastAsia="Arial"/>
          <w:b/>
          <w:lang w:val="es-ES" w:eastAsia="es-EC"/>
        </w:rPr>
        <w:t xml:space="preserve">Botón </w:t>
      </w:r>
      <w:r w:rsidR="00934DF0" w:rsidRPr="001633A5">
        <w:rPr>
          <w:rFonts w:eastAsia="Arial"/>
          <w:b/>
          <w:lang w:val="es-ES" w:eastAsia="es-EC"/>
        </w:rPr>
        <w:t>Salir:</w:t>
      </w:r>
      <w:r w:rsidR="004C5F1B" w:rsidRPr="001633A5">
        <w:rPr>
          <w:rFonts w:eastAsia="Arial"/>
          <w:lang w:val="es-ES" w:eastAsia="es-EC"/>
        </w:rPr>
        <w:t xml:space="preserve"> este botón permitirá salir de la interfaz de registro de mantenimiento vehicular.</w:t>
      </w:r>
    </w:p>
    <w:p w14:paraId="685C74D0" w14:textId="60316DAF" w:rsidR="00934DF0" w:rsidRPr="001633A5" w:rsidRDefault="00307CEC" w:rsidP="001633A5">
      <w:pPr>
        <w:pStyle w:val="Prrafodelista"/>
        <w:numPr>
          <w:ilvl w:val="0"/>
          <w:numId w:val="22"/>
        </w:numPr>
        <w:spacing w:line="276" w:lineRule="auto"/>
        <w:jc w:val="both"/>
        <w:rPr>
          <w:rFonts w:eastAsia="Arial"/>
          <w:lang w:val="es-ES" w:eastAsia="es-EC"/>
        </w:rPr>
      </w:pPr>
      <w:r w:rsidRPr="001633A5">
        <w:rPr>
          <w:rFonts w:eastAsia="Arial"/>
          <w:b/>
          <w:lang w:val="es-ES" w:eastAsia="es-EC"/>
        </w:rPr>
        <w:t xml:space="preserve">Botón </w:t>
      </w:r>
      <w:r w:rsidR="00934DF0" w:rsidRPr="001633A5">
        <w:rPr>
          <w:rFonts w:eastAsia="Arial"/>
          <w:b/>
          <w:lang w:val="es-ES" w:eastAsia="es-EC"/>
        </w:rPr>
        <w:t>Nuevo:</w:t>
      </w:r>
      <w:r w:rsidR="004C5F1B" w:rsidRPr="001633A5">
        <w:rPr>
          <w:rFonts w:eastAsia="Arial"/>
          <w:lang w:val="es-ES" w:eastAsia="es-EC"/>
        </w:rPr>
        <w:t xml:space="preserve"> este botón permitirá limpiar todos los campos de la interfaz.</w:t>
      </w:r>
    </w:p>
    <w:p w14:paraId="5E825ACA" w14:textId="77777777" w:rsidR="00934DF0" w:rsidRDefault="00934DF0" w:rsidP="00694B22">
      <w:pPr>
        <w:ind w:left="720"/>
        <w:jc w:val="both"/>
        <w:rPr>
          <w:rFonts w:eastAsia="Arial"/>
          <w:lang w:val="es-ES" w:eastAsia="es-EC"/>
        </w:rPr>
      </w:pPr>
    </w:p>
    <w:p w14:paraId="27A8B40A" w14:textId="026C0728" w:rsidR="00646991" w:rsidRDefault="00934DF0" w:rsidP="00313251">
      <w:pPr>
        <w:ind w:left="720"/>
        <w:jc w:val="center"/>
        <w:rPr>
          <w:rFonts w:eastAsia="Arial"/>
          <w:lang w:val="es-ES" w:eastAsia="es-EC"/>
        </w:rPr>
      </w:pPr>
      <w:r>
        <w:rPr>
          <w:noProof/>
          <w:lang w:eastAsia="es-EC"/>
        </w:rPr>
        <w:drawing>
          <wp:inline distT="0" distB="0" distL="0" distR="0" wp14:anchorId="40ABBE48" wp14:editId="384EBBE9">
            <wp:extent cx="4384400" cy="3459577"/>
            <wp:effectExtent l="0" t="0" r="0" b="7620"/>
            <wp:docPr id="213" name="Imagen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2044" cy="3473500"/>
                    </a:xfrm>
                    <a:prstGeom prst="rect">
                      <a:avLst/>
                    </a:prstGeom>
                  </pic:spPr>
                </pic:pic>
              </a:graphicData>
            </a:graphic>
          </wp:inline>
        </w:drawing>
      </w:r>
    </w:p>
    <w:p w14:paraId="501E3A5F" w14:textId="19CC2286" w:rsidR="00646991" w:rsidRPr="001633A5" w:rsidRDefault="00646991" w:rsidP="00646991">
      <w:pPr>
        <w:ind w:left="720"/>
        <w:jc w:val="center"/>
        <w:rPr>
          <w:rFonts w:eastAsia="Arial"/>
          <w:b/>
          <w:lang w:val="es-ES" w:eastAsia="es-EC"/>
        </w:rPr>
      </w:pPr>
    </w:p>
    <w:p w14:paraId="4510225E" w14:textId="2CB559F0" w:rsidR="00694B22" w:rsidRPr="001633A5" w:rsidRDefault="00550C19" w:rsidP="00694B22">
      <w:pPr>
        <w:ind w:left="720"/>
        <w:jc w:val="both"/>
        <w:rPr>
          <w:rFonts w:eastAsia="Arial"/>
          <w:b/>
          <w:lang w:val="es-ES" w:eastAsia="es-EC"/>
        </w:rPr>
      </w:pPr>
      <w:r w:rsidRPr="001633A5">
        <w:rPr>
          <w:rFonts w:eastAsia="Arial"/>
          <w:b/>
          <w:lang w:val="es-ES" w:eastAsia="es-EC"/>
        </w:rPr>
        <w:t>Módulo de Mantenimiento Vehicular: Buscar mantenimiento existente</w:t>
      </w:r>
    </w:p>
    <w:p w14:paraId="2E55CE4D" w14:textId="77777777" w:rsidR="001633A5" w:rsidRPr="00307CEC" w:rsidRDefault="001633A5" w:rsidP="001633A5">
      <w:pPr>
        <w:pStyle w:val="Prrafodelista"/>
        <w:numPr>
          <w:ilvl w:val="0"/>
          <w:numId w:val="22"/>
        </w:numPr>
        <w:spacing w:line="276" w:lineRule="auto"/>
        <w:ind w:left="1778"/>
        <w:jc w:val="both"/>
        <w:rPr>
          <w:rFonts w:eastAsia="Arial"/>
          <w:b/>
          <w:lang w:val="es-ES" w:eastAsia="es-EC"/>
        </w:rPr>
      </w:pPr>
      <w:r w:rsidRPr="00307CEC">
        <w:rPr>
          <w:rFonts w:eastAsia="Arial"/>
          <w:b/>
          <w:lang w:val="es-ES" w:eastAsia="es-EC"/>
        </w:rPr>
        <w:t>Datos del cliente</w:t>
      </w:r>
    </w:p>
    <w:p w14:paraId="2CD836E4"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Apellidos</w:t>
      </w:r>
      <w:r w:rsidRPr="00231513">
        <w:rPr>
          <w:rFonts w:eastAsia="Arial"/>
          <w:lang w:val="es-ES" w:eastAsia="es-EC"/>
        </w:rPr>
        <w:t>:</w:t>
      </w:r>
      <w:r>
        <w:rPr>
          <w:rFonts w:eastAsia="Arial"/>
          <w:lang w:val="es-ES" w:eastAsia="es-EC"/>
        </w:rPr>
        <w:t xml:space="preserve"> se mostrará los apellidos del cliente</w:t>
      </w:r>
    </w:p>
    <w:p w14:paraId="7DBE9746"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Nombres:</w:t>
      </w:r>
      <w:r>
        <w:rPr>
          <w:rFonts w:eastAsia="Arial"/>
          <w:lang w:val="es-ES" w:eastAsia="es-EC"/>
        </w:rPr>
        <w:t xml:space="preserve"> se mostrará los nombres del cliente</w:t>
      </w:r>
    </w:p>
    <w:p w14:paraId="13BE5F74"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CI/RUC:</w:t>
      </w:r>
      <w:r>
        <w:rPr>
          <w:rFonts w:eastAsia="Arial"/>
          <w:lang w:val="es-ES" w:eastAsia="es-EC"/>
        </w:rPr>
        <w:t xml:space="preserve"> se mostrará la cedula del cliente</w:t>
      </w:r>
    </w:p>
    <w:p w14:paraId="0960A4E9"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Dirección:</w:t>
      </w:r>
      <w:r>
        <w:rPr>
          <w:rFonts w:eastAsia="Arial"/>
          <w:lang w:val="es-ES" w:eastAsia="es-EC"/>
        </w:rPr>
        <w:t xml:space="preserve"> se mostrará la dirección del cliente</w:t>
      </w:r>
    </w:p>
    <w:p w14:paraId="5BA321DC"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 xml:space="preserve">Teléfono: </w:t>
      </w:r>
      <w:r>
        <w:rPr>
          <w:rFonts w:eastAsia="Arial"/>
          <w:lang w:val="es-ES" w:eastAsia="es-EC"/>
        </w:rPr>
        <w:t>se mostrará el teléfono del cliente</w:t>
      </w:r>
    </w:p>
    <w:p w14:paraId="1C56DD00"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Celular:</w:t>
      </w:r>
      <w:r>
        <w:rPr>
          <w:rFonts w:eastAsia="Arial"/>
          <w:lang w:val="es-ES" w:eastAsia="es-EC"/>
        </w:rPr>
        <w:t xml:space="preserve"> se mostrará el celular del cliente</w:t>
      </w:r>
    </w:p>
    <w:p w14:paraId="4B6907F0"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lastRenderedPageBreak/>
        <w:t>Email:</w:t>
      </w:r>
      <w:r>
        <w:rPr>
          <w:rFonts w:eastAsia="Arial"/>
          <w:lang w:val="es-ES" w:eastAsia="es-EC"/>
        </w:rPr>
        <w:t xml:space="preserve"> se mostrará el email del cliente</w:t>
      </w:r>
    </w:p>
    <w:p w14:paraId="17627235" w14:textId="77777777" w:rsidR="001633A5" w:rsidRDefault="001633A5" w:rsidP="001633A5">
      <w:pPr>
        <w:pStyle w:val="Prrafodelista"/>
        <w:numPr>
          <w:ilvl w:val="3"/>
          <w:numId w:val="23"/>
        </w:numPr>
        <w:spacing w:line="276" w:lineRule="auto"/>
        <w:jc w:val="both"/>
        <w:rPr>
          <w:rFonts w:eastAsia="Arial"/>
          <w:lang w:val="es-ES" w:eastAsia="es-EC"/>
        </w:rPr>
      </w:pPr>
      <w:r>
        <w:rPr>
          <w:rFonts w:eastAsia="Arial"/>
          <w:b/>
          <w:lang w:val="es-ES" w:eastAsia="es-EC"/>
        </w:rPr>
        <w:t xml:space="preserve">Botón </w:t>
      </w:r>
      <w:r w:rsidRPr="00307CEC">
        <w:rPr>
          <w:rFonts w:eastAsia="Arial"/>
          <w:b/>
          <w:lang w:val="es-ES" w:eastAsia="es-EC"/>
        </w:rPr>
        <w:t>Buscar Cliente:</w:t>
      </w:r>
      <w:r>
        <w:rPr>
          <w:rFonts w:eastAsia="Arial"/>
          <w:lang w:val="es-ES" w:eastAsia="es-EC"/>
        </w:rPr>
        <w:t xml:space="preserve"> este botón permitirá buscar el cliente al cual se le asociará la creación de un nuevo mantenimiento vehicular.</w:t>
      </w:r>
    </w:p>
    <w:p w14:paraId="157DF279" w14:textId="182574FE" w:rsidR="00205507" w:rsidRPr="001633A5" w:rsidRDefault="00205507" w:rsidP="001633A5">
      <w:pPr>
        <w:pStyle w:val="Prrafodelista"/>
        <w:numPr>
          <w:ilvl w:val="0"/>
          <w:numId w:val="22"/>
        </w:numPr>
        <w:jc w:val="both"/>
        <w:rPr>
          <w:rFonts w:eastAsia="Arial"/>
          <w:b/>
          <w:lang w:val="es-ES" w:eastAsia="es-EC"/>
        </w:rPr>
      </w:pPr>
      <w:r w:rsidRPr="001633A5">
        <w:rPr>
          <w:rFonts w:eastAsia="Arial"/>
          <w:b/>
          <w:lang w:val="es-ES" w:eastAsia="es-EC"/>
        </w:rPr>
        <w:t>Parámetros de búsqueda:</w:t>
      </w:r>
    </w:p>
    <w:p w14:paraId="7A66DE4E" w14:textId="77777777" w:rsidR="00550C19" w:rsidRPr="00550C19" w:rsidRDefault="00550C19" w:rsidP="001A7661">
      <w:pPr>
        <w:pStyle w:val="Prrafodelista"/>
        <w:widowControl/>
        <w:numPr>
          <w:ilvl w:val="0"/>
          <w:numId w:val="28"/>
        </w:numPr>
        <w:spacing w:after="200" w:line="276" w:lineRule="auto"/>
        <w:contextualSpacing/>
        <w:jc w:val="both"/>
      </w:pPr>
      <w:r w:rsidRPr="00550C19">
        <w:rPr>
          <w:b/>
        </w:rPr>
        <w:t xml:space="preserve">CI: </w:t>
      </w:r>
      <w:r w:rsidRPr="00550C19">
        <w:t>Al seleccionar esté parámetro se ingresará la cédula de identidad del cliente registrado en el sistema para efectuar la búsqueda, recordar que la cédula consta de 10 dígitos.</w:t>
      </w:r>
    </w:p>
    <w:p w14:paraId="576B5EEE" w14:textId="77777777" w:rsidR="00550C19" w:rsidRPr="00550C19" w:rsidRDefault="00550C19" w:rsidP="001A7661">
      <w:pPr>
        <w:pStyle w:val="Prrafodelista"/>
        <w:widowControl/>
        <w:numPr>
          <w:ilvl w:val="0"/>
          <w:numId w:val="28"/>
        </w:numPr>
        <w:spacing w:after="200" w:line="276" w:lineRule="auto"/>
        <w:contextualSpacing/>
        <w:jc w:val="both"/>
      </w:pPr>
      <w:r w:rsidRPr="00550C19">
        <w:rPr>
          <w:b/>
        </w:rPr>
        <w:t>RUC</w:t>
      </w:r>
      <w:r w:rsidRPr="00550C19">
        <w:t>: Al seleccionar esté parámetro se ingresará el Ruc del cliente    registrado en el sistema para efectuar la búsqueda recordar que el Ruc consta de 13 dígitos.</w:t>
      </w:r>
    </w:p>
    <w:p w14:paraId="4D25AF65" w14:textId="77777777" w:rsidR="00550C19" w:rsidRPr="00550C19" w:rsidRDefault="00550C19" w:rsidP="001A7661">
      <w:pPr>
        <w:pStyle w:val="Prrafodelista"/>
        <w:widowControl/>
        <w:numPr>
          <w:ilvl w:val="0"/>
          <w:numId w:val="28"/>
        </w:numPr>
        <w:spacing w:after="200" w:line="276" w:lineRule="auto"/>
        <w:contextualSpacing/>
        <w:jc w:val="both"/>
      </w:pPr>
      <w:r w:rsidRPr="00550C19">
        <w:rPr>
          <w:b/>
        </w:rPr>
        <w:t>Placa</w:t>
      </w:r>
      <w:r w:rsidRPr="00550C19">
        <w:t>: Al seleccionar esté parámetro se ingresará el número de placa del vehículo  registrado en el sistema para efectuar la búsqueda recordar que el la placa consta de 3 letras y 4 números.</w:t>
      </w:r>
    </w:p>
    <w:p w14:paraId="39C694DA" w14:textId="77777777" w:rsidR="00550C19" w:rsidRPr="00550C19" w:rsidRDefault="00550C19" w:rsidP="001A7661">
      <w:pPr>
        <w:pStyle w:val="Prrafodelista"/>
        <w:widowControl/>
        <w:numPr>
          <w:ilvl w:val="0"/>
          <w:numId w:val="28"/>
        </w:numPr>
        <w:spacing w:after="200" w:line="276" w:lineRule="auto"/>
        <w:contextualSpacing/>
        <w:jc w:val="both"/>
      </w:pPr>
      <w:r w:rsidRPr="00550C19">
        <w:rPr>
          <w:b/>
        </w:rPr>
        <w:t>Nombre del cliente:</w:t>
      </w:r>
      <w:r w:rsidRPr="00550C19">
        <w:t xml:space="preserve"> Al seleccionar esté parámetro se ingresará el Nombre del cliente registrado en el sistema para efectuar la búsqueda.</w:t>
      </w:r>
    </w:p>
    <w:p w14:paraId="57847B2A" w14:textId="6350F41B" w:rsidR="00205507" w:rsidRDefault="00550C19" w:rsidP="006E68B8">
      <w:pPr>
        <w:pStyle w:val="Prrafodelista"/>
        <w:widowControl/>
        <w:numPr>
          <w:ilvl w:val="0"/>
          <w:numId w:val="28"/>
        </w:numPr>
        <w:spacing w:after="200" w:line="276" w:lineRule="auto"/>
        <w:contextualSpacing/>
        <w:jc w:val="both"/>
      </w:pPr>
      <w:r w:rsidRPr="00550C19">
        <w:rPr>
          <w:b/>
        </w:rPr>
        <w:t xml:space="preserve">Chasis: </w:t>
      </w:r>
      <w:r w:rsidRPr="00550C19">
        <w:t>Al seleccionar esté parámetro se ingresará el número de chasis del vehículo  registrado en el sistema para efectuar la búsqueda recordar que el la placa consta de 17 dígitos.</w:t>
      </w:r>
    </w:p>
    <w:p w14:paraId="68849F16" w14:textId="2D15BD8B" w:rsidR="00205507" w:rsidRPr="00205507" w:rsidRDefault="00205507" w:rsidP="001A7661">
      <w:pPr>
        <w:pStyle w:val="Prrafodelista"/>
        <w:widowControl/>
        <w:numPr>
          <w:ilvl w:val="0"/>
          <w:numId w:val="29"/>
        </w:numPr>
        <w:spacing w:after="200" w:line="276" w:lineRule="auto"/>
        <w:contextualSpacing/>
        <w:jc w:val="both"/>
        <w:rPr>
          <w:rFonts w:ascii="Arial" w:hAnsi="Arial" w:cs="Arial"/>
          <w:b/>
        </w:rPr>
      </w:pPr>
      <w:r w:rsidRPr="00205507">
        <w:rPr>
          <w:rFonts w:ascii="Arial" w:hAnsi="Arial" w:cs="Arial"/>
          <w:b/>
        </w:rPr>
        <w:t xml:space="preserve">Botón Buscar: </w:t>
      </w:r>
      <w:r w:rsidRPr="00205507">
        <w:rPr>
          <w:rFonts w:ascii="Arial" w:hAnsi="Arial" w:cs="Arial"/>
        </w:rPr>
        <w:t>Mostrará la lista de Mantenimientos  con sus respectivos datos previamente seleccionado el parámetro de búsqueda.</w:t>
      </w:r>
    </w:p>
    <w:p w14:paraId="248AC72B" w14:textId="3C05A7A8" w:rsidR="00550C19" w:rsidRPr="001633A5" w:rsidRDefault="00205507" w:rsidP="001633A5">
      <w:pPr>
        <w:pStyle w:val="Prrafodelista"/>
        <w:widowControl/>
        <w:numPr>
          <w:ilvl w:val="0"/>
          <w:numId w:val="29"/>
        </w:numPr>
        <w:spacing w:after="200" w:line="276" w:lineRule="auto"/>
        <w:contextualSpacing/>
        <w:jc w:val="both"/>
        <w:rPr>
          <w:rFonts w:ascii="Arial" w:hAnsi="Arial" w:cs="Arial"/>
          <w:b/>
        </w:rPr>
      </w:pPr>
      <w:r w:rsidRPr="00205507">
        <w:rPr>
          <w:rFonts w:ascii="Arial" w:hAnsi="Arial" w:cs="Arial"/>
          <w:b/>
        </w:rPr>
        <w:t>Botón Salir:</w:t>
      </w:r>
      <w:r w:rsidRPr="00205507">
        <w:rPr>
          <w:rFonts w:ascii="Arial" w:hAnsi="Arial" w:cs="Arial"/>
        </w:rPr>
        <w:t xml:space="preserve"> Regresara a la pantalla principal del módulos del sistema SIP M&amp;M.</w:t>
      </w:r>
    </w:p>
    <w:p w14:paraId="02986639" w14:textId="79331591" w:rsidR="004C5F1B" w:rsidRDefault="004C5F1B" w:rsidP="00313251">
      <w:pPr>
        <w:ind w:left="720"/>
        <w:jc w:val="center"/>
        <w:rPr>
          <w:rFonts w:eastAsia="Arial"/>
          <w:lang w:val="es-ES" w:eastAsia="es-EC"/>
        </w:rPr>
      </w:pPr>
      <w:r>
        <w:rPr>
          <w:noProof/>
          <w:lang w:eastAsia="es-EC"/>
        </w:rPr>
        <w:drawing>
          <wp:inline distT="0" distB="0" distL="0" distR="0" wp14:anchorId="37CF5EA7" wp14:editId="29BDEC0B">
            <wp:extent cx="3963777" cy="3051883"/>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9182" cy="3071443"/>
                    </a:xfrm>
                    <a:prstGeom prst="rect">
                      <a:avLst/>
                    </a:prstGeom>
                  </pic:spPr>
                </pic:pic>
              </a:graphicData>
            </a:graphic>
          </wp:inline>
        </w:drawing>
      </w:r>
    </w:p>
    <w:p w14:paraId="283381D1" w14:textId="755566C2" w:rsidR="006E68B8" w:rsidRPr="001633A5" w:rsidRDefault="006E68B8" w:rsidP="006E68B8">
      <w:pPr>
        <w:jc w:val="both"/>
        <w:rPr>
          <w:rFonts w:eastAsia="Arial"/>
          <w:b/>
          <w:lang w:val="es-ES" w:eastAsia="es-EC"/>
        </w:rPr>
      </w:pPr>
      <w:r w:rsidRPr="001633A5">
        <w:rPr>
          <w:rFonts w:eastAsia="Arial"/>
          <w:b/>
          <w:lang w:val="es-ES" w:eastAsia="es-EC"/>
        </w:rPr>
        <w:t>Módulo de Mantenimiento Vehicular: Modificar datos de mantenimiento vehicular</w:t>
      </w:r>
    </w:p>
    <w:p w14:paraId="69EB27DB" w14:textId="77777777" w:rsidR="006E68B8" w:rsidRPr="001633A5" w:rsidRDefault="006E68B8" w:rsidP="006E68B8">
      <w:pPr>
        <w:pStyle w:val="Prrafodelista"/>
        <w:numPr>
          <w:ilvl w:val="0"/>
          <w:numId w:val="22"/>
        </w:numPr>
        <w:jc w:val="both"/>
        <w:rPr>
          <w:rFonts w:eastAsia="Arial"/>
          <w:b/>
          <w:lang w:val="es-ES" w:eastAsia="es-EC"/>
        </w:rPr>
      </w:pPr>
      <w:r w:rsidRPr="001633A5">
        <w:rPr>
          <w:rFonts w:eastAsia="Arial"/>
          <w:b/>
          <w:lang w:val="es-ES" w:eastAsia="es-EC"/>
        </w:rPr>
        <w:t>Datos del cliente</w:t>
      </w:r>
    </w:p>
    <w:p w14:paraId="2F530F89"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Apellidos</w:t>
      </w:r>
      <w:r w:rsidRPr="00231513">
        <w:rPr>
          <w:rFonts w:eastAsia="Arial"/>
          <w:lang w:val="es-ES" w:eastAsia="es-EC"/>
        </w:rPr>
        <w:t>:</w:t>
      </w:r>
      <w:r>
        <w:rPr>
          <w:rFonts w:eastAsia="Arial"/>
          <w:lang w:val="es-ES" w:eastAsia="es-EC"/>
        </w:rPr>
        <w:t xml:space="preserve"> se mostrará los apellidos del cliente</w:t>
      </w:r>
    </w:p>
    <w:p w14:paraId="2087CD0B"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Nombres:</w:t>
      </w:r>
      <w:r>
        <w:rPr>
          <w:rFonts w:eastAsia="Arial"/>
          <w:lang w:val="es-ES" w:eastAsia="es-EC"/>
        </w:rPr>
        <w:t xml:space="preserve"> se mostrará los nombres del cliente</w:t>
      </w:r>
    </w:p>
    <w:p w14:paraId="14D1E369"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CI/RUC:</w:t>
      </w:r>
      <w:r>
        <w:rPr>
          <w:rFonts w:eastAsia="Arial"/>
          <w:lang w:val="es-ES" w:eastAsia="es-EC"/>
        </w:rPr>
        <w:t xml:space="preserve"> se mostrará la cedula del cliente</w:t>
      </w:r>
    </w:p>
    <w:p w14:paraId="530DE066"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Dirección:</w:t>
      </w:r>
      <w:r>
        <w:rPr>
          <w:rFonts w:eastAsia="Arial"/>
          <w:lang w:val="es-ES" w:eastAsia="es-EC"/>
        </w:rPr>
        <w:t xml:space="preserve"> se mostrará la dirección del cliente</w:t>
      </w:r>
    </w:p>
    <w:p w14:paraId="56669E2B"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 xml:space="preserve">Teléfono: </w:t>
      </w:r>
      <w:r>
        <w:rPr>
          <w:rFonts w:eastAsia="Arial"/>
          <w:lang w:val="es-ES" w:eastAsia="es-EC"/>
        </w:rPr>
        <w:t>se mostrará el teléfono del cliente</w:t>
      </w:r>
    </w:p>
    <w:p w14:paraId="39CEADCA"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Celular:</w:t>
      </w:r>
      <w:r>
        <w:rPr>
          <w:rFonts w:eastAsia="Arial"/>
          <w:lang w:val="es-ES" w:eastAsia="es-EC"/>
        </w:rPr>
        <w:t xml:space="preserve"> se mostrará el celular del cliente</w:t>
      </w:r>
    </w:p>
    <w:p w14:paraId="48EDF3E0"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lastRenderedPageBreak/>
        <w:t>Email:</w:t>
      </w:r>
      <w:r>
        <w:rPr>
          <w:rFonts w:eastAsia="Arial"/>
          <w:lang w:val="es-ES" w:eastAsia="es-EC"/>
        </w:rPr>
        <w:t xml:space="preserve"> se mostrará el email del cliente</w:t>
      </w:r>
    </w:p>
    <w:p w14:paraId="6BB1BBE1" w14:textId="77777777" w:rsidR="001633A5" w:rsidRDefault="001633A5" w:rsidP="001633A5">
      <w:pPr>
        <w:pStyle w:val="Prrafodelista"/>
        <w:numPr>
          <w:ilvl w:val="3"/>
          <w:numId w:val="23"/>
        </w:numPr>
        <w:spacing w:line="276" w:lineRule="auto"/>
        <w:jc w:val="both"/>
        <w:rPr>
          <w:rFonts w:eastAsia="Arial"/>
          <w:lang w:val="es-ES" w:eastAsia="es-EC"/>
        </w:rPr>
      </w:pPr>
      <w:r>
        <w:rPr>
          <w:rFonts w:eastAsia="Arial"/>
          <w:b/>
          <w:lang w:val="es-ES" w:eastAsia="es-EC"/>
        </w:rPr>
        <w:t xml:space="preserve">Botón </w:t>
      </w:r>
      <w:r w:rsidRPr="00307CEC">
        <w:rPr>
          <w:rFonts w:eastAsia="Arial"/>
          <w:b/>
          <w:lang w:val="es-ES" w:eastAsia="es-EC"/>
        </w:rPr>
        <w:t>Buscar Cliente:</w:t>
      </w:r>
      <w:r>
        <w:rPr>
          <w:rFonts w:eastAsia="Arial"/>
          <w:lang w:val="es-ES" w:eastAsia="es-EC"/>
        </w:rPr>
        <w:t xml:space="preserve"> este botón permitirá buscar el cliente al cual se le asociará la creación de un nuevo mantenimiento vehicular.</w:t>
      </w:r>
    </w:p>
    <w:p w14:paraId="1B494D13" w14:textId="17CE3FAE" w:rsidR="006E68B8" w:rsidRPr="001633A5" w:rsidRDefault="006E68B8" w:rsidP="006E68B8">
      <w:pPr>
        <w:pStyle w:val="Prrafodelista"/>
        <w:numPr>
          <w:ilvl w:val="0"/>
          <w:numId w:val="22"/>
        </w:numPr>
        <w:jc w:val="both"/>
        <w:rPr>
          <w:rFonts w:eastAsia="Arial"/>
          <w:b/>
          <w:lang w:val="es-ES" w:eastAsia="es-EC"/>
        </w:rPr>
      </w:pPr>
      <w:r w:rsidRPr="001633A5">
        <w:rPr>
          <w:rFonts w:eastAsia="Arial"/>
          <w:b/>
          <w:lang w:val="es-ES" w:eastAsia="es-EC"/>
        </w:rPr>
        <w:t xml:space="preserve">Datos del vehículo </w:t>
      </w:r>
    </w:p>
    <w:p w14:paraId="436630CA"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Placa: </w:t>
      </w:r>
      <w:r w:rsidRPr="006E68B8">
        <w:t>El Usuario deberá ingresar el número de placa del vehículo a darse mantenimiento. Recordar que la placa consta de 3 letras y 4 números.</w:t>
      </w:r>
    </w:p>
    <w:p w14:paraId="426A7FC9"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Marca: </w:t>
      </w:r>
      <w:r w:rsidRPr="006E68B8">
        <w:t>El usuario deberá ingresar la marca del vehículo a darse mantenimiento.</w:t>
      </w:r>
    </w:p>
    <w:p w14:paraId="0AB52A06"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Modelo: </w:t>
      </w:r>
      <w:r w:rsidRPr="006E68B8">
        <w:t>El usuario deberá ingresar el modelo del vehículo a darse mantenimiento.</w:t>
      </w:r>
    </w:p>
    <w:p w14:paraId="6319E026"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Año: </w:t>
      </w:r>
      <w:r w:rsidRPr="006E68B8">
        <w:t>El usuario deberá ingresar el año del vehículo a darse mantenimiento.</w:t>
      </w:r>
    </w:p>
    <w:p w14:paraId="72B905F1"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Chasis: </w:t>
      </w:r>
      <w:r w:rsidRPr="006E68B8">
        <w:t>El usuario deberá ingresar el número de chasis del vehículo a darse mantenimiento. Recordar que el número de chasis consta de 17 dígitos.</w:t>
      </w:r>
    </w:p>
    <w:p w14:paraId="3F25DD38"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Motor: </w:t>
      </w:r>
      <w:r w:rsidRPr="006E68B8">
        <w:t>El usuario deberá ingresar el número de motor del vehículo a darse mantenimiento. Recordar que el número de motor consta de 10 dígitos.</w:t>
      </w:r>
    </w:p>
    <w:p w14:paraId="2AA49220"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Observaciones: </w:t>
      </w:r>
      <w:r w:rsidRPr="006E68B8">
        <w:t>El usuario podrá ingresar todas las observaciones que estime conveniente al realizar un mantenimiento.</w:t>
      </w:r>
    </w:p>
    <w:p w14:paraId="068694DE"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Lista de Insumos: </w:t>
      </w:r>
      <w:r w:rsidRPr="006E68B8">
        <w:t>El Usuario podrá ingresar en una lista varios insumos que se utilizan en el proyecto para los cuales tendrá los campos cantidad, Nombre, Valor unitario.</w:t>
      </w:r>
    </w:p>
    <w:p w14:paraId="7409C7CF" w14:textId="77777777" w:rsidR="006E68B8" w:rsidRPr="006E68B8" w:rsidRDefault="006E68B8" w:rsidP="006E68B8">
      <w:pPr>
        <w:pStyle w:val="Prrafodelista"/>
        <w:widowControl/>
        <w:numPr>
          <w:ilvl w:val="1"/>
          <w:numId w:val="28"/>
        </w:numPr>
        <w:spacing w:after="200" w:line="276" w:lineRule="auto"/>
        <w:contextualSpacing/>
        <w:jc w:val="both"/>
      </w:pPr>
      <w:r w:rsidRPr="006E68B8">
        <w:rPr>
          <w:b/>
        </w:rPr>
        <w:t xml:space="preserve">Lista de servicios: </w:t>
      </w:r>
      <w:r w:rsidRPr="006E68B8">
        <w:t>El Usuario podrá ingresar en una lista varios servicios que se utilizan en el mantenimiento para los cuales tendrá los campos cantidad, Nombre, Valor unitario.</w:t>
      </w:r>
    </w:p>
    <w:p w14:paraId="3643551F" w14:textId="5AE72EF2" w:rsidR="006E68B8" w:rsidRDefault="006E68B8" w:rsidP="006E68B8">
      <w:pPr>
        <w:pStyle w:val="Prrafodelista"/>
        <w:widowControl/>
        <w:numPr>
          <w:ilvl w:val="1"/>
          <w:numId w:val="28"/>
        </w:numPr>
        <w:spacing w:after="200" w:line="276" w:lineRule="auto"/>
        <w:contextualSpacing/>
        <w:jc w:val="both"/>
      </w:pPr>
      <w:r w:rsidRPr="006E68B8">
        <w:rPr>
          <w:b/>
        </w:rPr>
        <w:t xml:space="preserve">Lista de Adicionales: </w:t>
      </w:r>
      <w:r w:rsidRPr="006E68B8">
        <w:t>El Usuario podrá ingresar en una lista varios insumos Adicionales que se utilizan en el mantenimiento para los cuales tendrá los campos cantidad, Nombre, Valor unitario.</w:t>
      </w:r>
    </w:p>
    <w:p w14:paraId="04FD40FF" w14:textId="3D732185" w:rsidR="001633A5" w:rsidRPr="001633A5" w:rsidRDefault="001633A5" w:rsidP="001633A5">
      <w:pPr>
        <w:pStyle w:val="Prrafodelista"/>
        <w:widowControl/>
        <w:numPr>
          <w:ilvl w:val="0"/>
          <w:numId w:val="22"/>
        </w:numPr>
        <w:spacing w:after="200" w:line="276" w:lineRule="auto"/>
        <w:contextualSpacing/>
        <w:jc w:val="both"/>
        <w:rPr>
          <w:b/>
        </w:rPr>
      </w:pPr>
      <w:r w:rsidRPr="001633A5">
        <w:rPr>
          <w:b/>
        </w:rPr>
        <w:t xml:space="preserve">Botón Buscar Mantenimiento: </w:t>
      </w:r>
      <w:r w:rsidRPr="001633A5">
        <w:t>Mostrará la lista de los Mantenimientos existentes previamente seleccionado el parámetro de búsqueda, una vez seleccionado el mantenimiento se auto llenará la ventana de modificar Mantenimiento Vehicular.</w:t>
      </w:r>
    </w:p>
    <w:p w14:paraId="7200F17F" w14:textId="77777777" w:rsidR="001633A5" w:rsidRPr="006E68B8" w:rsidRDefault="001633A5" w:rsidP="001633A5">
      <w:pPr>
        <w:widowControl/>
        <w:spacing w:after="200" w:line="276" w:lineRule="auto"/>
        <w:ind w:left="1440"/>
        <w:contextualSpacing/>
        <w:jc w:val="both"/>
      </w:pPr>
    </w:p>
    <w:p w14:paraId="719736CC" w14:textId="77777777" w:rsidR="006E68B8" w:rsidRDefault="006E68B8" w:rsidP="001633A5">
      <w:pPr>
        <w:ind w:left="1440"/>
        <w:jc w:val="both"/>
        <w:rPr>
          <w:rFonts w:eastAsia="Arial"/>
          <w:lang w:val="es-ES" w:eastAsia="es-EC"/>
        </w:rPr>
      </w:pPr>
    </w:p>
    <w:p w14:paraId="7D69ADA5" w14:textId="3A3B5C78" w:rsidR="006E68B8" w:rsidRDefault="006E68B8" w:rsidP="0030055A">
      <w:pPr>
        <w:rPr>
          <w:rFonts w:eastAsia="Arial"/>
          <w:lang w:eastAsia="es-EC"/>
        </w:rPr>
      </w:pPr>
      <w:r>
        <w:rPr>
          <w:noProof/>
          <w:lang w:eastAsia="es-EC"/>
        </w:rPr>
        <w:lastRenderedPageBreak/>
        <w:drawing>
          <wp:anchor distT="0" distB="0" distL="114300" distR="114300" simplePos="0" relativeHeight="251658240" behindDoc="0" locked="0" layoutInCell="1" allowOverlap="1" wp14:anchorId="481D620C" wp14:editId="7895F7BE">
            <wp:simplePos x="0" y="0"/>
            <wp:positionH relativeFrom="margin">
              <wp:align>center</wp:align>
            </wp:positionH>
            <wp:positionV relativeFrom="paragraph">
              <wp:posOffset>0</wp:posOffset>
            </wp:positionV>
            <wp:extent cx="4537055" cy="3133543"/>
            <wp:effectExtent l="0" t="0" r="0" b="0"/>
            <wp:wrapSquare wrapText="bothSides"/>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7055" cy="3133543"/>
                    </a:xfrm>
                    <a:prstGeom prst="rect">
                      <a:avLst/>
                    </a:prstGeom>
                  </pic:spPr>
                </pic:pic>
              </a:graphicData>
            </a:graphic>
          </wp:anchor>
        </w:drawing>
      </w:r>
    </w:p>
    <w:p w14:paraId="01EAA186" w14:textId="77777777" w:rsidR="006E68B8" w:rsidRPr="006E68B8" w:rsidRDefault="006E68B8" w:rsidP="006E68B8">
      <w:pPr>
        <w:rPr>
          <w:rFonts w:eastAsia="Arial"/>
          <w:lang w:eastAsia="es-EC"/>
        </w:rPr>
      </w:pPr>
    </w:p>
    <w:p w14:paraId="2CC980D2" w14:textId="77777777" w:rsidR="006E68B8" w:rsidRPr="006E68B8" w:rsidRDefault="006E68B8" w:rsidP="006E68B8">
      <w:pPr>
        <w:rPr>
          <w:rFonts w:eastAsia="Arial"/>
          <w:lang w:eastAsia="es-EC"/>
        </w:rPr>
      </w:pPr>
    </w:p>
    <w:p w14:paraId="77D43E49" w14:textId="77777777" w:rsidR="006E68B8" w:rsidRPr="006E68B8" w:rsidRDefault="006E68B8" w:rsidP="006E68B8">
      <w:pPr>
        <w:rPr>
          <w:rFonts w:eastAsia="Arial"/>
          <w:lang w:eastAsia="es-EC"/>
        </w:rPr>
      </w:pPr>
    </w:p>
    <w:p w14:paraId="06535215" w14:textId="77777777" w:rsidR="006E68B8" w:rsidRPr="006E68B8" w:rsidRDefault="006E68B8" w:rsidP="006E68B8">
      <w:pPr>
        <w:rPr>
          <w:rFonts w:eastAsia="Arial"/>
          <w:lang w:eastAsia="es-EC"/>
        </w:rPr>
      </w:pPr>
    </w:p>
    <w:p w14:paraId="74E3DE9F" w14:textId="77777777" w:rsidR="006E68B8" w:rsidRPr="006E68B8" w:rsidRDefault="006E68B8" w:rsidP="006E68B8">
      <w:pPr>
        <w:rPr>
          <w:rFonts w:eastAsia="Arial"/>
          <w:lang w:eastAsia="es-EC"/>
        </w:rPr>
      </w:pPr>
    </w:p>
    <w:p w14:paraId="11BF758C" w14:textId="77777777" w:rsidR="006E68B8" w:rsidRPr="006E68B8" w:rsidRDefault="006E68B8" w:rsidP="006E68B8">
      <w:pPr>
        <w:rPr>
          <w:rFonts w:eastAsia="Arial"/>
          <w:lang w:eastAsia="es-EC"/>
        </w:rPr>
      </w:pPr>
    </w:p>
    <w:p w14:paraId="0CA3C7F9" w14:textId="77777777" w:rsidR="006E68B8" w:rsidRPr="006E68B8" w:rsidRDefault="006E68B8" w:rsidP="006E68B8">
      <w:pPr>
        <w:rPr>
          <w:rFonts w:eastAsia="Arial"/>
          <w:lang w:eastAsia="es-EC"/>
        </w:rPr>
      </w:pPr>
    </w:p>
    <w:p w14:paraId="3AF09A3C" w14:textId="77777777" w:rsidR="006E68B8" w:rsidRPr="006E68B8" w:rsidRDefault="006E68B8" w:rsidP="006E68B8">
      <w:pPr>
        <w:rPr>
          <w:rFonts w:eastAsia="Arial"/>
          <w:lang w:eastAsia="es-EC"/>
        </w:rPr>
      </w:pPr>
    </w:p>
    <w:p w14:paraId="7DBEE4B7" w14:textId="77777777" w:rsidR="006E68B8" w:rsidRPr="006E68B8" w:rsidRDefault="006E68B8" w:rsidP="006E68B8">
      <w:pPr>
        <w:rPr>
          <w:rFonts w:eastAsia="Arial"/>
          <w:lang w:eastAsia="es-EC"/>
        </w:rPr>
      </w:pPr>
    </w:p>
    <w:p w14:paraId="3D97B0CF" w14:textId="77777777" w:rsidR="006E68B8" w:rsidRPr="006E68B8" w:rsidRDefault="006E68B8" w:rsidP="006E68B8">
      <w:pPr>
        <w:rPr>
          <w:rFonts w:eastAsia="Arial"/>
          <w:lang w:eastAsia="es-EC"/>
        </w:rPr>
      </w:pPr>
    </w:p>
    <w:p w14:paraId="23DFBE4D" w14:textId="77777777" w:rsidR="006E68B8" w:rsidRPr="006E68B8" w:rsidRDefault="006E68B8" w:rsidP="006E68B8">
      <w:pPr>
        <w:rPr>
          <w:rFonts w:eastAsia="Arial"/>
          <w:lang w:eastAsia="es-EC"/>
        </w:rPr>
      </w:pPr>
    </w:p>
    <w:p w14:paraId="2B44FDE9" w14:textId="77777777" w:rsidR="006E68B8" w:rsidRPr="006E68B8" w:rsidRDefault="006E68B8" w:rsidP="006E68B8">
      <w:pPr>
        <w:rPr>
          <w:rFonts w:eastAsia="Arial"/>
          <w:lang w:eastAsia="es-EC"/>
        </w:rPr>
      </w:pPr>
    </w:p>
    <w:p w14:paraId="3D62C145" w14:textId="77777777" w:rsidR="006E68B8" w:rsidRPr="006E68B8" w:rsidRDefault="006E68B8" w:rsidP="006E68B8">
      <w:pPr>
        <w:rPr>
          <w:rFonts w:eastAsia="Arial"/>
          <w:lang w:eastAsia="es-EC"/>
        </w:rPr>
      </w:pPr>
    </w:p>
    <w:p w14:paraId="7F5ABC96" w14:textId="77777777" w:rsidR="006E68B8" w:rsidRPr="006E68B8" w:rsidRDefault="006E68B8" w:rsidP="006E68B8">
      <w:pPr>
        <w:rPr>
          <w:rFonts w:eastAsia="Arial"/>
          <w:lang w:eastAsia="es-EC"/>
        </w:rPr>
      </w:pPr>
    </w:p>
    <w:p w14:paraId="78A97DFF" w14:textId="77777777" w:rsidR="006E68B8" w:rsidRPr="006E68B8" w:rsidRDefault="006E68B8" w:rsidP="006E68B8">
      <w:pPr>
        <w:rPr>
          <w:rFonts w:eastAsia="Arial"/>
          <w:lang w:eastAsia="es-EC"/>
        </w:rPr>
      </w:pPr>
    </w:p>
    <w:p w14:paraId="36E2FB8B" w14:textId="77777777" w:rsidR="006E68B8" w:rsidRPr="006E68B8" w:rsidRDefault="006E68B8" w:rsidP="006E68B8">
      <w:pPr>
        <w:rPr>
          <w:rFonts w:eastAsia="Arial"/>
          <w:lang w:eastAsia="es-EC"/>
        </w:rPr>
      </w:pPr>
    </w:p>
    <w:p w14:paraId="63C1BFAB" w14:textId="77777777" w:rsidR="006E68B8" w:rsidRPr="006E68B8" w:rsidRDefault="006E68B8" w:rsidP="006E68B8">
      <w:pPr>
        <w:rPr>
          <w:rFonts w:eastAsia="Arial"/>
          <w:lang w:eastAsia="es-EC"/>
        </w:rPr>
      </w:pPr>
    </w:p>
    <w:p w14:paraId="0C68F95C" w14:textId="77777777" w:rsidR="006E68B8" w:rsidRPr="006E68B8" w:rsidRDefault="006E68B8" w:rsidP="006E68B8">
      <w:pPr>
        <w:rPr>
          <w:rFonts w:eastAsia="Arial"/>
          <w:lang w:eastAsia="es-EC"/>
        </w:rPr>
      </w:pPr>
    </w:p>
    <w:p w14:paraId="1257366C" w14:textId="335E3E47" w:rsidR="006E68B8" w:rsidRDefault="006E68B8" w:rsidP="0030055A">
      <w:pPr>
        <w:rPr>
          <w:rFonts w:eastAsia="Arial"/>
          <w:lang w:eastAsia="es-EC"/>
        </w:rPr>
      </w:pPr>
    </w:p>
    <w:p w14:paraId="1A56BE02" w14:textId="77777777" w:rsidR="006E68B8" w:rsidRDefault="006E68B8" w:rsidP="0030055A">
      <w:pPr>
        <w:rPr>
          <w:rFonts w:eastAsia="Arial"/>
          <w:lang w:eastAsia="es-EC"/>
        </w:rPr>
      </w:pPr>
    </w:p>
    <w:p w14:paraId="0C7C6029" w14:textId="77777777" w:rsidR="006E68B8" w:rsidRPr="001633A5" w:rsidRDefault="006E68B8" w:rsidP="0030055A">
      <w:pPr>
        <w:rPr>
          <w:rFonts w:eastAsia="Arial"/>
          <w:b/>
          <w:lang w:val="es-ES" w:eastAsia="es-EC"/>
        </w:rPr>
      </w:pPr>
      <w:r w:rsidRPr="001633A5">
        <w:rPr>
          <w:rFonts w:eastAsia="Arial"/>
          <w:b/>
          <w:lang w:val="es-ES" w:eastAsia="es-EC"/>
        </w:rPr>
        <w:t xml:space="preserve">Módulo de Mantenimiento Vehicular: Eliminar Mantenimiento vehicular </w:t>
      </w:r>
    </w:p>
    <w:p w14:paraId="4DC53F0C" w14:textId="129AD0E9" w:rsidR="001633A5" w:rsidRPr="001633A5" w:rsidRDefault="001633A5" w:rsidP="001633A5">
      <w:pPr>
        <w:pStyle w:val="Prrafodelista"/>
        <w:numPr>
          <w:ilvl w:val="0"/>
          <w:numId w:val="22"/>
        </w:numPr>
        <w:jc w:val="both"/>
        <w:rPr>
          <w:rFonts w:eastAsia="Arial"/>
          <w:b/>
          <w:lang w:val="es-ES" w:eastAsia="es-EC"/>
        </w:rPr>
      </w:pPr>
      <w:r w:rsidRPr="001633A5">
        <w:rPr>
          <w:rFonts w:eastAsia="Arial"/>
          <w:b/>
          <w:lang w:val="es-ES" w:eastAsia="es-EC"/>
        </w:rPr>
        <w:t>Datos del cliente</w:t>
      </w:r>
    </w:p>
    <w:p w14:paraId="23108BC0"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Apellidos</w:t>
      </w:r>
      <w:r w:rsidRPr="00231513">
        <w:rPr>
          <w:rFonts w:eastAsia="Arial"/>
          <w:lang w:val="es-ES" w:eastAsia="es-EC"/>
        </w:rPr>
        <w:t>:</w:t>
      </w:r>
      <w:r>
        <w:rPr>
          <w:rFonts w:eastAsia="Arial"/>
          <w:lang w:val="es-ES" w:eastAsia="es-EC"/>
        </w:rPr>
        <w:t xml:space="preserve"> se mostrará los apellidos del cliente</w:t>
      </w:r>
    </w:p>
    <w:p w14:paraId="4CCE0244"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Nombres:</w:t>
      </w:r>
      <w:r>
        <w:rPr>
          <w:rFonts w:eastAsia="Arial"/>
          <w:lang w:val="es-ES" w:eastAsia="es-EC"/>
        </w:rPr>
        <w:t xml:space="preserve"> se mostrará los nombres del cliente</w:t>
      </w:r>
    </w:p>
    <w:p w14:paraId="1639C96A"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CI/RUC:</w:t>
      </w:r>
      <w:r>
        <w:rPr>
          <w:rFonts w:eastAsia="Arial"/>
          <w:lang w:val="es-ES" w:eastAsia="es-EC"/>
        </w:rPr>
        <w:t xml:space="preserve"> se mostrará la cedula del cliente</w:t>
      </w:r>
    </w:p>
    <w:p w14:paraId="41F0B1C3"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Dirección:</w:t>
      </w:r>
      <w:r>
        <w:rPr>
          <w:rFonts w:eastAsia="Arial"/>
          <w:lang w:val="es-ES" w:eastAsia="es-EC"/>
        </w:rPr>
        <w:t xml:space="preserve"> se mostrará la dirección del cliente</w:t>
      </w:r>
    </w:p>
    <w:p w14:paraId="49E05FE7"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 xml:space="preserve">Teléfono: </w:t>
      </w:r>
      <w:r>
        <w:rPr>
          <w:rFonts w:eastAsia="Arial"/>
          <w:lang w:val="es-ES" w:eastAsia="es-EC"/>
        </w:rPr>
        <w:t>se mostrará el teléfono del cliente</w:t>
      </w:r>
    </w:p>
    <w:p w14:paraId="3FCC077F"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Celular:</w:t>
      </w:r>
      <w:r>
        <w:rPr>
          <w:rFonts w:eastAsia="Arial"/>
          <w:lang w:val="es-ES" w:eastAsia="es-EC"/>
        </w:rPr>
        <w:t xml:space="preserve"> se mostrará el celular del cliente</w:t>
      </w:r>
    </w:p>
    <w:p w14:paraId="1148602B" w14:textId="77777777" w:rsidR="001633A5" w:rsidRPr="00231513" w:rsidRDefault="001633A5" w:rsidP="001633A5">
      <w:pPr>
        <w:pStyle w:val="Prrafodelista"/>
        <w:numPr>
          <w:ilvl w:val="3"/>
          <w:numId w:val="23"/>
        </w:numPr>
        <w:spacing w:line="276" w:lineRule="auto"/>
        <w:jc w:val="both"/>
        <w:rPr>
          <w:rFonts w:eastAsia="Arial"/>
          <w:lang w:val="es-ES" w:eastAsia="es-EC"/>
        </w:rPr>
      </w:pPr>
      <w:r w:rsidRPr="00307CEC">
        <w:rPr>
          <w:rFonts w:eastAsia="Arial"/>
          <w:b/>
          <w:lang w:val="es-ES" w:eastAsia="es-EC"/>
        </w:rPr>
        <w:t>Email:</w:t>
      </w:r>
      <w:r>
        <w:rPr>
          <w:rFonts w:eastAsia="Arial"/>
          <w:lang w:val="es-ES" w:eastAsia="es-EC"/>
        </w:rPr>
        <w:t xml:space="preserve"> se mostrará el email del cliente</w:t>
      </w:r>
    </w:p>
    <w:p w14:paraId="209DFA9C" w14:textId="6CB40AE3" w:rsidR="001633A5" w:rsidRDefault="001633A5" w:rsidP="001633A5">
      <w:pPr>
        <w:pStyle w:val="Prrafodelista"/>
        <w:numPr>
          <w:ilvl w:val="3"/>
          <w:numId w:val="23"/>
        </w:numPr>
        <w:spacing w:line="276" w:lineRule="auto"/>
        <w:jc w:val="both"/>
        <w:rPr>
          <w:rFonts w:eastAsia="Arial"/>
          <w:lang w:val="es-ES" w:eastAsia="es-EC"/>
        </w:rPr>
      </w:pPr>
      <w:r>
        <w:rPr>
          <w:rFonts w:eastAsia="Arial"/>
          <w:b/>
          <w:lang w:val="es-ES" w:eastAsia="es-EC"/>
        </w:rPr>
        <w:t xml:space="preserve">Botón </w:t>
      </w:r>
      <w:r w:rsidRPr="00307CEC">
        <w:rPr>
          <w:rFonts w:eastAsia="Arial"/>
          <w:b/>
          <w:lang w:val="es-ES" w:eastAsia="es-EC"/>
        </w:rPr>
        <w:t>Buscar Cliente:</w:t>
      </w:r>
      <w:r>
        <w:rPr>
          <w:rFonts w:eastAsia="Arial"/>
          <w:lang w:val="es-ES" w:eastAsia="es-EC"/>
        </w:rPr>
        <w:t xml:space="preserve"> este botón permitirá buscar el cliente al cual se le asociará la creación de un nuevo mantenimiento vehicular.</w:t>
      </w:r>
    </w:p>
    <w:p w14:paraId="521286D2" w14:textId="403530E1" w:rsidR="001633A5" w:rsidRPr="001633A5" w:rsidRDefault="001633A5" w:rsidP="001633A5">
      <w:pPr>
        <w:pStyle w:val="Prrafodelista"/>
        <w:numPr>
          <w:ilvl w:val="0"/>
          <w:numId w:val="22"/>
        </w:numPr>
        <w:spacing w:line="276" w:lineRule="auto"/>
        <w:jc w:val="both"/>
        <w:rPr>
          <w:rFonts w:eastAsia="Arial"/>
          <w:lang w:val="es-ES" w:eastAsia="es-EC"/>
        </w:rPr>
      </w:pPr>
      <w:r>
        <w:rPr>
          <w:rFonts w:eastAsia="Arial"/>
          <w:b/>
          <w:lang w:val="es-ES" w:eastAsia="es-EC"/>
        </w:rPr>
        <w:t>Datos del vehículo</w:t>
      </w:r>
    </w:p>
    <w:p w14:paraId="486A75EB" w14:textId="05775F8D"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Placa:</w:t>
      </w:r>
      <w:r w:rsidR="00EB275C">
        <w:rPr>
          <w:rFonts w:eastAsia="Arial"/>
          <w:lang w:val="es-ES" w:eastAsia="es-EC"/>
        </w:rPr>
        <w:t xml:space="preserve"> se mostrará la placa del vehículo.</w:t>
      </w:r>
    </w:p>
    <w:p w14:paraId="163C61B9" w14:textId="56E59552"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Marca:</w:t>
      </w:r>
      <w:r w:rsidR="00EB275C">
        <w:rPr>
          <w:rFonts w:eastAsia="Arial"/>
          <w:b/>
          <w:lang w:val="es-ES" w:eastAsia="es-EC"/>
        </w:rPr>
        <w:t xml:space="preserve"> </w:t>
      </w:r>
      <w:r w:rsidR="00EB275C">
        <w:rPr>
          <w:rFonts w:eastAsia="Arial"/>
          <w:lang w:val="es-ES" w:eastAsia="es-EC"/>
        </w:rPr>
        <w:t>se mostrará la marca del vehículo.</w:t>
      </w:r>
    </w:p>
    <w:p w14:paraId="09472528" w14:textId="23198593"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Modelo:</w:t>
      </w:r>
      <w:r w:rsidR="00EB275C">
        <w:rPr>
          <w:rFonts w:eastAsia="Arial"/>
          <w:b/>
          <w:lang w:val="es-ES" w:eastAsia="es-EC"/>
        </w:rPr>
        <w:t xml:space="preserve"> </w:t>
      </w:r>
      <w:r w:rsidR="00EB275C">
        <w:rPr>
          <w:rFonts w:eastAsia="Arial"/>
          <w:lang w:val="es-ES" w:eastAsia="es-EC"/>
        </w:rPr>
        <w:t>se mostrará el modelo del vehículo.</w:t>
      </w:r>
    </w:p>
    <w:p w14:paraId="0C2AFFA6" w14:textId="509FDF71"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Año:</w:t>
      </w:r>
      <w:r w:rsidR="00EB275C">
        <w:rPr>
          <w:rFonts w:eastAsia="Arial"/>
          <w:b/>
          <w:lang w:val="es-ES" w:eastAsia="es-EC"/>
        </w:rPr>
        <w:t xml:space="preserve"> </w:t>
      </w:r>
      <w:r w:rsidR="00EB275C">
        <w:rPr>
          <w:rFonts w:eastAsia="Arial"/>
          <w:lang w:val="es-ES" w:eastAsia="es-EC"/>
        </w:rPr>
        <w:t>se mostrará el año en el que salió el vehículo.</w:t>
      </w:r>
    </w:p>
    <w:p w14:paraId="39F8059C" w14:textId="44D4F8A4"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Chasis:</w:t>
      </w:r>
      <w:r w:rsidR="00EB275C">
        <w:rPr>
          <w:rFonts w:eastAsia="Arial"/>
          <w:b/>
          <w:lang w:val="es-ES" w:eastAsia="es-EC"/>
        </w:rPr>
        <w:t xml:space="preserve"> </w:t>
      </w:r>
      <w:r w:rsidR="00EB275C">
        <w:rPr>
          <w:rFonts w:eastAsia="Arial"/>
          <w:lang w:val="es-ES" w:eastAsia="es-EC"/>
        </w:rPr>
        <w:t>se mostrará el código del chasis del vehículo.</w:t>
      </w:r>
    </w:p>
    <w:p w14:paraId="1C875589" w14:textId="5675A606"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Motor:</w:t>
      </w:r>
      <w:r w:rsidR="00EB275C">
        <w:rPr>
          <w:rFonts w:eastAsia="Arial"/>
          <w:b/>
          <w:lang w:val="es-ES" w:eastAsia="es-EC"/>
        </w:rPr>
        <w:t xml:space="preserve"> </w:t>
      </w:r>
      <w:r w:rsidR="00EB275C">
        <w:rPr>
          <w:rFonts w:eastAsia="Arial"/>
          <w:lang w:val="es-ES" w:eastAsia="es-EC"/>
        </w:rPr>
        <w:t>se mostrará el código del motor del vehículo.</w:t>
      </w:r>
    </w:p>
    <w:p w14:paraId="22688B1C" w14:textId="21A9804C"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Observaciones:</w:t>
      </w:r>
      <w:r w:rsidR="00EB275C">
        <w:rPr>
          <w:rFonts w:eastAsia="Arial"/>
          <w:b/>
          <w:lang w:val="es-ES" w:eastAsia="es-EC"/>
        </w:rPr>
        <w:t xml:space="preserve"> </w:t>
      </w:r>
      <w:r w:rsidR="00EB275C">
        <w:rPr>
          <w:rFonts w:eastAsia="Arial"/>
          <w:lang w:val="es-ES" w:eastAsia="es-EC"/>
        </w:rPr>
        <w:t>se mostrarán las observaciones que haya hecho el maestro mecánico respecto al vehículo.</w:t>
      </w:r>
    </w:p>
    <w:p w14:paraId="01BA7307" w14:textId="7FD865DA"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Lista de insumos:</w:t>
      </w:r>
      <w:r w:rsidR="00EB275C">
        <w:rPr>
          <w:rFonts w:eastAsia="Arial"/>
          <w:b/>
          <w:lang w:val="es-ES" w:eastAsia="es-EC"/>
        </w:rPr>
        <w:t xml:space="preserve"> </w:t>
      </w:r>
      <w:r w:rsidR="00EB275C">
        <w:rPr>
          <w:rFonts w:eastAsia="Arial"/>
          <w:lang w:val="es-ES" w:eastAsia="es-EC"/>
        </w:rPr>
        <w:t>se mostrará la lista de insumos utilizada en el mantenimiento vehicular.</w:t>
      </w:r>
    </w:p>
    <w:p w14:paraId="3419EE17" w14:textId="565996AB"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Lista de servicios:</w:t>
      </w:r>
      <w:r w:rsidR="00EB275C">
        <w:rPr>
          <w:rFonts w:eastAsia="Arial"/>
          <w:b/>
          <w:lang w:val="es-ES" w:eastAsia="es-EC"/>
        </w:rPr>
        <w:t xml:space="preserve"> </w:t>
      </w:r>
      <w:r w:rsidR="00EB275C">
        <w:rPr>
          <w:rFonts w:eastAsia="Arial"/>
          <w:lang w:val="es-ES" w:eastAsia="es-EC"/>
        </w:rPr>
        <w:t>se mostrará la lista de servicios utilizada en el mantenimiento vehicular.</w:t>
      </w:r>
    </w:p>
    <w:p w14:paraId="78C393F6" w14:textId="1BD873A8" w:rsidR="001633A5" w:rsidRPr="001633A5" w:rsidRDefault="001633A5" w:rsidP="001633A5">
      <w:pPr>
        <w:pStyle w:val="Prrafodelista"/>
        <w:numPr>
          <w:ilvl w:val="0"/>
          <w:numId w:val="34"/>
        </w:numPr>
        <w:spacing w:line="276" w:lineRule="auto"/>
        <w:jc w:val="both"/>
        <w:rPr>
          <w:rFonts w:eastAsia="Arial"/>
          <w:lang w:val="es-ES" w:eastAsia="es-EC"/>
        </w:rPr>
      </w:pPr>
      <w:r>
        <w:rPr>
          <w:rFonts w:eastAsia="Arial"/>
          <w:b/>
          <w:lang w:val="es-ES" w:eastAsia="es-EC"/>
        </w:rPr>
        <w:t>Lista de adicionales:</w:t>
      </w:r>
      <w:r w:rsidR="00EB275C">
        <w:rPr>
          <w:rFonts w:eastAsia="Arial"/>
          <w:b/>
          <w:lang w:val="es-ES" w:eastAsia="es-EC"/>
        </w:rPr>
        <w:t xml:space="preserve"> </w:t>
      </w:r>
      <w:r w:rsidR="00EB275C">
        <w:rPr>
          <w:rFonts w:eastAsia="Arial"/>
          <w:lang w:val="es-ES" w:eastAsia="es-EC"/>
        </w:rPr>
        <w:t>se mostrará la lista de adicionales utilizada en el mantenimiento vehicular.</w:t>
      </w:r>
    </w:p>
    <w:p w14:paraId="5C5DD16A" w14:textId="4D1BA167" w:rsidR="001633A5" w:rsidRPr="001633A5" w:rsidRDefault="001633A5" w:rsidP="001633A5">
      <w:pPr>
        <w:pStyle w:val="Prrafodelista"/>
        <w:numPr>
          <w:ilvl w:val="0"/>
          <w:numId w:val="22"/>
        </w:numPr>
        <w:spacing w:line="276" w:lineRule="auto"/>
        <w:jc w:val="both"/>
        <w:rPr>
          <w:rFonts w:eastAsia="Arial"/>
          <w:lang w:val="es-ES" w:eastAsia="es-EC"/>
        </w:rPr>
      </w:pPr>
      <w:r>
        <w:rPr>
          <w:rFonts w:eastAsia="Arial"/>
          <w:b/>
          <w:lang w:val="es-ES" w:eastAsia="es-EC"/>
        </w:rPr>
        <w:t>Botón Buscar Mantenimiento:</w:t>
      </w:r>
      <w:r w:rsidR="00EB275C">
        <w:rPr>
          <w:rFonts w:eastAsia="Arial"/>
          <w:b/>
          <w:lang w:val="es-ES" w:eastAsia="es-EC"/>
        </w:rPr>
        <w:t xml:space="preserve"> </w:t>
      </w:r>
      <w:r w:rsidR="00EB275C">
        <w:rPr>
          <w:rFonts w:eastAsia="Arial"/>
          <w:lang w:val="es-ES" w:eastAsia="es-EC"/>
        </w:rPr>
        <w:t>este botón permitirá buscar el mantenimiento a eliminar.</w:t>
      </w:r>
    </w:p>
    <w:p w14:paraId="0E905682" w14:textId="1B2582AC" w:rsidR="001633A5" w:rsidRPr="001633A5" w:rsidRDefault="001633A5" w:rsidP="001633A5">
      <w:pPr>
        <w:pStyle w:val="Prrafodelista"/>
        <w:numPr>
          <w:ilvl w:val="0"/>
          <w:numId w:val="22"/>
        </w:numPr>
        <w:spacing w:line="276" w:lineRule="auto"/>
        <w:jc w:val="both"/>
        <w:rPr>
          <w:rFonts w:eastAsia="Arial"/>
          <w:lang w:val="es-ES" w:eastAsia="es-EC"/>
        </w:rPr>
      </w:pPr>
      <w:r>
        <w:rPr>
          <w:rFonts w:eastAsia="Arial"/>
          <w:b/>
          <w:lang w:val="es-ES" w:eastAsia="es-EC"/>
        </w:rPr>
        <w:t>Botón Eliminar:</w:t>
      </w:r>
      <w:r w:rsidR="00EB275C">
        <w:rPr>
          <w:rFonts w:eastAsia="Arial"/>
          <w:b/>
          <w:lang w:val="es-ES" w:eastAsia="es-EC"/>
        </w:rPr>
        <w:t xml:space="preserve"> </w:t>
      </w:r>
      <w:r w:rsidR="00EB275C">
        <w:rPr>
          <w:rFonts w:eastAsia="Arial"/>
          <w:lang w:val="es-ES" w:eastAsia="es-EC"/>
        </w:rPr>
        <w:t>este botón eliminara el mantenimiento seleccionado.</w:t>
      </w:r>
    </w:p>
    <w:p w14:paraId="0CA6C749" w14:textId="25E85294" w:rsidR="001633A5" w:rsidRPr="00EB275C" w:rsidRDefault="001633A5" w:rsidP="0030055A">
      <w:pPr>
        <w:pStyle w:val="Prrafodelista"/>
        <w:numPr>
          <w:ilvl w:val="0"/>
          <w:numId w:val="22"/>
        </w:numPr>
        <w:spacing w:line="276" w:lineRule="auto"/>
        <w:jc w:val="both"/>
        <w:rPr>
          <w:rFonts w:eastAsia="Arial"/>
          <w:lang w:val="es-ES" w:eastAsia="es-EC"/>
        </w:rPr>
      </w:pPr>
      <w:r>
        <w:rPr>
          <w:rFonts w:eastAsia="Arial"/>
          <w:b/>
          <w:lang w:val="es-ES" w:eastAsia="es-EC"/>
        </w:rPr>
        <w:lastRenderedPageBreak/>
        <w:t>Botón Salir:</w:t>
      </w:r>
      <w:r w:rsidR="00EB275C">
        <w:rPr>
          <w:rFonts w:eastAsia="Arial"/>
          <w:b/>
          <w:lang w:val="es-ES" w:eastAsia="es-EC"/>
        </w:rPr>
        <w:t xml:space="preserve"> </w:t>
      </w:r>
      <w:r w:rsidR="00EB275C">
        <w:rPr>
          <w:rFonts w:eastAsia="Arial"/>
          <w:lang w:val="es-ES" w:eastAsia="es-EC"/>
        </w:rPr>
        <w:t>este botón le permitirá al usuario salir de la interfaz eliminar mantenimiento vehicular.</w:t>
      </w:r>
    </w:p>
    <w:p w14:paraId="3E0BDA71" w14:textId="23B84B37" w:rsidR="001633A5" w:rsidRDefault="001633A5" w:rsidP="0030055A">
      <w:pPr>
        <w:rPr>
          <w:noProof/>
          <w:lang w:eastAsia="es-EC"/>
        </w:rPr>
      </w:pPr>
    </w:p>
    <w:p w14:paraId="18404770" w14:textId="592D686C" w:rsidR="006E68B8" w:rsidRDefault="006E68B8" w:rsidP="00313251">
      <w:pPr>
        <w:jc w:val="center"/>
        <w:rPr>
          <w:rFonts w:eastAsia="Arial"/>
          <w:lang w:eastAsia="es-EC"/>
        </w:rPr>
      </w:pPr>
      <w:r>
        <w:rPr>
          <w:noProof/>
          <w:lang w:eastAsia="es-EC"/>
        </w:rPr>
        <w:drawing>
          <wp:inline distT="0" distB="0" distL="0" distR="0" wp14:anchorId="5F91A9A8" wp14:editId="35F5099C">
            <wp:extent cx="4637971" cy="3651775"/>
            <wp:effectExtent l="0" t="0" r="0" b="635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6988" cy="3666748"/>
                    </a:xfrm>
                    <a:prstGeom prst="rect">
                      <a:avLst/>
                    </a:prstGeom>
                  </pic:spPr>
                </pic:pic>
              </a:graphicData>
            </a:graphic>
          </wp:inline>
        </w:drawing>
      </w:r>
    </w:p>
    <w:p w14:paraId="744E1910" w14:textId="0B70FE39" w:rsidR="00B01B13" w:rsidRPr="00EB275C" w:rsidRDefault="00B01B13" w:rsidP="00B01B13">
      <w:pPr>
        <w:rPr>
          <w:rFonts w:eastAsia="Arial"/>
          <w:b/>
          <w:lang w:val="es-ES" w:eastAsia="es-EC"/>
        </w:rPr>
      </w:pPr>
      <w:r w:rsidRPr="00EB275C">
        <w:rPr>
          <w:rFonts w:eastAsia="Arial"/>
          <w:b/>
          <w:lang w:val="es-ES" w:eastAsia="es-EC"/>
        </w:rPr>
        <w:t>Módulo de Reportes: Creación de reportes</w:t>
      </w:r>
    </w:p>
    <w:p w14:paraId="442E209F" w14:textId="77777777" w:rsidR="00EB275C" w:rsidRPr="00EB275C" w:rsidRDefault="00EB275C" w:rsidP="00EB275C">
      <w:pPr>
        <w:pStyle w:val="Prrafodelista"/>
        <w:widowControl/>
        <w:spacing w:after="200" w:line="276" w:lineRule="auto"/>
        <w:ind w:left="1777"/>
        <w:contextualSpacing/>
        <w:jc w:val="both"/>
        <w:rPr>
          <w:rFonts w:ascii="Arial" w:hAnsi="Arial" w:cs="Arial"/>
        </w:rPr>
      </w:pPr>
    </w:p>
    <w:p w14:paraId="54307162" w14:textId="50360A18" w:rsidR="00B01B13" w:rsidRPr="00EB275C" w:rsidRDefault="00B01B13" w:rsidP="00EB275C">
      <w:pPr>
        <w:pStyle w:val="Prrafodelista"/>
        <w:widowControl/>
        <w:numPr>
          <w:ilvl w:val="0"/>
          <w:numId w:val="37"/>
        </w:numPr>
        <w:spacing w:after="200" w:line="276" w:lineRule="auto"/>
        <w:contextualSpacing/>
        <w:jc w:val="both"/>
      </w:pPr>
      <w:r w:rsidRPr="00EB275C">
        <w:rPr>
          <w:b/>
        </w:rPr>
        <w:t xml:space="preserve">Reporte: </w:t>
      </w:r>
      <w:r w:rsidRPr="00EB275C">
        <w:t>El Usuario deberá seleccionar el tipo de reporte que necesita.</w:t>
      </w:r>
    </w:p>
    <w:p w14:paraId="617A923E"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 xml:space="preserve">Fecha de Inicio: </w:t>
      </w:r>
      <w:r w:rsidRPr="00EB275C">
        <w:t>El usuario deberá seleccionar del calendario desplegable la fecha de inicio del reporte</w:t>
      </w:r>
    </w:p>
    <w:p w14:paraId="364945F7"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 xml:space="preserve">Fecha de Finalización: </w:t>
      </w:r>
      <w:r w:rsidRPr="00EB275C">
        <w:t>El usuario deberá seleccionar del calendario desplegable la fecha de Finalización del reporte.</w:t>
      </w:r>
    </w:p>
    <w:p w14:paraId="340DEEB8"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 xml:space="preserve">Datos del Cliente: </w:t>
      </w:r>
      <w:r w:rsidRPr="00EB275C">
        <w:t>Se auto llenara con los datos del cliente una vez acogido el criterio de reporte.</w:t>
      </w:r>
    </w:p>
    <w:p w14:paraId="158BE875"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Gestión de Proyectos:</w:t>
      </w:r>
      <w:r w:rsidRPr="00EB275C">
        <w:t xml:space="preserve"> En este campo el usuario podrá seleccionar bajo qué criterio desea el reporte.</w:t>
      </w:r>
    </w:p>
    <w:p w14:paraId="33617B4A"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Mantenimiento Vehicular:</w:t>
      </w:r>
      <w:r w:rsidRPr="00EB275C">
        <w:t xml:space="preserve"> En este campo el usuario podrá seleccionar bajo qué criterio desea el reporte.</w:t>
      </w:r>
    </w:p>
    <w:p w14:paraId="08D5998B" w14:textId="77777777" w:rsidR="00B01B13" w:rsidRDefault="00B01B13" w:rsidP="00B01B13">
      <w:pPr>
        <w:rPr>
          <w:rFonts w:eastAsia="Arial"/>
          <w:lang w:val="es-ES" w:eastAsia="es-EC"/>
        </w:rPr>
      </w:pPr>
    </w:p>
    <w:p w14:paraId="57C7AA4B" w14:textId="2C4E1DAD" w:rsidR="00B01B13" w:rsidRDefault="00B01B13" w:rsidP="00313251">
      <w:pPr>
        <w:jc w:val="center"/>
        <w:rPr>
          <w:rFonts w:eastAsia="Arial"/>
          <w:lang w:val="es-ES" w:eastAsia="es-EC"/>
        </w:rPr>
      </w:pPr>
      <w:r>
        <w:rPr>
          <w:noProof/>
          <w:lang w:eastAsia="es-EC"/>
        </w:rPr>
        <w:lastRenderedPageBreak/>
        <w:drawing>
          <wp:inline distT="0" distB="0" distL="0" distR="0" wp14:anchorId="6085C185" wp14:editId="0D98AB00">
            <wp:extent cx="3587710" cy="4537075"/>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6342" cy="4547992"/>
                    </a:xfrm>
                    <a:prstGeom prst="rect">
                      <a:avLst/>
                    </a:prstGeom>
                  </pic:spPr>
                </pic:pic>
              </a:graphicData>
            </a:graphic>
          </wp:inline>
        </w:drawing>
      </w:r>
    </w:p>
    <w:p w14:paraId="44769872" w14:textId="7AA23AE9" w:rsidR="00B01B13" w:rsidRPr="00EB275C" w:rsidRDefault="00B01B13" w:rsidP="00B01B13">
      <w:pPr>
        <w:rPr>
          <w:rFonts w:eastAsia="Arial"/>
          <w:b/>
          <w:lang w:val="es-ES" w:eastAsia="es-EC"/>
        </w:rPr>
      </w:pPr>
      <w:r w:rsidRPr="00EB275C">
        <w:rPr>
          <w:rFonts w:eastAsia="Arial"/>
          <w:b/>
          <w:lang w:val="es-ES" w:eastAsia="es-EC"/>
        </w:rPr>
        <w:t>Módulo de Administración de Usuarios: Registrar usuario</w:t>
      </w:r>
    </w:p>
    <w:p w14:paraId="155F1272"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Usuario</w:t>
      </w:r>
      <w:r w:rsidRPr="00EB275C">
        <w:t>: El administrador del sistema deberá registrar el nombre del nuevo usuario del sistema.</w:t>
      </w:r>
    </w:p>
    <w:p w14:paraId="7B534DA4"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Contraseña:</w:t>
      </w:r>
      <w:r w:rsidRPr="00EB275C">
        <w:t xml:space="preserve"> El administrador del sistema deberá registrar la contraseña del nuevo usuario del sistema.</w:t>
      </w:r>
    </w:p>
    <w:p w14:paraId="45D68F8E"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Confirmar Contraseña:</w:t>
      </w:r>
      <w:r w:rsidRPr="00EB275C">
        <w:t xml:space="preserve"> El administrador del sistema deberá confirmar la contraseña del nuevo usuario del sistema.</w:t>
      </w:r>
    </w:p>
    <w:p w14:paraId="534E018B" w14:textId="7A330EA0"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Tipo de Usuario:</w:t>
      </w:r>
      <w:r w:rsidRPr="00EB275C">
        <w:t xml:space="preserve"> El administrador del sistema deberá seleccionar que tipo de acceso tendrá el sistema dependiendo de los módulos que vaya a manejar.</w:t>
      </w:r>
    </w:p>
    <w:p w14:paraId="13C512E1" w14:textId="1B9E9BD0" w:rsidR="00EB275C" w:rsidRPr="00EB275C" w:rsidRDefault="00EB275C" w:rsidP="00B01B13">
      <w:pPr>
        <w:pStyle w:val="Prrafodelista"/>
        <w:widowControl/>
        <w:numPr>
          <w:ilvl w:val="0"/>
          <w:numId w:val="28"/>
        </w:numPr>
        <w:spacing w:after="200" w:line="276" w:lineRule="auto"/>
        <w:ind w:left="1777"/>
        <w:contextualSpacing/>
        <w:jc w:val="both"/>
      </w:pPr>
      <w:r w:rsidRPr="00EB275C">
        <w:rPr>
          <w:b/>
        </w:rPr>
        <w:t xml:space="preserve">Botón Registrar: </w:t>
      </w:r>
      <w:r w:rsidRPr="00EB275C">
        <w:t>este botón permitirá guardar el nuevo registro de usuario.</w:t>
      </w:r>
    </w:p>
    <w:p w14:paraId="3CBB03E4" w14:textId="77777777" w:rsidR="00B01B13" w:rsidRDefault="00B01B13" w:rsidP="00B01B13">
      <w:pPr>
        <w:rPr>
          <w:rFonts w:eastAsia="Arial"/>
          <w:lang w:val="es-ES" w:eastAsia="es-EC"/>
        </w:rPr>
      </w:pPr>
    </w:p>
    <w:p w14:paraId="7A702516" w14:textId="77777777" w:rsidR="006E68B8" w:rsidRPr="0030055A" w:rsidRDefault="006E68B8" w:rsidP="0030055A">
      <w:pPr>
        <w:rPr>
          <w:rFonts w:eastAsia="Arial"/>
          <w:lang w:eastAsia="es-EC"/>
        </w:rPr>
      </w:pPr>
    </w:p>
    <w:p w14:paraId="362B3E63" w14:textId="658CBC6C" w:rsidR="00BD41BE" w:rsidRDefault="00313251" w:rsidP="00EB275C">
      <w:pPr>
        <w:jc w:val="center"/>
        <w:rPr>
          <w:rFonts w:eastAsia="Arial"/>
          <w:lang w:eastAsia="es-EC"/>
        </w:rPr>
      </w:pPr>
      <w:r>
        <w:rPr>
          <w:noProof/>
          <w:lang w:eastAsia="es-EC"/>
        </w:rPr>
        <w:lastRenderedPageBreak/>
        <w:drawing>
          <wp:inline distT="0" distB="0" distL="0" distR="0" wp14:anchorId="63257285" wp14:editId="2EA738C0">
            <wp:extent cx="3533775" cy="25431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33775" cy="2543175"/>
                    </a:xfrm>
                    <a:prstGeom prst="rect">
                      <a:avLst/>
                    </a:prstGeom>
                  </pic:spPr>
                </pic:pic>
              </a:graphicData>
            </a:graphic>
          </wp:inline>
        </w:drawing>
      </w:r>
    </w:p>
    <w:p w14:paraId="1020EB7E" w14:textId="2B62E4DF" w:rsidR="00B01B13" w:rsidRPr="00EB275C" w:rsidRDefault="00B01B13" w:rsidP="00B01B13">
      <w:pPr>
        <w:rPr>
          <w:rFonts w:eastAsia="Arial"/>
          <w:b/>
          <w:lang w:val="es-ES" w:eastAsia="es-EC"/>
        </w:rPr>
      </w:pPr>
      <w:r w:rsidRPr="00EB275C">
        <w:rPr>
          <w:rFonts w:eastAsia="Arial"/>
          <w:b/>
          <w:lang w:val="es-ES" w:eastAsia="es-EC"/>
        </w:rPr>
        <w:t xml:space="preserve">Módulo de Administración de Usuarios: </w:t>
      </w:r>
      <w:r w:rsidR="00EB275C" w:rsidRPr="00EB275C">
        <w:rPr>
          <w:rFonts w:eastAsia="Arial"/>
          <w:b/>
          <w:lang w:val="es-ES" w:eastAsia="es-EC"/>
        </w:rPr>
        <w:t>Modificar Usuario</w:t>
      </w:r>
    </w:p>
    <w:p w14:paraId="25B71746" w14:textId="1A1769B2" w:rsidR="00B01B13" w:rsidRPr="00EB275C" w:rsidRDefault="00B01B13" w:rsidP="00B01B13">
      <w:pPr>
        <w:rPr>
          <w:rFonts w:eastAsia="Arial"/>
          <w:lang w:val="es-ES" w:eastAsia="es-EC"/>
        </w:rPr>
      </w:pPr>
      <w:r>
        <w:rPr>
          <w:rFonts w:eastAsia="Arial"/>
          <w:lang w:val="es-ES" w:eastAsia="es-EC"/>
        </w:rPr>
        <w:tab/>
      </w:r>
      <w:r>
        <w:rPr>
          <w:rFonts w:eastAsia="Arial"/>
          <w:lang w:val="es-ES" w:eastAsia="es-EC"/>
        </w:rPr>
        <w:tab/>
      </w:r>
    </w:p>
    <w:p w14:paraId="5BEB749F"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Usuario</w:t>
      </w:r>
      <w:r w:rsidRPr="00EB275C">
        <w:t>: El administrador del sistema deberá registrar el nombre del nuevo usuario del sistema.</w:t>
      </w:r>
    </w:p>
    <w:p w14:paraId="72E5E514" w14:textId="77777777" w:rsidR="00B01B13" w:rsidRPr="00EB275C" w:rsidRDefault="00B01B13" w:rsidP="00B01B13">
      <w:pPr>
        <w:pStyle w:val="Prrafodelista"/>
        <w:widowControl/>
        <w:numPr>
          <w:ilvl w:val="0"/>
          <w:numId w:val="28"/>
        </w:numPr>
        <w:spacing w:after="200" w:line="276" w:lineRule="auto"/>
        <w:ind w:left="1777"/>
        <w:contextualSpacing/>
        <w:jc w:val="both"/>
      </w:pPr>
      <w:r w:rsidRPr="00EB275C">
        <w:rPr>
          <w:b/>
        </w:rPr>
        <w:t>Contraseña:</w:t>
      </w:r>
      <w:r w:rsidRPr="00EB275C">
        <w:t xml:space="preserve"> El administrador del sistema deberá registrar la contraseña del nuevo usuario del sistema.</w:t>
      </w:r>
    </w:p>
    <w:p w14:paraId="1F01F826" w14:textId="2FE55F53" w:rsidR="00B01B13" w:rsidRDefault="00313251" w:rsidP="00EB275C">
      <w:pPr>
        <w:jc w:val="center"/>
        <w:rPr>
          <w:rFonts w:eastAsia="Arial"/>
          <w:lang w:eastAsia="es-EC"/>
        </w:rPr>
      </w:pPr>
      <w:bookmarkStart w:id="26" w:name="_GoBack"/>
      <w:r>
        <w:rPr>
          <w:noProof/>
          <w:lang w:eastAsia="es-EC"/>
        </w:rPr>
        <w:drawing>
          <wp:inline distT="0" distB="0" distL="0" distR="0" wp14:anchorId="0D86BD8F" wp14:editId="1E30B4B0">
            <wp:extent cx="5444988" cy="250507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5092" cy="2518925"/>
                    </a:xfrm>
                    <a:prstGeom prst="rect">
                      <a:avLst/>
                    </a:prstGeom>
                  </pic:spPr>
                </pic:pic>
              </a:graphicData>
            </a:graphic>
          </wp:inline>
        </w:drawing>
      </w:r>
      <w:bookmarkEnd w:id="26"/>
    </w:p>
    <w:p w14:paraId="6431122F" w14:textId="351948B4" w:rsidR="00EB275C" w:rsidRPr="00EB275C" w:rsidRDefault="00B01B13" w:rsidP="00B01B13">
      <w:pPr>
        <w:rPr>
          <w:rFonts w:eastAsia="Arial"/>
          <w:b/>
          <w:lang w:val="es-ES" w:eastAsia="es-EC"/>
        </w:rPr>
      </w:pPr>
      <w:r w:rsidRPr="00EB275C">
        <w:rPr>
          <w:rFonts w:eastAsia="Arial"/>
          <w:b/>
          <w:lang w:val="es-ES" w:eastAsia="es-EC"/>
        </w:rPr>
        <w:t>Módulo de Administración de Usuarios: Eliminar Usuario</w:t>
      </w:r>
    </w:p>
    <w:p w14:paraId="0B7B416E" w14:textId="77777777" w:rsidR="00EB275C" w:rsidRPr="00EB275C" w:rsidRDefault="00EB275C" w:rsidP="00EB275C">
      <w:pPr>
        <w:pStyle w:val="Prrafodelista"/>
        <w:widowControl/>
        <w:numPr>
          <w:ilvl w:val="0"/>
          <w:numId w:val="41"/>
        </w:numPr>
        <w:spacing w:after="200" w:line="276" w:lineRule="auto"/>
        <w:contextualSpacing/>
        <w:jc w:val="both"/>
        <w:rPr>
          <w:b/>
        </w:rPr>
      </w:pPr>
      <w:r w:rsidRPr="00EB275C">
        <w:rPr>
          <w:b/>
        </w:rPr>
        <w:t>Botón Eliminar</w:t>
      </w:r>
      <w:r w:rsidR="00B01B13" w:rsidRPr="00EB275C">
        <w:rPr>
          <w:b/>
        </w:rPr>
        <w:t>:</w:t>
      </w:r>
      <w:r w:rsidR="00B01B13" w:rsidRPr="00EB275C">
        <w:t xml:space="preserve"> Eliminará el usuario del sistema.</w:t>
      </w:r>
    </w:p>
    <w:p w14:paraId="4FB78AA3" w14:textId="6057CD60" w:rsidR="00B01B13" w:rsidRPr="00EB275C" w:rsidRDefault="00B01B13" w:rsidP="00EB275C">
      <w:pPr>
        <w:pStyle w:val="Prrafodelista"/>
        <w:widowControl/>
        <w:numPr>
          <w:ilvl w:val="0"/>
          <w:numId w:val="41"/>
        </w:numPr>
        <w:spacing w:after="200" w:line="276" w:lineRule="auto"/>
        <w:contextualSpacing/>
        <w:jc w:val="both"/>
        <w:rPr>
          <w:b/>
        </w:rPr>
      </w:pPr>
      <w:r w:rsidRPr="00EB275C">
        <w:rPr>
          <w:b/>
        </w:rPr>
        <w:t>Botón Salir:</w:t>
      </w:r>
      <w:r w:rsidRPr="00EB275C">
        <w:t xml:space="preserve"> Regresara a la </w:t>
      </w:r>
      <w:r w:rsidR="00EB275C" w:rsidRPr="00EB275C">
        <w:t>pantalla principal de los módulos</w:t>
      </w:r>
      <w:r w:rsidRPr="00EB275C">
        <w:t xml:space="preserve"> del sistema SIP M&amp;M.</w:t>
      </w:r>
    </w:p>
    <w:p w14:paraId="2E671DE2" w14:textId="52033833" w:rsidR="00B01B13" w:rsidRDefault="00B01B13" w:rsidP="0030055A">
      <w:pPr>
        <w:rPr>
          <w:rFonts w:eastAsia="Arial"/>
          <w:lang w:eastAsia="es-EC"/>
        </w:rPr>
      </w:pPr>
    </w:p>
    <w:p w14:paraId="0BB52701" w14:textId="4F1AF474" w:rsidR="00B01B13" w:rsidRPr="0030055A" w:rsidRDefault="00313251" w:rsidP="00EB275C">
      <w:pPr>
        <w:jc w:val="center"/>
        <w:rPr>
          <w:rFonts w:eastAsia="Arial"/>
          <w:lang w:eastAsia="es-EC"/>
        </w:rPr>
      </w:pPr>
      <w:r>
        <w:rPr>
          <w:noProof/>
          <w:lang w:eastAsia="es-EC"/>
        </w:rPr>
        <w:lastRenderedPageBreak/>
        <w:drawing>
          <wp:inline distT="0" distB="0" distL="0" distR="0" wp14:anchorId="5820DEDB" wp14:editId="001253CD">
            <wp:extent cx="5226685" cy="228765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34240" cy="2290959"/>
                    </a:xfrm>
                    <a:prstGeom prst="rect">
                      <a:avLst/>
                    </a:prstGeom>
                  </pic:spPr>
                </pic:pic>
              </a:graphicData>
            </a:graphic>
          </wp:inline>
        </w:drawing>
      </w:r>
    </w:p>
    <w:p w14:paraId="5EDF3420" w14:textId="7D6B5F9B" w:rsidR="00864502" w:rsidRDefault="00864502" w:rsidP="00BA688E">
      <w:pPr>
        <w:pStyle w:val="Ttulo3"/>
        <w:rPr>
          <w:rFonts w:eastAsia="Arial" w:cs="Arial"/>
          <w:lang w:eastAsia="es-EC"/>
        </w:rPr>
      </w:pPr>
      <w:bookmarkStart w:id="27" w:name="_Toc475513126"/>
      <w:r w:rsidRPr="66195704">
        <w:rPr>
          <w:rFonts w:eastAsia="Arial" w:cs="Arial"/>
          <w:lang w:eastAsia="es-EC"/>
        </w:rPr>
        <w:t>Interfaces de hardware</w:t>
      </w:r>
      <w:bookmarkEnd w:id="24"/>
      <w:bookmarkEnd w:id="25"/>
      <w:bookmarkEnd w:id="27"/>
    </w:p>
    <w:p w14:paraId="4232930B" w14:textId="526E90D4" w:rsidR="00BF6129" w:rsidRPr="00BF6129" w:rsidRDefault="66195704" w:rsidP="001A7661">
      <w:pPr>
        <w:pStyle w:val="Prrafodelista"/>
        <w:numPr>
          <w:ilvl w:val="0"/>
          <w:numId w:val="5"/>
        </w:numPr>
        <w:rPr>
          <w:lang w:val="es-ES" w:eastAsia="es-EC"/>
        </w:rPr>
      </w:pPr>
      <w:r w:rsidRPr="66195704">
        <w:rPr>
          <w:lang w:val="es-ES" w:eastAsia="es-EC"/>
        </w:rPr>
        <w:t xml:space="preserve">Teclado </w:t>
      </w:r>
    </w:p>
    <w:p w14:paraId="337DD9E4" w14:textId="5D8AB734" w:rsidR="00BF6129" w:rsidRPr="00BF6129" w:rsidRDefault="66195704" w:rsidP="001A7661">
      <w:pPr>
        <w:pStyle w:val="Prrafodelista"/>
        <w:numPr>
          <w:ilvl w:val="0"/>
          <w:numId w:val="5"/>
        </w:numPr>
        <w:rPr>
          <w:lang w:val="es-ES" w:eastAsia="es-EC"/>
        </w:rPr>
      </w:pPr>
      <w:r w:rsidRPr="66195704">
        <w:rPr>
          <w:lang w:val="es-ES" w:eastAsia="es-EC"/>
        </w:rPr>
        <w:t>Mouse</w:t>
      </w:r>
    </w:p>
    <w:p w14:paraId="33806389" w14:textId="680A8353" w:rsidR="00BF6129" w:rsidRPr="00BF6129" w:rsidRDefault="66195704" w:rsidP="001A7661">
      <w:pPr>
        <w:pStyle w:val="Prrafodelista"/>
        <w:numPr>
          <w:ilvl w:val="0"/>
          <w:numId w:val="5"/>
        </w:numPr>
        <w:rPr>
          <w:lang w:val="es-ES" w:eastAsia="es-EC"/>
        </w:rPr>
      </w:pPr>
      <w:r w:rsidRPr="66195704">
        <w:rPr>
          <w:lang w:val="es-ES" w:eastAsia="es-EC"/>
        </w:rPr>
        <w:t>Impresora</w:t>
      </w:r>
    </w:p>
    <w:p w14:paraId="099FC912" w14:textId="17D7239C" w:rsidR="00D12F43" w:rsidRPr="0047734A" w:rsidRDefault="66195704" w:rsidP="001A7661">
      <w:pPr>
        <w:pStyle w:val="Prrafodelista"/>
        <w:numPr>
          <w:ilvl w:val="0"/>
          <w:numId w:val="5"/>
        </w:numPr>
        <w:rPr>
          <w:lang w:val="es-ES" w:eastAsia="es-EC"/>
        </w:rPr>
      </w:pPr>
      <w:r w:rsidRPr="66195704">
        <w:rPr>
          <w:lang w:val="es-ES" w:eastAsia="es-EC"/>
        </w:rPr>
        <w:t xml:space="preserve">Monitor </w:t>
      </w:r>
    </w:p>
    <w:p w14:paraId="247685D3" w14:textId="77777777" w:rsidR="00864502" w:rsidRDefault="00864502" w:rsidP="00BA688E">
      <w:pPr>
        <w:pStyle w:val="Ttulo3"/>
        <w:rPr>
          <w:rFonts w:eastAsia="Arial" w:cs="Arial"/>
          <w:lang w:eastAsia="es-EC"/>
        </w:rPr>
      </w:pPr>
      <w:bookmarkStart w:id="28" w:name="_Toc437259750"/>
      <w:bookmarkStart w:id="29" w:name="_Toc437516913"/>
      <w:bookmarkStart w:id="30" w:name="_Toc475513127"/>
      <w:r w:rsidRPr="66195704">
        <w:rPr>
          <w:rFonts w:eastAsia="Arial" w:cs="Arial"/>
          <w:lang w:eastAsia="es-EC"/>
        </w:rPr>
        <w:t>Interfaces de Software</w:t>
      </w:r>
      <w:bookmarkEnd w:id="28"/>
      <w:bookmarkEnd w:id="29"/>
      <w:bookmarkEnd w:id="30"/>
    </w:p>
    <w:p w14:paraId="77AE7D66" w14:textId="210072E1" w:rsidR="006B7C8A" w:rsidRDefault="66195704" w:rsidP="007678C8">
      <w:pPr>
        <w:pStyle w:val="Ttulo4"/>
        <w:ind w:left="720"/>
        <w:rPr>
          <w:lang w:val="es-ES" w:eastAsia="es-EC"/>
        </w:rPr>
      </w:pPr>
      <w:r w:rsidRPr="66195704">
        <w:rPr>
          <w:lang w:val="es-ES" w:eastAsia="es-EC"/>
        </w:rPr>
        <w:t>Sistema Operativo</w:t>
      </w:r>
    </w:p>
    <w:p w14:paraId="04F622B8" w14:textId="77777777" w:rsidR="006B7C8A" w:rsidRDefault="66195704" w:rsidP="001A7661">
      <w:pPr>
        <w:pStyle w:val="Prrafodelista"/>
        <w:numPr>
          <w:ilvl w:val="0"/>
          <w:numId w:val="10"/>
        </w:numPr>
        <w:ind w:left="1800"/>
        <w:rPr>
          <w:lang w:val="es-ES" w:eastAsia="es-EC"/>
        </w:rPr>
      </w:pPr>
      <w:r w:rsidRPr="66195704">
        <w:rPr>
          <w:lang w:val="es-ES" w:eastAsia="es-EC"/>
        </w:rPr>
        <w:t>Nombre: Windows 8</w:t>
      </w:r>
    </w:p>
    <w:p w14:paraId="612F32B7" w14:textId="77777777" w:rsidR="006B7C8A" w:rsidRDefault="66195704" w:rsidP="001A7661">
      <w:pPr>
        <w:pStyle w:val="Prrafodelista"/>
        <w:numPr>
          <w:ilvl w:val="0"/>
          <w:numId w:val="10"/>
        </w:numPr>
        <w:ind w:left="1800"/>
        <w:rPr>
          <w:lang w:val="es-ES" w:eastAsia="es-EC"/>
        </w:rPr>
      </w:pPr>
      <w:r w:rsidRPr="66195704">
        <w:rPr>
          <w:lang w:val="es-ES" w:eastAsia="es-EC"/>
        </w:rPr>
        <w:t>Versión: Windows 8.0</w:t>
      </w:r>
    </w:p>
    <w:p w14:paraId="2B064D81" w14:textId="0C67F257" w:rsidR="006B7C8A" w:rsidRDefault="66195704" w:rsidP="001A7661">
      <w:pPr>
        <w:pStyle w:val="Prrafodelista"/>
        <w:numPr>
          <w:ilvl w:val="0"/>
          <w:numId w:val="10"/>
        </w:numPr>
        <w:ind w:left="1800"/>
        <w:rPr>
          <w:lang w:val="es-ES" w:eastAsia="es-EC"/>
        </w:rPr>
      </w:pPr>
      <w:r w:rsidRPr="66195704">
        <w:rPr>
          <w:lang w:val="es-ES" w:eastAsia="es-EC"/>
        </w:rPr>
        <w:t xml:space="preserve">Propietario: Microsoft </w:t>
      </w:r>
    </w:p>
    <w:p w14:paraId="13FFB65E" w14:textId="5D147455" w:rsidR="006B7C8A" w:rsidRDefault="66195704" w:rsidP="001A7661">
      <w:pPr>
        <w:pStyle w:val="Prrafodelista"/>
        <w:numPr>
          <w:ilvl w:val="0"/>
          <w:numId w:val="10"/>
        </w:numPr>
        <w:ind w:left="1800"/>
        <w:rPr>
          <w:lang w:val="es-ES" w:eastAsia="es-EC"/>
        </w:rPr>
      </w:pPr>
      <w:r w:rsidRPr="66195704">
        <w:rPr>
          <w:lang w:val="es-ES" w:eastAsia="es-EC"/>
        </w:rPr>
        <w:t>Arquitectura: 64 Bits</w:t>
      </w:r>
    </w:p>
    <w:p w14:paraId="51E0A7AF" w14:textId="68B93CFF" w:rsidR="006B7C8A" w:rsidRDefault="66195704" w:rsidP="007678C8">
      <w:pPr>
        <w:pStyle w:val="Ttulo4"/>
        <w:ind w:left="720"/>
        <w:rPr>
          <w:lang w:val="es-ES" w:eastAsia="es-EC"/>
        </w:rPr>
      </w:pPr>
      <w:r w:rsidRPr="66195704">
        <w:rPr>
          <w:lang w:val="es-ES" w:eastAsia="es-EC"/>
        </w:rPr>
        <w:t>IDE</w:t>
      </w:r>
    </w:p>
    <w:p w14:paraId="173DA88F" w14:textId="4A804343" w:rsidR="00BC0273" w:rsidRDefault="66195704" w:rsidP="001A7661">
      <w:pPr>
        <w:pStyle w:val="Prrafodelista"/>
        <w:numPr>
          <w:ilvl w:val="0"/>
          <w:numId w:val="9"/>
        </w:numPr>
        <w:ind w:left="1800"/>
        <w:rPr>
          <w:lang w:val="es-ES" w:eastAsia="es-EC"/>
        </w:rPr>
      </w:pPr>
      <w:r w:rsidRPr="66195704">
        <w:rPr>
          <w:lang w:val="es-ES" w:eastAsia="es-EC"/>
        </w:rPr>
        <w:t>Lenguaje: C#</w:t>
      </w:r>
    </w:p>
    <w:p w14:paraId="33784034" w14:textId="05999A7B" w:rsidR="00BC0273" w:rsidRDefault="00B01B13" w:rsidP="001A7661">
      <w:pPr>
        <w:pStyle w:val="Prrafodelista"/>
        <w:numPr>
          <w:ilvl w:val="0"/>
          <w:numId w:val="9"/>
        </w:numPr>
        <w:ind w:left="1800"/>
        <w:rPr>
          <w:lang w:val="es-ES" w:eastAsia="es-EC"/>
        </w:rPr>
      </w:pPr>
      <w:r>
        <w:rPr>
          <w:lang w:val="es-ES" w:eastAsia="es-EC"/>
        </w:rPr>
        <w:t>Versión: Visual Estudio 2015</w:t>
      </w:r>
      <w:r w:rsidR="66195704" w:rsidRPr="66195704">
        <w:rPr>
          <w:lang w:val="es-ES" w:eastAsia="es-EC"/>
        </w:rPr>
        <w:t xml:space="preserve"> </w:t>
      </w:r>
      <w:r>
        <w:rPr>
          <w:lang w:val="es-ES" w:eastAsia="es-EC"/>
        </w:rPr>
        <w:t>versión 14.0</w:t>
      </w:r>
    </w:p>
    <w:p w14:paraId="2743E4F5" w14:textId="77777777" w:rsidR="00BC0273" w:rsidRDefault="66195704" w:rsidP="001A7661">
      <w:pPr>
        <w:pStyle w:val="Prrafodelista"/>
        <w:numPr>
          <w:ilvl w:val="0"/>
          <w:numId w:val="9"/>
        </w:numPr>
        <w:ind w:left="1800"/>
        <w:rPr>
          <w:lang w:val="es-ES" w:eastAsia="es-EC"/>
        </w:rPr>
      </w:pPr>
      <w:r w:rsidRPr="66195704">
        <w:rPr>
          <w:lang w:val="es-ES" w:eastAsia="es-EC"/>
        </w:rPr>
        <w:t xml:space="preserve">Propietario: Microsoft </w:t>
      </w:r>
    </w:p>
    <w:p w14:paraId="72B34B37" w14:textId="77777777" w:rsidR="00BC0273" w:rsidRDefault="66195704" w:rsidP="001A7661">
      <w:pPr>
        <w:pStyle w:val="Prrafodelista"/>
        <w:numPr>
          <w:ilvl w:val="0"/>
          <w:numId w:val="9"/>
        </w:numPr>
        <w:ind w:left="1800"/>
        <w:rPr>
          <w:lang w:val="es-ES" w:eastAsia="es-EC"/>
        </w:rPr>
      </w:pPr>
      <w:r w:rsidRPr="66195704">
        <w:rPr>
          <w:lang w:val="es-ES" w:eastAsia="es-EC"/>
        </w:rPr>
        <w:t>Arquitectura: 64 Bits</w:t>
      </w:r>
    </w:p>
    <w:p w14:paraId="3BAA81AD" w14:textId="77777777" w:rsidR="00BC0273" w:rsidRPr="00BC0273" w:rsidRDefault="00BC0273" w:rsidP="007678C8">
      <w:pPr>
        <w:ind w:left="1440"/>
        <w:rPr>
          <w:lang w:val="es-ES" w:eastAsia="es-EC"/>
        </w:rPr>
      </w:pPr>
    </w:p>
    <w:p w14:paraId="35AD49FC" w14:textId="2E6B25C2" w:rsidR="006B7C8A" w:rsidRDefault="66195704" w:rsidP="007678C8">
      <w:pPr>
        <w:pStyle w:val="Ttulo4"/>
        <w:ind w:left="720"/>
        <w:rPr>
          <w:lang w:val="es-ES" w:eastAsia="es-EC"/>
        </w:rPr>
      </w:pPr>
      <w:r w:rsidRPr="66195704">
        <w:rPr>
          <w:lang w:val="es-ES" w:eastAsia="es-EC"/>
        </w:rPr>
        <w:t xml:space="preserve">Motor de base de datos </w:t>
      </w:r>
    </w:p>
    <w:p w14:paraId="6E87EA0B" w14:textId="01E965F2" w:rsidR="00AC07E9" w:rsidRDefault="66195704" w:rsidP="001A7661">
      <w:pPr>
        <w:pStyle w:val="Prrafodelista"/>
        <w:numPr>
          <w:ilvl w:val="0"/>
          <w:numId w:val="8"/>
        </w:numPr>
        <w:ind w:left="1800"/>
        <w:rPr>
          <w:lang w:val="es-ES" w:eastAsia="es-EC"/>
        </w:rPr>
      </w:pPr>
      <w:r w:rsidRPr="66195704">
        <w:rPr>
          <w:lang w:val="es-ES" w:eastAsia="es-EC"/>
        </w:rPr>
        <w:t xml:space="preserve">Nombre: SQL Server </w:t>
      </w:r>
    </w:p>
    <w:p w14:paraId="6F2AABF1" w14:textId="03BE0AFA" w:rsidR="00AC07E9" w:rsidRDefault="00B01B13" w:rsidP="001A7661">
      <w:pPr>
        <w:pStyle w:val="Prrafodelista"/>
        <w:numPr>
          <w:ilvl w:val="0"/>
          <w:numId w:val="8"/>
        </w:numPr>
        <w:ind w:left="1800"/>
        <w:rPr>
          <w:lang w:val="es-ES" w:eastAsia="es-EC"/>
        </w:rPr>
      </w:pPr>
      <w:r>
        <w:rPr>
          <w:lang w:val="es-ES" w:eastAsia="es-EC"/>
        </w:rPr>
        <w:t>Versión: SQL Server 2014</w:t>
      </w:r>
      <w:r w:rsidR="66195704" w:rsidRPr="66195704">
        <w:rPr>
          <w:lang w:val="es-ES" w:eastAsia="es-EC"/>
        </w:rPr>
        <w:t xml:space="preserve"> </w:t>
      </w:r>
      <w:r>
        <w:rPr>
          <w:lang w:val="es-ES" w:eastAsia="es-EC"/>
        </w:rPr>
        <w:t>Management Studio</w:t>
      </w:r>
    </w:p>
    <w:p w14:paraId="531337CF" w14:textId="77777777" w:rsidR="00AC07E9" w:rsidRDefault="66195704" w:rsidP="001A7661">
      <w:pPr>
        <w:pStyle w:val="Prrafodelista"/>
        <w:numPr>
          <w:ilvl w:val="0"/>
          <w:numId w:val="8"/>
        </w:numPr>
        <w:ind w:left="1800"/>
        <w:rPr>
          <w:lang w:val="es-ES" w:eastAsia="es-EC"/>
        </w:rPr>
      </w:pPr>
      <w:r w:rsidRPr="66195704">
        <w:rPr>
          <w:lang w:val="es-ES" w:eastAsia="es-EC"/>
        </w:rPr>
        <w:t xml:space="preserve">Propietario: Microsoft </w:t>
      </w:r>
    </w:p>
    <w:p w14:paraId="2350D266" w14:textId="77777777" w:rsidR="00AC07E9" w:rsidRDefault="66195704" w:rsidP="001A7661">
      <w:pPr>
        <w:pStyle w:val="Prrafodelista"/>
        <w:numPr>
          <w:ilvl w:val="0"/>
          <w:numId w:val="8"/>
        </w:numPr>
        <w:ind w:left="1800"/>
        <w:rPr>
          <w:lang w:val="es-ES" w:eastAsia="es-EC"/>
        </w:rPr>
      </w:pPr>
      <w:r w:rsidRPr="66195704">
        <w:rPr>
          <w:lang w:val="es-ES" w:eastAsia="es-EC"/>
        </w:rPr>
        <w:t>Arquitectura: 64 Bits</w:t>
      </w:r>
    </w:p>
    <w:p w14:paraId="69B343F8" w14:textId="5D39E4C3" w:rsidR="00D12F43" w:rsidRPr="0047734A" w:rsidRDefault="00D12F43" w:rsidP="00D12F43">
      <w:pPr>
        <w:ind w:left="720"/>
        <w:rPr>
          <w:lang w:val="es-ES" w:eastAsia="es-EC"/>
        </w:rPr>
      </w:pPr>
    </w:p>
    <w:p w14:paraId="271F4632" w14:textId="77777777" w:rsidR="00864502" w:rsidRDefault="00864502" w:rsidP="00BA688E">
      <w:pPr>
        <w:pStyle w:val="Ttulo3"/>
        <w:rPr>
          <w:rFonts w:eastAsia="Arial" w:cs="Arial"/>
          <w:lang w:eastAsia="es-EC"/>
        </w:rPr>
      </w:pPr>
      <w:bookmarkStart w:id="31" w:name="_Toc437259751"/>
      <w:bookmarkStart w:id="32" w:name="_Toc437516914"/>
      <w:bookmarkStart w:id="33" w:name="_Toc475513128"/>
      <w:r w:rsidRPr="66195704">
        <w:rPr>
          <w:rFonts w:eastAsia="Arial" w:cs="Arial"/>
          <w:lang w:eastAsia="es-EC"/>
        </w:rPr>
        <w:t>Interfaces de Comunicación</w:t>
      </w:r>
      <w:bookmarkEnd w:id="31"/>
      <w:bookmarkEnd w:id="32"/>
      <w:bookmarkEnd w:id="33"/>
    </w:p>
    <w:p w14:paraId="219DDFE6" w14:textId="1E74C83D" w:rsidR="00D12F43" w:rsidRPr="0047734A" w:rsidRDefault="66195704" w:rsidP="00BF6129">
      <w:pPr>
        <w:ind w:firstLine="720"/>
        <w:rPr>
          <w:lang w:val="es-ES" w:eastAsia="es-EC"/>
        </w:rPr>
      </w:pPr>
      <w:r w:rsidRPr="66195704">
        <w:rPr>
          <w:lang w:val="es-ES" w:eastAsia="es-EC"/>
        </w:rPr>
        <w:t xml:space="preserve"> N/A</w:t>
      </w:r>
    </w:p>
    <w:p w14:paraId="080026E0" w14:textId="77777777" w:rsidR="00864502" w:rsidRDefault="00864502" w:rsidP="00BA688E">
      <w:pPr>
        <w:pStyle w:val="Ttulo3"/>
        <w:rPr>
          <w:rFonts w:eastAsia="Arial" w:cs="Arial"/>
          <w:lang w:eastAsia="es-EC"/>
        </w:rPr>
      </w:pPr>
      <w:bookmarkStart w:id="34" w:name="_Toc437259752"/>
      <w:bookmarkStart w:id="35" w:name="_Toc437516915"/>
      <w:bookmarkStart w:id="36" w:name="_Toc475513129"/>
      <w:r w:rsidRPr="66195704">
        <w:rPr>
          <w:rFonts w:eastAsia="Arial" w:cs="Arial"/>
          <w:lang w:eastAsia="es-EC"/>
        </w:rPr>
        <w:t>Restricciones de memoria</w:t>
      </w:r>
      <w:bookmarkEnd w:id="34"/>
      <w:bookmarkEnd w:id="35"/>
      <w:bookmarkEnd w:id="36"/>
    </w:p>
    <w:p w14:paraId="32C1C517" w14:textId="129E3CB7" w:rsidR="00D12F43" w:rsidRDefault="66195704" w:rsidP="001A7661">
      <w:pPr>
        <w:pStyle w:val="Prrafodelista"/>
        <w:numPr>
          <w:ilvl w:val="0"/>
          <w:numId w:val="7"/>
        </w:numPr>
        <w:rPr>
          <w:lang w:eastAsia="es-EC"/>
        </w:rPr>
      </w:pPr>
      <w:r w:rsidRPr="66195704">
        <w:rPr>
          <w:lang w:eastAsia="es-EC"/>
        </w:rPr>
        <w:t xml:space="preserve">Disco </w:t>
      </w:r>
      <w:r w:rsidR="008D077A">
        <w:rPr>
          <w:lang w:eastAsia="es-EC"/>
        </w:rPr>
        <w:t>D</w:t>
      </w:r>
      <w:r w:rsidRPr="66195704">
        <w:rPr>
          <w:lang w:eastAsia="es-EC"/>
        </w:rPr>
        <w:t xml:space="preserve">uro:  500 GB </w:t>
      </w:r>
    </w:p>
    <w:p w14:paraId="6189795F" w14:textId="55721139" w:rsidR="00D12F43" w:rsidRPr="00D12F43" w:rsidRDefault="66195704" w:rsidP="001A7661">
      <w:pPr>
        <w:pStyle w:val="Prrafodelista"/>
        <w:numPr>
          <w:ilvl w:val="0"/>
          <w:numId w:val="7"/>
        </w:numPr>
        <w:rPr>
          <w:lang w:eastAsia="es-EC"/>
        </w:rPr>
      </w:pPr>
      <w:r w:rsidRPr="66195704">
        <w:rPr>
          <w:lang w:eastAsia="es-EC"/>
        </w:rPr>
        <w:t xml:space="preserve">Memoria RAM: 4GB </w:t>
      </w:r>
    </w:p>
    <w:p w14:paraId="502C747D" w14:textId="77777777" w:rsidR="00464E62" w:rsidRDefault="00864502" w:rsidP="00BA688E">
      <w:pPr>
        <w:pStyle w:val="Ttulo3"/>
        <w:rPr>
          <w:rFonts w:eastAsia="Arial" w:cs="Arial"/>
          <w:lang w:eastAsia="es-EC"/>
        </w:rPr>
      </w:pPr>
      <w:bookmarkStart w:id="37" w:name="_Toc437259753"/>
      <w:bookmarkStart w:id="38" w:name="_Toc437516916"/>
      <w:bookmarkStart w:id="39" w:name="_Toc475513130"/>
      <w:r w:rsidRPr="66195704">
        <w:rPr>
          <w:rFonts w:eastAsia="Arial" w:cs="Arial"/>
          <w:lang w:eastAsia="es-EC"/>
        </w:rPr>
        <w:t>Operaciones</w:t>
      </w:r>
      <w:bookmarkEnd w:id="37"/>
      <w:bookmarkEnd w:id="38"/>
      <w:bookmarkEnd w:id="39"/>
    </w:p>
    <w:p w14:paraId="63CA96ED" w14:textId="2210231E" w:rsidR="00D12F43" w:rsidRPr="0047734A" w:rsidRDefault="66195704" w:rsidP="00D12F43">
      <w:pPr>
        <w:ind w:left="720"/>
        <w:rPr>
          <w:lang w:val="es-ES" w:eastAsia="es-EC"/>
        </w:rPr>
      </w:pPr>
      <w:r w:rsidRPr="66195704">
        <w:rPr>
          <w:lang w:val="es-ES" w:eastAsia="es-EC"/>
        </w:rPr>
        <w:t xml:space="preserve">El equipo donde se instalará </w:t>
      </w:r>
      <w:r w:rsidR="00B01B13">
        <w:rPr>
          <w:lang w:val="es-ES" w:eastAsia="es-EC"/>
        </w:rPr>
        <w:t>SIP M</w:t>
      </w:r>
      <w:r w:rsidR="00B01B13">
        <w:rPr>
          <w:lang w:eastAsia="es-EC"/>
        </w:rPr>
        <w:t>&amp;</w:t>
      </w:r>
      <w:r w:rsidR="00EB275C">
        <w:rPr>
          <w:lang w:eastAsia="es-EC"/>
        </w:rPr>
        <w:t xml:space="preserve">M </w:t>
      </w:r>
      <w:r w:rsidR="00EB275C" w:rsidRPr="66195704">
        <w:rPr>
          <w:lang w:val="es-ES" w:eastAsia="es-EC"/>
        </w:rPr>
        <w:t>debe</w:t>
      </w:r>
      <w:r w:rsidRPr="66195704">
        <w:rPr>
          <w:lang w:val="es-ES" w:eastAsia="es-EC"/>
        </w:rPr>
        <w:t xml:space="preserve"> trabajar en condiciones de temperatura y humedad normales (no superior a 35 °C). </w:t>
      </w:r>
    </w:p>
    <w:p w14:paraId="432632A0" w14:textId="7444F9E7" w:rsidR="00B01B13" w:rsidRDefault="00A63EE2" w:rsidP="00B01B13">
      <w:pPr>
        <w:pStyle w:val="Ttulo2"/>
      </w:pPr>
      <w:bookmarkStart w:id="40" w:name="_Toc437259754"/>
      <w:bookmarkStart w:id="41" w:name="_Toc437516917"/>
      <w:bookmarkStart w:id="42" w:name="_Toc475513131"/>
      <w:r w:rsidRPr="00BA688E">
        <w:lastRenderedPageBreak/>
        <w:t>Fu</w:t>
      </w:r>
      <w:r w:rsidR="00BA688E">
        <w:t>n</w:t>
      </w:r>
      <w:r w:rsidRPr="00BA688E">
        <w:t xml:space="preserve">ciones del </w:t>
      </w:r>
      <w:r w:rsidR="00AC48B9">
        <w:t>producto</w:t>
      </w:r>
      <w:bookmarkEnd w:id="40"/>
      <w:bookmarkEnd w:id="41"/>
      <w:bookmarkEnd w:id="42"/>
    </w:p>
    <w:p w14:paraId="0F195B92" w14:textId="3103F387" w:rsidR="00B01B13" w:rsidRPr="00B01B13" w:rsidRDefault="00B01B13" w:rsidP="00B01B13">
      <w:pPr>
        <w:pStyle w:val="Prrafodelista"/>
        <w:numPr>
          <w:ilvl w:val="0"/>
          <w:numId w:val="22"/>
        </w:numPr>
        <w:rPr>
          <w:b/>
        </w:rPr>
      </w:pPr>
      <w:r w:rsidRPr="00B01B13">
        <w:rPr>
          <w:b/>
        </w:rPr>
        <w:t>Módulo de clientes:</w:t>
      </w:r>
      <w:r w:rsidR="008668A5">
        <w:rPr>
          <w:b/>
        </w:rPr>
        <w:t xml:space="preserve"> </w:t>
      </w:r>
      <w:r w:rsidR="008668A5">
        <w:t xml:space="preserve">permite registro ordenado, </w:t>
      </w:r>
      <w:r w:rsidR="008668A5" w:rsidRPr="00F15018">
        <w:t xml:space="preserve">confiable y organizado de todos los </w:t>
      </w:r>
      <w:r w:rsidR="008668A5">
        <w:t>clientes del sistema.</w:t>
      </w:r>
    </w:p>
    <w:p w14:paraId="55167C15" w14:textId="22D6EE04" w:rsidR="00B01B13" w:rsidRPr="00B01B13" w:rsidRDefault="00B01B13" w:rsidP="00B01B13">
      <w:pPr>
        <w:pStyle w:val="Prrafodelista"/>
        <w:numPr>
          <w:ilvl w:val="0"/>
          <w:numId w:val="22"/>
        </w:numPr>
        <w:rPr>
          <w:b/>
        </w:rPr>
      </w:pPr>
      <w:r w:rsidRPr="00B01B13">
        <w:rPr>
          <w:b/>
        </w:rPr>
        <w:t>Módulo de gestión de producción:</w:t>
      </w:r>
      <w:r w:rsidR="008668A5">
        <w:rPr>
          <w:b/>
        </w:rPr>
        <w:t xml:space="preserve"> </w:t>
      </w:r>
      <w:r w:rsidR="008668A5">
        <w:t>Permite organizar la información de todo lo concerniente a gestión de proyectos.</w:t>
      </w:r>
    </w:p>
    <w:p w14:paraId="5A1268C3" w14:textId="03848F7A" w:rsidR="00B01B13" w:rsidRPr="00B01B13" w:rsidRDefault="00B01B13" w:rsidP="00B01B13">
      <w:pPr>
        <w:pStyle w:val="Prrafodelista"/>
        <w:numPr>
          <w:ilvl w:val="0"/>
          <w:numId w:val="22"/>
        </w:numPr>
        <w:rPr>
          <w:b/>
        </w:rPr>
      </w:pPr>
      <w:r w:rsidRPr="00B01B13">
        <w:rPr>
          <w:b/>
        </w:rPr>
        <w:t>Módulo de mantenimiento vehicular:</w:t>
      </w:r>
      <w:r w:rsidR="008668A5">
        <w:rPr>
          <w:b/>
        </w:rPr>
        <w:t xml:space="preserve"> </w:t>
      </w:r>
      <w:r w:rsidR="008668A5">
        <w:t>Permite organizar la información de todo lo concerniente a los mantenimientos vehiculares que realiza la metalmecánica.</w:t>
      </w:r>
    </w:p>
    <w:p w14:paraId="38AD030F" w14:textId="58BB019C" w:rsidR="00B01B13" w:rsidRPr="00B01B13" w:rsidRDefault="00B01B13" w:rsidP="00B01B13">
      <w:pPr>
        <w:pStyle w:val="Prrafodelista"/>
        <w:numPr>
          <w:ilvl w:val="0"/>
          <w:numId w:val="22"/>
        </w:numPr>
        <w:rPr>
          <w:b/>
        </w:rPr>
      </w:pPr>
      <w:r w:rsidRPr="00B01B13">
        <w:rPr>
          <w:b/>
        </w:rPr>
        <w:t>Módulo de reportes</w:t>
      </w:r>
      <w:r w:rsidR="008668A5">
        <w:rPr>
          <w:b/>
        </w:rPr>
        <w:t xml:space="preserve">: </w:t>
      </w:r>
      <w:r w:rsidR="008668A5">
        <w:t xml:space="preserve"> permite generar reportes en determinadas fechas según las necesidades del usuario.</w:t>
      </w:r>
    </w:p>
    <w:p w14:paraId="0433405F" w14:textId="012AB638" w:rsidR="00B01B13" w:rsidRPr="00B01B13" w:rsidRDefault="00B01B13" w:rsidP="00B01B13">
      <w:pPr>
        <w:pStyle w:val="Prrafodelista"/>
        <w:numPr>
          <w:ilvl w:val="0"/>
          <w:numId w:val="22"/>
        </w:numPr>
        <w:rPr>
          <w:b/>
        </w:rPr>
      </w:pPr>
      <w:r w:rsidRPr="00B01B13">
        <w:rPr>
          <w:b/>
        </w:rPr>
        <w:t>Módulo de facturación</w:t>
      </w:r>
      <w:r w:rsidR="008668A5">
        <w:rPr>
          <w:b/>
        </w:rPr>
        <w:t xml:space="preserve">: </w:t>
      </w:r>
      <w:r w:rsidR="008668A5">
        <w:t>permite generar facturas sobre los servicios que brinda la metalmecánica a sus clientes.</w:t>
      </w:r>
    </w:p>
    <w:p w14:paraId="4F24F51F" w14:textId="1039BCDD" w:rsidR="00B01B13" w:rsidRPr="00B01B13" w:rsidRDefault="00B01B13" w:rsidP="00B01B13">
      <w:pPr>
        <w:pStyle w:val="Prrafodelista"/>
        <w:numPr>
          <w:ilvl w:val="0"/>
          <w:numId w:val="22"/>
        </w:numPr>
        <w:rPr>
          <w:b/>
        </w:rPr>
      </w:pPr>
      <w:r w:rsidRPr="00B01B13">
        <w:rPr>
          <w:b/>
        </w:rPr>
        <w:t>Módulo de administración del sistema</w:t>
      </w:r>
      <w:r w:rsidR="008668A5">
        <w:rPr>
          <w:b/>
        </w:rPr>
        <w:t xml:space="preserve">: </w:t>
      </w:r>
      <w:r w:rsidR="008668A5">
        <w:t>permite al gerente administrativo registrar usuarios acordes a la necesidad del mismo y del negocio.</w:t>
      </w:r>
    </w:p>
    <w:p w14:paraId="0AEA554D" w14:textId="269BEAB8" w:rsidR="00B01B13" w:rsidRPr="00B01B13" w:rsidRDefault="00B01B13" w:rsidP="00B01B13">
      <w:pPr>
        <w:pStyle w:val="Prrafodelista"/>
        <w:numPr>
          <w:ilvl w:val="0"/>
          <w:numId w:val="22"/>
        </w:numPr>
        <w:rPr>
          <w:b/>
        </w:rPr>
      </w:pPr>
      <w:r w:rsidRPr="00B01B13">
        <w:rPr>
          <w:b/>
        </w:rPr>
        <w:t>Módulo de ayuda</w:t>
      </w:r>
      <w:r w:rsidR="008668A5">
        <w:rPr>
          <w:b/>
        </w:rPr>
        <w:t xml:space="preserve">: </w:t>
      </w:r>
      <w:r w:rsidR="008668A5">
        <w:t>proporciona ayuda a los usuarios en cuanto al funcionamiento del sistema.</w:t>
      </w:r>
    </w:p>
    <w:p w14:paraId="686D1660" w14:textId="44993430" w:rsidR="00AC48B9" w:rsidRPr="0047734A" w:rsidRDefault="00AC48B9" w:rsidP="00AC48B9">
      <w:pPr>
        <w:ind w:left="720"/>
        <w:rPr>
          <w:lang w:val="es-ES"/>
        </w:rPr>
      </w:pPr>
    </w:p>
    <w:p w14:paraId="461378CE" w14:textId="77777777" w:rsidR="00A63EE2" w:rsidRDefault="00A63EE2" w:rsidP="00BA688E">
      <w:pPr>
        <w:pStyle w:val="Ttulo2"/>
      </w:pPr>
      <w:bookmarkStart w:id="43" w:name="_Toc437259755"/>
      <w:bookmarkStart w:id="44" w:name="_Toc437516918"/>
      <w:bookmarkStart w:id="45" w:name="_Toc475513132"/>
      <w:r w:rsidRPr="00BA688E">
        <w:t>Características de los usuarios</w:t>
      </w:r>
      <w:bookmarkEnd w:id="43"/>
      <w:bookmarkEnd w:id="44"/>
      <w:bookmarkEnd w:id="45"/>
    </w:p>
    <w:p w14:paraId="31860136" w14:textId="69C1950D" w:rsidR="001A48A5" w:rsidRPr="006C33E4" w:rsidRDefault="66195704" w:rsidP="001A48A5">
      <w:pPr>
        <w:ind w:left="720"/>
      </w:pPr>
      <w:r w:rsidRPr="66195704">
        <w:t xml:space="preserve">Los usuarios del </w:t>
      </w:r>
      <w:r w:rsidR="003D1757">
        <w:t>SIP M&amp;M</w:t>
      </w:r>
      <w:r w:rsidRPr="66195704">
        <w:t xml:space="preserve"> deben tener las siguientes capacidades: </w:t>
      </w:r>
    </w:p>
    <w:p w14:paraId="2C6D5137" w14:textId="5EFEEEE6" w:rsidR="00681D77" w:rsidRDefault="66195704" w:rsidP="001A7661">
      <w:pPr>
        <w:pStyle w:val="Prrafodelista"/>
        <w:numPr>
          <w:ilvl w:val="0"/>
          <w:numId w:val="6"/>
        </w:numPr>
      </w:pPr>
      <w:r>
        <w:t>Saber leer y escribir.</w:t>
      </w:r>
    </w:p>
    <w:p w14:paraId="3B608010" w14:textId="76D79860" w:rsidR="00202621" w:rsidRPr="006C33E4" w:rsidRDefault="66195704" w:rsidP="001A7661">
      <w:pPr>
        <w:pStyle w:val="Prrafodelista"/>
        <w:numPr>
          <w:ilvl w:val="0"/>
          <w:numId w:val="6"/>
        </w:numPr>
      </w:pPr>
      <w:r w:rsidRPr="66195704">
        <w:t>Tener conocimiento básico de computación.</w:t>
      </w:r>
    </w:p>
    <w:p w14:paraId="0086EB1D" w14:textId="412BDC1D" w:rsidR="00202621" w:rsidRPr="006C33E4" w:rsidRDefault="66195704" w:rsidP="001A7661">
      <w:pPr>
        <w:pStyle w:val="Prrafodelista"/>
        <w:numPr>
          <w:ilvl w:val="0"/>
          <w:numId w:val="6"/>
        </w:numPr>
      </w:pPr>
      <w:r w:rsidRPr="66195704">
        <w:t xml:space="preserve">Tener una previa capacitación acerca del funcionamiento del Sistema. </w:t>
      </w:r>
    </w:p>
    <w:p w14:paraId="13F20F02" w14:textId="3F321329" w:rsidR="00681D77" w:rsidRPr="006C33E4" w:rsidRDefault="00681D77" w:rsidP="001A48A5">
      <w:pPr>
        <w:ind w:left="720"/>
      </w:pPr>
      <w:bookmarkStart w:id="46" w:name="_Toc437259756"/>
      <w:r w:rsidRPr="006C33E4">
        <w:tab/>
      </w:r>
    </w:p>
    <w:p w14:paraId="3675E73B" w14:textId="77777777" w:rsidR="00A63EE2" w:rsidRDefault="00A63EE2" w:rsidP="00BA688E">
      <w:pPr>
        <w:pStyle w:val="Ttulo2"/>
      </w:pPr>
      <w:bookmarkStart w:id="47" w:name="_Toc437516919"/>
      <w:bookmarkStart w:id="48" w:name="_Toc475513133"/>
      <w:r w:rsidRPr="00BA688E">
        <w:t>Restricciones</w:t>
      </w:r>
      <w:bookmarkEnd w:id="46"/>
      <w:bookmarkEnd w:id="47"/>
      <w:bookmarkEnd w:id="48"/>
    </w:p>
    <w:p w14:paraId="3E56A376" w14:textId="6E34BB1E" w:rsidR="00CC30FB" w:rsidRPr="0047734A" w:rsidRDefault="66195704" w:rsidP="00CC30FB">
      <w:pPr>
        <w:ind w:left="720"/>
        <w:rPr>
          <w:lang w:val="es-ES"/>
        </w:rPr>
      </w:pPr>
      <w:r w:rsidRPr="66195704">
        <w:rPr>
          <w:lang w:val="es-ES"/>
        </w:rPr>
        <w:t>N/A</w:t>
      </w:r>
    </w:p>
    <w:p w14:paraId="2C689D02" w14:textId="77777777" w:rsidR="00CC30FB" w:rsidRPr="0047734A" w:rsidRDefault="00CC30FB" w:rsidP="00BF6129">
      <w:pPr>
        <w:rPr>
          <w:lang w:val="es-ES"/>
        </w:rPr>
      </w:pPr>
    </w:p>
    <w:p w14:paraId="34E680BD" w14:textId="77777777" w:rsidR="00A63EE2" w:rsidRDefault="00BA688E" w:rsidP="00BA688E">
      <w:pPr>
        <w:pStyle w:val="Ttulo2"/>
      </w:pPr>
      <w:bookmarkStart w:id="49" w:name="_Toc437259757"/>
      <w:bookmarkStart w:id="50" w:name="_Toc437516920"/>
      <w:bookmarkStart w:id="51" w:name="_Toc475513134"/>
      <w:r>
        <w:t>S</w:t>
      </w:r>
      <w:r w:rsidR="00A63EE2" w:rsidRPr="00BA688E">
        <w:t>uposiciones y dependencias</w:t>
      </w:r>
      <w:bookmarkEnd w:id="49"/>
      <w:bookmarkEnd w:id="50"/>
      <w:bookmarkEnd w:id="51"/>
    </w:p>
    <w:p w14:paraId="03BA5D2D" w14:textId="66F9D9DF" w:rsidR="00CC30FB" w:rsidRPr="006C33E4" w:rsidRDefault="66195704" w:rsidP="00CC30FB">
      <w:pPr>
        <w:ind w:left="720"/>
      </w:pPr>
      <w:r w:rsidRPr="66195704">
        <w:t>Se supone se trabajará en el entorno de Windows 8.1 y se busca cumplir con la entrega del software dentro del tiempo estipulado.</w:t>
      </w:r>
    </w:p>
    <w:p w14:paraId="25D79BB4" w14:textId="77777777" w:rsidR="00A63EE2" w:rsidRDefault="00A63EE2" w:rsidP="00BA688E">
      <w:pPr>
        <w:pStyle w:val="Ttulo2"/>
      </w:pPr>
      <w:bookmarkStart w:id="52" w:name="_Toc437259758"/>
      <w:bookmarkStart w:id="53" w:name="_Toc437516921"/>
      <w:bookmarkStart w:id="54" w:name="_Toc475513135"/>
      <w:r w:rsidRPr="00BA688E">
        <w:t>Requisitos subconjuntos</w:t>
      </w:r>
      <w:bookmarkEnd w:id="52"/>
      <w:bookmarkEnd w:id="53"/>
      <w:bookmarkEnd w:id="54"/>
    </w:p>
    <w:p w14:paraId="2CED46BB" w14:textId="77777777" w:rsidR="00CC30FB" w:rsidRPr="00CC30FB" w:rsidRDefault="66195704" w:rsidP="0F213539">
      <w:pPr>
        <w:ind w:firstLine="720"/>
      </w:pPr>
      <w:r>
        <w:t>N/A</w:t>
      </w:r>
    </w:p>
    <w:p w14:paraId="3860F771" w14:textId="77777777" w:rsidR="00464E62" w:rsidRPr="00F17758" w:rsidRDefault="00464E62">
      <w:pPr>
        <w:pStyle w:val="Textoindependiente"/>
      </w:pPr>
    </w:p>
    <w:p w14:paraId="5D7959B3" w14:textId="77777777" w:rsidR="00464E62" w:rsidRDefault="00A63EE2">
      <w:pPr>
        <w:pStyle w:val="Ttulo1"/>
      </w:pPr>
      <w:bookmarkStart w:id="55" w:name="_Toc437516922"/>
      <w:bookmarkStart w:id="56" w:name="_Toc475513136"/>
      <w:r>
        <w:t>Requerimientos Específicos</w:t>
      </w:r>
      <w:bookmarkEnd w:id="55"/>
      <w:bookmarkEnd w:id="56"/>
    </w:p>
    <w:p w14:paraId="65D7C078" w14:textId="77777777" w:rsidR="00464E62" w:rsidRPr="006623F5" w:rsidRDefault="00464E62">
      <w:pPr>
        <w:pStyle w:val="Ttulo2"/>
        <w:rPr>
          <w:color w:val="000000" w:themeColor="text1"/>
        </w:rPr>
      </w:pPr>
      <w:bookmarkStart w:id="57" w:name="_Toc437516923"/>
      <w:bookmarkStart w:id="58" w:name="_Toc475513137"/>
      <w:r w:rsidRPr="006623F5">
        <w:rPr>
          <w:color w:val="000000" w:themeColor="text1"/>
        </w:rPr>
        <w:t>Func</w:t>
      </w:r>
      <w:r w:rsidR="00A63EE2" w:rsidRPr="006623F5">
        <w:rPr>
          <w:color w:val="000000" w:themeColor="text1"/>
        </w:rPr>
        <w:t>ionalidad</w:t>
      </w:r>
      <w:bookmarkEnd w:id="57"/>
      <w:bookmarkEnd w:id="58"/>
    </w:p>
    <w:p w14:paraId="0D3D8EC5" w14:textId="30DD42E5" w:rsidR="005D21E6" w:rsidRPr="00467907" w:rsidRDefault="0047734A" w:rsidP="005D21E6">
      <w:pPr>
        <w:pStyle w:val="Ttulo3"/>
        <w:rPr>
          <w:b/>
          <w:color w:val="000000" w:themeColor="text1"/>
        </w:rPr>
      </w:pPr>
      <w:bookmarkStart w:id="59" w:name="_Toc435123546"/>
      <w:bookmarkStart w:id="60" w:name="_Toc436081666"/>
      <w:bookmarkStart w:id="61" w:name="_Toc436118344"/>
      <w:bookmarkStart w:id="62" w:name="_Toc437516924"/>
      <w:bookmarkStart w:id="63" w:name="_Toc475513138"/>
      <w:r w:rsidRPr="00467907">
        <w:rPr>
          <w:b/>
          <w:color w:val="000000" w:themeColor="text1"/>
        </w:rPr>
        <w:t xml:space="preserve">Módulo de </w:t>
      </w:r>
      <w:bookmarkEnd w:id="59"/>
      <w:bookmarkEnd w:id="60"/>
      <w:bookmarkEnd w:id="61"/>
      <w:bookmarkEnd w:id="62"/>
      <w:r w:rsidR="005D21E6" w:rsidRPr="00467907">
        <w:rPr>
          <w:b/>
          <w:color w:val="000000" w:themeColor="text1"/>
        </w:rPr>
        <w:t>Clientes</w:t>
      </w:r>
      <w:bookmarkEnd w:id="63"/>
    </w:p>
    <w:p w14:paraId="32692A7D" w14:textId="65607A8E" w:rsidR="009957C0" w:rsidRPr="006623F5" w:rsidRDefault="0061680F" w:rsidP="000C3FA7">
      <w:pPr>
        <w:pStyle w:val="Ttulo4"/>
        <w:jc w:val="both"/>
        <w:rPr>
          <w:color w:val="000000" w:themeColor="text1"/>
        </w:rPr>
      </w:pPr>
      <w:r w:rsidRPr="006623F5">
        <w:rPr>
          <w:color w:val="000000" w:themeColor="text1"/>
        </w:rPr>
        <w:t>RC2V1.1</w:t>
      </w:r>
      <w:r w:rsidR="005140C2" w:rsidRPr="006623F5">
        <w:rPr>
          <w:color w:val="000000" w:themeColor="text1"/>
        </w:rPr>
        <w:t xml:space="preserve"> </w:t>
      </w:r>
      <w:r w:rsidRPr="006623F5">
        <w:rPr>
          <w:color w:val="000000" w:themeColor="text1"/>
        </w:rPr>
        <w:t xml:space="preserve"> El sistema permitirá consultar los datos del cliente por parte  del gerente administrativo, mediante el ingreso de la cédula de ciudadanía.</w:t>
      </w:r>
    </w:p>
    <w:p w14:paraId="55B4F2F2" w14:textId="77777777" w:rsidR="009957C0" w:rsidRPr="006623F5" w:rsidRDefault="66195704" w:rsidP="0038727F">
      <w:pPr>
        <w:pStyle w:val="Ttulo5"/>
        <w:ind w:left="1134"/>
        <w:rPr>
          <w:color w:val="000000" w:themeColor="text1"/>
        </w:rPr>
      </w:pPr>
      <w:r w:rsidRPr="006623F5">
        <w:rPr>
          <w:color w:val="000000" w:themeColor="text1"/>
          <w:lang w:val="es-ES"/>
        </w:rPr>
        <w:t>Entradas</w:t>
      </w:r>
    </w:p>
    <w:p w14:paraId="5E049B14" w14:textId="55A6CCDB" w:rsidR="00AB3140" w:rsidRPr="006623F5" w:rsidRDefault="0061680F" w:rsidP="00AB3140">
      <w:pPr>
        <w:pStyle w:val="Ttulo6"/>
        <w:ind w:left="2127"/>
        <w:rPr>
          <w:color w:val="000000" w:themeColor="text1"/>
          <w:lang w:val="es-ES"/>
        </w:rPr>
      </w:pPr>
      <w:r w:rsidRPr="006623F5">
        <w:rPr>
          <w:color w:val="000000" w:themeColor="text1"/>
          <w:lang w:val="es-ES"/>
        </w:rPr>
        <w:t>Cédula de ciudadanía</w:t>
      </w:r>
      <w:r w:rsidR="00AB3140" w:rsidRPr="006623F5">
        <w:rPr>
          <w:color w:val="000000" w:themeColor="text1"/>
          <w:lang w:val="es-ES"/>
        </w:rPr>
        <w:t>.</w:t>
      </w:r>
    </w:p>
    <w:p w14:paraId="6509327B" w14:textId="77777777" w:rsidR="009957C0" w:rsidRPr="006623F5" w:rsidRDefault="66195704" w:rsidP="0038727F">
      <w:pPr>
        <w:pStyle w:val="Ttulo5"/>
        <w:ind w:left="1134"/>
        <w:rPr>
          <w:color w:val="000000" w:themeColor="text1"/>
          <w:lang w:val="es-ES"/>
        </w:rPr>
      </w:pPr>
      <w:r w:rsidRPr="006623F5">
        <w:rPr>
          <w:color w:val="000000" w:themeColor="text1"/>
          <w:lang w:val="es-ES"/>
        </w:rPr>
        <w:t>Proceso</w:t>
      </w:r>
    </w:p>
    <w:p w14:paraId="2D31AD43" w14:textId="0E2260A0" w:rsidR="00A570EE" w:rsidRPr="006623F5" w:rsidRDefault="00A570EE" w:rsidP="0038727F">
      <w:pPr>
        <w:pStyle w:val="Ttulo6"/>
        <w:ind w:left="2127"/>
        <w:rPr>
          <w:color w:val="000000" w:themeColor="text1"/>
          <w:lang w:val="es-ES"/>
        </w:rPr>
      </w:pPr>
      <w:r w:rsidRPr="006623F5">
        <w:rPr>
          <w:rStyle w:val="spellingerror"/>
          <w:color w:val="000000" w:themeColor="text1"/>
          <w:szCs w:val="22"/>
        </w:rPr>
        <w:t>Validar</w:t>
      </w:r>
      <w:r w:rsidRPr="006623F5">
        <w:rPr>
          <w:rStyle w:val="apple-converted-space"/>
          <w:color w:val="000000" w:themeColor="text1"/>
          <w:szCs w:val="22"/>
        </w:rPr>
        <w:t> </w:t>
      </w:r>
      <w:r w:rsidR="0061680F" w:rsidRPr="006623F5">
        <w:rPr>
          <w:rStyle w:val="spellingerror"/>
          <w:color w:val="000000" w:themeColor="text1"/>
          <w:szCs w:val="22"/>
        </w:rPr>
        <w:t>la c</w:t>
      </w:r>
      <w:r w:rsidR="0061680F" w:rsidRPr="006623F5">
        <w:rPr>
          <w:rStyle w:val="spellingerror"/>
          <w:color w:val="000000" w:themeColor="text1"/>
          <w:szCs w:val="22"/>
          <w:lang w:val="es-MX"/>
        </w:rPr>
        <w:t>é</w:t>
      </w:r>
      <w:r w:rsidR="0061680F" w:rsidRPr="006623F5">
        <w:rPr>
          <w:rStyle w:val="spellingerror"/>
          <w:color w:val="000000" w:themeColor="text1"/>
          <w:szCs w:val="22"/>
        </w:rPr>
        <w:t>dula.</w:t>
      </w:r>
    </w:p>
    <w:p w14:paraId="41888B3B" w14:textId="77777777" w:rsidR="009957C0" w:rsidRPr="006623F5" w:rsidRDefault="66195704" w:rsidP="0038727F">
      <w:pPr>
        <w:pStyle w:val="Ttulo5"/>
        <w:ind w:left="1134"/>
        <w:rPr>
          <w:color w:val="000000" w:themeColor="text1"/>
          <w:lang w:val="es-ES"/>
        </w:rPr>
      </w:pPr>
      <w:r w:rsidRPr="006623F5">
        <w:rPr>
          <w:color w:val="000000" w:themeColor="text1"/>
          <w:lang w:val="es-ES"/>
        </w:rPr>
        <w:t>Salidas</w:t>
      </w:r>
    </w:p>
    <w:p w14:paraId="60F12B4E" w14:textId="296743F2" w:rsidR="009957C0" w:rsidRPr="006623F5" w:rsidRDefault="00A570EE" w:rsidP="0038727F">
      <w:pPr>
        <w:pStyle w:val="Ttulo6"/>
        <w:ind w:left="2127"/>
        <w:rPr>
          <w:color w:val="000000" w:themeColor="text1"/>
          <w:lang w:val="es-ES"/>
        </w:rPr>
      </w:pPr>
      <w:r w:rsidRPr="006623F5">
        <w:rPr>
          <w:color w:val="000000" w:themeColor="text1"/>
          <w:szCs w:val="22"/>
          <w:shd w:val="clear" w:color="auto" w:fill="FFFFFF"/>
        </w:rPr>
        <w:lastRenderedPageBreak/>
        <w:t>Vis</w:t>
      </w:r>
      <w:r w:rsidR="00A20495" w:rsidRPr="006623F5">
        <w:rPr>
          <w:color w:val="000000" w:themeColor="text1"/>
          <w:szCs w:val="22"/>
          <w:shd w:val="clear" w:color="auto" w:fill="FFFFFF"/>
        </w:rPr>
        <w:t>ualizar datos del cliente</w:t>
      </w:r>
      <w:r w:rsidRPr="006623F5">
        <w:rPr>
          <w:color w:val="000000" w:themeColor="text1"/>
          <w:szCs w:val="22"/>
          <w:shd w:val="clear" w:color="auto" w:fill="FFFFFF"/>
        </w:rPr>
        <w:t>.</w:t>
      </w:r>
    </w:p>
    <w:p w14:paraId="2D411C6C" w14:textId="74A7B636" w:rsidR="0047734A" w:rsidRPr="006623F5" w:rsidRDefault="0047734A" w:rsidP="00A570EE">
      <w:pPr>
        <w:pStyle w:val="Ttulo6"/>
        <w:numPr>
          <w:ilvl w:val="0"/>
          <w:numId w:val="0"/>
        </w:numPr>
        <w:ind w:left="2127"/>
        <w:rPr>
          <w:color w:val="000000" w:themeColor="text1"/>
          <w:lang w:val="es-ES"/>
        </w:rPr>
      </w:pPr>
    </w:p>
    <w:p w14:paraId="333EC1C6" w14:textId="7710A446" w:rsidR="00D600AB" w:rsidRPr="006623F5" w:rsidRDefault="00BA39BE" w:rsidP="000C3FA7">
      <w:pPr>
        <w:pStyle w:val="Ttulo4"/>
        <w:jc w:val="both"/>
        <w:rPr>
          <w:color w:val="000000" w:themeColor="text1"/>
        </w:rPr>
      </w:pPr>
      <w:bookmarkStart w:id="64" w:name="_Toc436118346"/>
      <w:r w:rsidRPr="006623F5">
        <w:rPr>
          <w:color w:val="000000" w:themeColor="text1"/>
        </w:rPr>
        <w:t>RC3V1.1 El sistema permitirá modificar el nombre de un cliente por parte del gerente administrativo, mediante el ingreso del número de cedula del cliente.</w:t>
      </w:r>
    </w:p>
    <w:p w14:paraId="1367A715" w14:textId="77777777" w:rsidR="00D600AB" w:rsidRPr="006623F5" w:rsidRDefault="00D600AB" w:rsidP="00D600AB">
      <w:pPr>
        <w:pStyle w:val="Ttulo4"/>
        <w:numPr>
          <w:ilvl w:val="0"/>
          <w:numId w:val="0"/>
        </w:numPr>
        <w:ind w:left="426"/>
        <w:rPr>
          <w:color w:val="000000" w:themeColor="text1"/>
        </w:rPr>
      </w:pPr>
    </w:p>
    <w:p w14:paraId="71588AC4" w14:textId="0A8AD38E" w:rsidR="00D600AB" w:rsidRPr="006623F5" w:rsidRDefault="00D600AB" w:rsidP="00D600AB">
      <w:pPr>
        <w:pStyle w:val="Ttulo5"/>
        <w:ind w:left="1134"/>
        <w:rPr>
          <w:color w:val="000000" w:themeColor="text1"/>
        </w:rPr>
      </w:pPr>
      <w:r w:rsidRPr="006623F5">
        <w:rPr>
          <w:color w:val="000000" w:themeColor="text1"/>
        </w:rPr>
        <w:t xml:space="preserve">Entradas </w:t>
      </w:r>
    </w:p>
    <w:p w14:paraId="3202FBF0" w14:textId="07956ABC" w:rsidR="00231C71" w:rsidRPr="006623F5" w:rsidRDefault="00231C71" w:rsidP="00231C71">
      <w:pPr>
        <w:pStyle w:val="Ttulo6"/>
        <w:ind w:left="2127"/>
        <w:rPr>
          <w:color w:val="000000" w:themeColor="text1"/>
          <w:lang w:val="es-ES"/>
        </w:rPr>
      </w:pPr>
      <w:r w:rsidRPr="006623F5">
        <w:rPr>
          <w:color w:val="000000" w:themeColor="text1"/>
          <w:lang w:val="es-ES"/>
        </w:rPr>
        <w:t>Cédula del cliente.</w:t>
      </w:r>
    </w:p>
    <w:p w14:paraId="571D09D8" w14:textId="2B2B0522" w:rsidR="00D600AB" w:rsidRPr="006623F5" w:rsidRDefault="00231C71" w:rsidP="00D600AB">
      <w:pPr>
        <w:pStyle w:val="Ttulo6"/>
        <w:ind w:left="2127"/>
        <w:rPr>
          <w:color w:val="000000" w:themeColor="text1"/>
          <w:lang w:val="es-ES"/>
        </w:rPr>
      </w:pPr>
      <w:r w:rsidRPr="006623F5">
        <w:rPr>
          <w:color w:val="000000" w:themeColor="text1"/>
          <w:szCs w:val="22"/>
          <w:shd w:val="clear" w:color="auto" w:fill="FFFFFF"/>
        </w:rPr>
        <w:t>Dato</w:t>
      </w:r>
      <w:r w:rsidR="00D600AB" w:rsidRPr="006623F5">
        <w:rPr>
          <w:color w:val="000000" w:themeColor="text1"/>
          <w:szCs w:val="22"/>
          <w:shd w:val="clear" w:color="auto" w:fill="FFFFFF"/>
        </w:rPr>
        <w:t xml:space="preserve"> a modificar.</w:t>
      </w:r>
    </w:p>
    <w:p w14:paraId="6CD086B9" w14:textId="4FFA72BB" w:rsidR="00D600AB" w:rsidRPr="006623F5" w:rsidRDefault="00D600AB" w:rsidP="00D600AB">
      <w:pPr>
        <w:pStyle w:val="Ttulo5"/>
        <w:ind w:left="1134"/>
        <w:rPr>
          <w:color w:val="000000" w:themeColor="text1"/>
        </w:rPr>
      </w:pPr>
      <w:r w:rsidRPr="006623F5">
        <w:rPr>
          <w:color w:val="000000" w:themeColor="text1"/>
        </w:rPr>
        <w:t xml:space="preserve">Proceso </w:t>
      </w:r>
    </w:p>
    <w:p w14:paraId="55ACAA90" w14:textId="53D5789C" w:rsidR="00D600AB" w:rsidRPr="006623F5" w:rsidRDefault="000C1BF4" w:rsidP="00D600AB">
      <w:pPr>
        <w:pStyle w:val="Ttulo6"/>
        <w:ind w:left="2127"/>
        <w:rPr>
          <w:color w:val="000000" w:themeColor="text1"/>
          <w:lang w:val="es-ES"/>
        </w:rPr>
      </w:pPr>
      <w:r w:rsidRPr="006623F5">
        <w:rPr>
          <w:color w:val="000000" w:themeColor="text1"/>
          <w:szCs w:val="22"/>
          <w:shd w:val="clear" w:color="auto" w:fill="FFFFFF"/>
        </w:rPr>
        <w:t>Verificación de la cedula del cliente</w:t>
      </w:r>
      <w:r w:rsidR="00D600AB" w:rsidRPr="006623F5">
        <w:rPr>
          <w:color w:val="000000" w:themeColor="text1"/>
          <w:szCs w:val="22"/>
          <w:shd w:val="clear" w:color="auto" w:fill="FFFFFF"/>
        </w:rPr>
        <w:t>.</w:t>
      </w:r>
    </w:p>
    <w:p w14:paraId="5C1827C2" w14:textId="1D8086EF" w:rsidR="00D600AB" w:rsidRPr="006623F5" w:rsidRDefault="000C1BF4" w:rsidP="00D600AB">
      <w:pPr>
        <w:pStyle w:val="Ttulo6"/>
        <w:ind w:left="2127"/>
        <w:rPr>
          <w:color w:val="000000" w:themeColor="text1"/>
          <w:lang w:val="es-ES"/>
        </w:rPr>
      </w:pPr>
      <w:r w:rsidRPr="006623F5">
        <w:rPr>
          <w:color w:val="000000" w:themeColor="text1"/>
          <w:szCs w:val="22"/>
          <w:shd w:val="clear" w:color="auto" w:fill="FFFFFF"/>
        </w:rPr>
        <w:t>Validación de  la cedula del cliente</w:t>
      </w:r>
    </w:p>
    <w:p w14:paraId="25BA2854" w14:textId="35F3C7F9" w:rsidR="00D600AB" w:rsidRPr="006623F5" w:rsidRDefault="000C1BF4" w:rsidP="00D600AB">
      <w:pPr>
        <w:pStyle w:val="Ttulo6"/>
        <w:ind w:left="2127"/>
        <w:rPr>
          <w:color w:val="000000" w:themeColor="text1"/>
          <w:lang w:val="es-ES"/>
        </w:rPr>
      </w:pPr>
      <w:r w:rsidRPr="006623F5">
        <w:rPr>
          <w:color w:val="000000" w:themeColor="text1"/>
          <w:szCs w:val="22"/>
          <w:shd w:val="clear" w:color="auto" w:fill="FFFFFF"/>
        </w:rPr>
        <w:t>Modificación del nombre del cliente</w:t>
      </w:r>
      <w:r w:rsidR="00D600AB" w:rsidRPr="006623F5">
        <w:rPr>
          <w:color w:val="000000" w:themeColor="text1"/>
          <w:szCs w:val="22"/>
          <w:shd w:val="clear" w:color="auto" w:fill="FFFFFF"/>
        </w:rPr>
        <w:t>.</w:t>
      </w:r>
      <w:r w:rsidR="00D600AB" w:rsidRPr="006623F5">
        <w:rPr>
          <w:color w:val="000000" w:themeColor="text1"/>
          <w:lang w:val="es-ES"/>
        </w:rPr>
        <w:t xml:space="preserve"> </w:t>
      </w:r>
    </w:p>
    <w:p w14:paraId="7313B250" w14:textId="77777777" w:rsidR="00D600AB" w:rsidRPr="006623F5" w:rsidRDefault="00D600AB" w:rsidP="00D600AB">
      <w:pPr>
        <w:rPr>
          <w:color w:val="000000" w:themeColor="text1"/>
          <w:lang w:val="es-MX"/>
        </w:rPr>
      </w:pPr>
    </w:p>
    <w:p w14:paraId="41443957" w14:textId="1BD28A35" w:rsidR="00D600AB" w:rsidRPr="006623F5" w:rsidRDefault="00D600AB" w:rsidP="00D600AB">
      <w:pPr>
        <w:pStyle w:val="Ttulo5"/>
        <w:ind w:left="1134"/>
        <w:rPr>
          <w:color w:val="000000" w:themeColor="text1"/>
          <w:lang w:val="es-ES"/>
        </w:rPr>
      </w:pPr>
      <w:r w:rsidRPr="006623F5">
        <w:rPr>
          <w:color w:val="000000" w:themeColor="text1"/>
          <w:lang w:val="es-ES"/>
        </w:rPr>
        <w:t>Salidas</w:t>
      </w:r>
    </w:p>
    <w:p w14:paraId="1B83B993" w14:textId="3D6CBB74" w:rsidR="00D600AB" w:rsidRPr="006623F5" w:rsidRDefault="00D600AB" w:rsidP="00D600AB">
      <w:pPr>
        <w:pStyle w:val="Ttulo6"/>
        <w:ind w:left="2127"/>
        <w:rPr>
          <w:color w:val="000000" w:themeColor="text1"/>
          <w:lang w:val="es-ES"/>
        </w:rPr>
      </w:pPr>
      <w:r w:rsidRPr="006623F5">
        <w:rPr>
          <w:color w:val="000000" w:themeColor="text1"/>
          <w:szCs w:val="22"/>
          <w:shd w:val="clear" w:color="auto" w:fill="FFFFFF"/>
        </w:rPr>
        <w:t xml:space="preserve">Visualizar </w:t>
      </w:r>
      <w:r w:rsidR="000C1BF4" w:rsidRPr="006623F5">
        <w:rPr>
          <w:color w:val="000000" w:themeColor="text1"/>
          <w:szCs w:val="22"/>
          <w:shd w:val="clear" w:color="auto" w:fill="FFFFFF"/>
        </w:rPr>
        <w:t>nombre del cliente modificado</w:t>
      </w:r>
      <w:r w:rsidRPr="006623F5">
        <w:rPr>
          <w:color w:val="000000" w:themeColor="text1"/>
          <w:szCs w:val="22"/>
          <w:shd w:val="clear" w:color="auto" w:fill="FFFFFF"/>
        </w:rPr>
        <w:t>.</w:t>
      </w:r>
    </w:p>
    <w:p w14:paraId="22F3C990" w14:textId="77777777" w:rsidR="00D600AB" w:rsidRPr="006623F5" w:rsidRDefault="00D600AB" w:rsidP="00D600AB">
      <w:pPr>
        <w:rPr>
          <w:color w:val="000000" w:themeColor="text1"/>
          <w:lang w:val="es-ES"/>
        </w:rPr>
      </w:pPr>
    </w:p>
    <w:p w14:paraId="7570852C" w14:textId="77777777" w:rsidR="00D600AB" w:rsidRPr="006623F5" w:rsidRDefault="00D600AB" w:rsidP="00D600AB">
      <w:pPr>
        <w:rPr>
          <w:color w:val="000000" w:themeColor="text1"/>
          <w:lang w:val="es-ES"/>
        </w:rPr>
      </w:pPr>
    </w:p>
    <w:p w14:paraId="1B4952F2" w14:textId="77777777" w:rsidR="00D600AB" w:rsidRPr="006623F5" w:rsidRDefault="00D600AB" w:rsidP="00D600AB">
      <w:pPr>
        <w:rPr>
          <w:color w:val="000000" w:themeColor="text1"/>
        </w:rPr>
      </w:pPr>
    </w:p>
    <w:p w14:paraId="4AAA2CD8" w14:textId="344F0349" w:rsidR="00590D35" w:rsidRPr="006623F5" w:rsidRDefault="00F73717" w:rsidP="000C3FA7">
      <w:pPr>
        <w:pStyle w:val="Ttulo4"/>
        <w:jc w:val="both"/>
        <w:rPr>
          <w:color w:val="000000" w:themeColor="text1"/>
        </w:rPr>
      </w:pPr>
      <w:r w:rsidRPr="006623F5">
        <w:rPr>
          <w:color w:val="000000" w:themeColor="text1"/>
        </w:rPr>
        <w:t>RC4 V1.1</w:t>
      </w:r>
      <w:r w:rsidR="00A372C3" w:rsidRPr="006623F5">
        <w:rPr>
          <w:color w:val="000000" w:themeColor="text1"/>
        </w:rPr>
        <w:t xml:space="preserve"> El</w:t>
      </w:r>
      <w:r w:rsidR="00286FF1">
        <w:rPr>
          <w:color w:val="000000" w:themeColor="text1"/>
        </w:rPr>
        <w:t xml:space="preserve"> sistema permitirá  modificar </w:t>
      </w:r>
      <w:r w:rsidR="00A372C3" w:rsidRPr="006623F5">
        <w:rPr>
          <w:color w:val="000000" w:themeColor="text1"/>
        </w:rPr>
        <w:t xml:space="preserve">la </w:t>
      </w:r>
      <w:r w:rsidR="00286FF1" w:rsidRPr="006623F5">
        <w:rPr>
          <w:color w:val="000000" w:themeColor="text1"/>
        </w:rPr>
        <w:t>dirección</w:t>
      </w:r>
      <w:r w:rsidR="00A372C3" w:rsidRPr="006623F5">
        <w:rPr>
          <w:color w:val="000000" w:themeColor="text1"/>
        </w:rPr>
        <w:t xml:space="preserve"> del cliente por parte del gerente administrativo realizando previamente la </w:t>
      </w:r>
      <w:r w:rsidR="00286FF1" w:rsidRPr="006623F5">
        <w:rPr>
          <w:color w:val="000000" w:themeColor="text1"/>
        </w:rPr>
        <w:t>búsqueda</w:t>
      </w:r>
      <w:r w:rsidR="00A372C3" w:rsidRPr="006623F5">
        <w:rPr>
          <w:color w:val="000000" w:themeColor="text1"/>
        </w:rPr>
        <w:t xml:space="preserve"> del cliente mediante el ingreso de su numero de cedula.</w:t>
      </w:r>
    </w:p>
    <w:bookmarkEnd w:id="64"/>
    <w:p w14:paraId="7D874730" w14:textId="77777777" w:rsidR="0047734A" w:rsidRPr="006623F5" w:rsidRDefault="66195704" w:rsidP="000C3FA7">
      <w:pPr>
        <w:pStyle w:val="Ttulo5"/>
        <w:ind w:left="1134"/>
        <w:jc w:val="both"/>
        <w:rPr>
          <w:color w:val="000000" w:themeColor="text1"/>
        </w:rPr>
      </w:pPr>
      <w:r w:rsidRPr="006623F5">
        <w:rPr>
          <w:color w:val="000000" w:themeColor="text1"/>
          <w:lang w:val="es-ES"/>
        </w:rPr>
        <w:t>Entradas</w:t>
      </w:r>
    </w:p>
    <w:p w14:paraId="1A1CDE15" w14:textId="3084A935" w:rsidR="00A570EE" w:rsidRPr="006623F5" w:rsidRDefault="00F73717" w:rsidP="000C3FA7">
      <w:pPr>
        <w:pStyle w:val="Ttulo6"/>
        <w:ind w:left="2127"/>
        <w:jc w:val="both"/>
        <w:rPr>
          <w:color w:val="000000" w:themeColor="text1"/>
          <w:lang w:val="es-ES"/>
        </w:rPr>
      </w:pPr>
      <w:r w:rsidRPr="006623F5">
        <w:rPr>
          <w:color w:val="000000" w:themeColor="text1"/>
          <w:szCs w:val="22"/>
          <w:shd w:val="clear" w:color="auto" w:fill="FFFFFF"/>
        </w:rPr>
        <w:t>Cedula del cliente.</w:t>
      </w:r>
    </w:p>
    <w:p w14:paraId="55DC2E7F" w14:textId="77777777" w:rsidR="0047734A" w:rsidRPr="006623F5" w:rsidRDefault="66195704" w:rsidP="000C3FA7">
      <w:pPr>
        <w:pStyle w:val="Ttulo5"/>
        <w:ind w:left="1134"/>
        <w:jc w:val="both"/>
        <w:rPr>
          <w:color w:val="000000" w:themeColor="text1"/>
          <w:lang w:val="es-ES"/>
        </w:rPr>
      </w:pPr>
      <w:r w:rsidRPr="006623F5">
        <w:rPr>
          <w:color w:val="000000" w:themeColor="text1"/>
          <w:lang w:val="es-ES"/>
        </w:rPr>
        <w:t>Proceso</w:t>
      </w:r>
    </w:p>
    <w:p w14:paraId="4C6FD090" w14:textId="77777777" w:rsidR="00F73717" w:rsidRPr="006623F5" w:rsidRDefault="00F73717" w:rsidP="000C3FA7">
      <w:pPr>
        <w:pStyle w:val="Ttulo6"/>
        <w:ind w:left="2127"/>
        <w:jc w:val="both"/>
        <w:rPr>
          <w:color w:val="000000" w:themeColor="text1"/>
          <w:lang w:val="es-ES"/>
        </w:rPr>
      </w:pPr>
      <w:r w:rsidRPr="006623F5">
        <w:rPr>
          <w:color w:val="000000" w:themeColor="text1"/>
          <w:szCs w:val="22"/>
          <w:shd w:val="clear" w:color="auto" w:fill="FFFFFF"/>
        </w:rPr>
        <w:t>Verificación de la cedula del cliente.</w:t>
      </w:r>
    </w:p>
    <w:p w14:paraId="55149AE3" w14:textId="77777777" w:rsidR="00F73717" w:rsidRPr="006623F5" w:rsidRDefault="00F73717" w:rsidP="000C3FA7">
      <w:pPr>
        <w:pStyle w:val="Ttulo6"/>
        <w:ind w:left="2127"/>
        <w:jc w:val="both"/>
        <w:rPr>
          <w:color w:val="000000" w:themeColor="text1"/>
          <w:lang w:val="es-ES"/>
        </w:rPr>
      </w:pPr>
      <w:r w:rsidRPr="006623F5">
        <w:rPr>
          <w:color w:val="000000" w:themeColor="text1"/>
          <w:szCs w:val="22"/>
          <w:shd w:val="clear" w:color="auto" w:fill="FFFFFF"/>
        </w:rPr>
        <w:t>Validación de  la cedula del cliente</w:t>
      </w:r>
    </w:p>
    <w:p w14:paraId="15029745" w14:textId="570DF962" w:rsidR="00A570EE" w:rsidRPr="006623F5" w:rsidRDefault="00F73717" w:rsidP="000C3FA7">
      <w:pPr>
        <w:pStyle w:val="Ttulo6"/>
        <w:ind w:left="2127"/>
        <w:jc w:val="both"/>
        <w:rPr>
          <w:color w:val="000000" w:themeColor="text1"/>
          <w:lang w:val="es-ES"/>
        </w:rPr>
      </w:pPr>
      <w:r w:rsidRPr="006623F5">
        <w:rPr>
          <w:color w:val="000000" w:themeColor="text1"/>
          <w:lang w:val="es-ES"/>
        </w:rPr>
        <w:t>Búsqueda de la dirección del cliente</w:t>
      </w:r>
    </w:p>
    <w:p w14:paraId="5336B898" w14:textId="530C1460" w:rsidR="00A570EE" w:rsidRPr="006623F5" w:rsidRDefault="00F73717" w:rsidP="000C3FA7">
      <w:pPr>
        <w:pStyle w:val="Ttulo6"/>
        <w:ind w:left="2127"/>
        <w:jc w:val="both"/>
        <w:rPr>
          <w:color w:val="000000" w:themeColor="text1"/>
          <w:lang w:val="es-ES"/>
        </w:rPr>
      </w:pPr>
      <w:r w:rsidRPr="006623F5">
        <w:rPr>
          <w:color w:val="000000" w:themeColor="text1"/>
          <w:szCs w:val="22"/>
          <w:shd w:val="clear" w:color="auto" w:fill="FFFFFF"/>
        </w:rPr>
        <w:t>Modificación de la dirección del cliente</w:t>
      </w:r>
      <w:r w:rsidR="000E2B20" w:rsidRPr="006623F5">
        <w:rPr>
          <w:color w:val="000000" w:themeColor="text1"/>
          <w:szCs w:val="22"/>
          <w:shd w:val="clear" w:color="auto" w:fill="FFFFFF"/>
        </w:rPr>
        <w:t>.</w:t>
      </w:r>
    </w:p>
    <w:p w14:paraId="7E02A0F5" w14:textId="77777777" w:rsidR="0047734A" w:rsidRPr="006623F5" w:rsidRDefault="66195704" w:rsidP="000C3FA7">
      <w:pPr>
        <w:pStyle w:val="Ttulo5"/>
        <w:ind w:left="1134"/>
        <w:jc w:val="both"/>
        <w:rPr>
          <w:color w:val="000000" w:themeColor="text1"/>
          <w:lang w:val="es-ES"/>
        </w:rPr>
      </w:pPr>
      <w:r w:rsidRPr="006623F5">
        <w:rPr>
          <w:color w:val="000000" w:themeColor="text1"/>
          <w:lang w:val="es-ES"/>
        </w:rPr>
        <w:t>Salidas</w:t>
      </w:r>
    </w:p>
    <w:p w14:paraId="45E5E30B" w14:textId="31A97545" w:rsidR="0047734A" w:rsidRPr="006623F5" w:rsidRDefault="000E2B20" w:rsidP="000C3FA7">
      <w:pPr>
        <w:pStyle w:val="Ttulo6"/>
        <w:ind w:left="2127"/>
        <w:jc w:val="both"/>
        <w:rPr>
          <w:color w:val="000000" w:themeColor="text1"/>
          <w:lang w:val="es-ES"/>
        </w:rPr>
      </w:pPr>
      <w:r w:rsidRPr="006623F5">
        <w:rPr>
          <w:color w:val="000000" w:themeColor="text1"/>
          <w:szCs w:val="22"/>
          <w:shd w:val="clear" w:color="auto" w:fill="FFFFFF"/>
        </w:rPr>
        <w:t>Visualizar</w:t>
      </w:r>
      <w:r w:rsidR="00F73717" w:rsidRPr="006623F5">
        <w:rPr>
          <w:color w:val="000000" w:themeColor="text1"/>
          <w:szCs w:val="22"/>
          <w:shd w:val="clear" w:color="auto" w:fill="FFFFFF"/>
        </w:rPr>
        <w:t xml:space="preserve"> dirección </w:t>
      </w:r>
      <w:r w:rsidR="00205D41" w:rsidRPr="006623F5">
        <w:rPr>
          <w:color w:val="000000" w:themeColor="text1"/>
          <w:szCs w:val="22"/>
          <w:shd w:val="clear" w:color="auto" w:fill="FFFFFF"/>
        </w:rPr>
        <w:t xml:space="preserve">del cliente </w:t>
      </w:r>
      <w:r w:rsidR="00F73717" w:rsidRPr="006623F5">
        <w:rPr>
          <w:color w:val="000000" w:themeColor="text1"/>
          <w:szCs w:val="22"/>
          <w:shd w:val="clear" w:color="auto" w:fill="FFFFFF"/>
        </w:rPr>
        <w:t>modificada.</w:t>
      </w:r>
    </w:p>
    <w:p w14:paraId="6E0E18AD" w14:textId="4516AF7A" w:rsidR="00D600AB" w:rsidRPr="006623F5" w:rsidRDefault="00830423" w:rsidP="000C3FA7">
      <w:pPr>
        <w:pStyle w:val="Ttulo4"/>
        <w:jc w:val="both"/>
        <w:rPr>
          <w:color w:val="000000" w:themeColor="text1"/>
        </w:rPr>
      </w:pPr>
      <w:r w:rsidRPr="006623F5">
        <w:rPr>
          <w:color w:val="000000" w:themeColor="text1"/>
        </w:rPr>
        <w:t>RC5V1.1</w:t>
      </w:r>
      <w:r w:rsidR="00205D41" w:rsidRPr="006623F5">
        <w:rPr>
          <w:color w:val="000000" w:themeColor="text1"/>
        </w:rPr>
        <w:t xml:space="preserve"> El sistema </w:t>
      </w:r>
      <w:r w:rsidR="00286FF1" w:rsidRPr="006623F5">
        <w:rPr>
          <w:color w:val="000000" w:themeColor="text1"/>
        </w:rPr>
        <w:t>permitirá</w:t>
      </w:r>
      <w:r w:rsidR="00205D41" w:rsidRPr="006623F5">
        <w:rPr>
          <w:color w:val="000000" w:themeColor="text1"/>
        </w:rPr>
        <w:t xml:space="preserve"> modificar el email del cliente por parte del gerente administrativo, </w:t>
      </w:r>
      <w:r w:rsidR="00205D41" w:rsidRPr="006623F5">
        <w:rPr>
          <w:color w:val="000000" w:themeColor="text1"/>
        </w:rPr>
        <w:lastRenderedPageBreak/>
        <w:t xml:space="preserve">realizando previamente la </w:t>
      </w:r>
      <w:r w:rsidR="00286FF1" w:rsidRPr="006623F5">
        <w:rPr>
          <w:color w:val="000000" w:themeColor="text1"/>
        </w:rPr>
        <w:t>búsqueda</w:t>
      </w:r>
      <w:r w:rsidR="00205D41" w:rsidRPr="006623F5">
        <w:rPr>
          <w:color w:val="000000" w:themeColor="text1"/>
        </w:rPr>
        <w:t xml:space="preserve"> del cliente mediante el ingreso de su </w:t>
      </w:r>
      <w:r w:rsidR="00286FF1" w:rsidRPr="006623F5">
        <w:rPr>
          <w:color w:val="000000" w:themeColor="text1"/>
        </w:rPr>
        <w:t>número</w:t>
      </w:r>
      <w:r w:rsidR="00205D41" w:rsidRPr="006623F5">
        <w:rPr>
          <w:color w:val="000000" w:themeColor="text1"/>
        </w:rPr>
        <w:t xml:space="preserve"> de cedula.</w:t>
      </w:r>
    </w:p>
    <w:p w14:paraId="3E409079" w14:textId="77777777" w:rsidR="0047734A" w:rsidRPr="006623F5" w:rsidRDefault="66195704" w:rsidP="000C3FA7">
      <w:pPr>
        <w:pStyle w:val="Ttulo5"/>
        <w:ind w:left="1134"/>
        <w:jc w:val="both"/>
        <w:rPr>
          <w:color w:val="000000" w:themeColor="text1"/>
        </w:rPr>
      </w:pPr>
      <w:r w:rsidRPr="006623F5">
        <w:rPr>
          <w:color w:val="000000" w:themeColor="text1"/>
          <w:lang w:val="es-ES"/>
        </w:rPr>
        <w:t>Entradas</w:t>
      </w:r>
    </w:p>
    <w:p w14:paraId="4DF33FA8" w14:textId="1256A1C2" w:rsidR="0047734A" w:rsidRPr="006623F5" w:rsidRDefault="00205D41" w:rsidP="000C3FA7">
      <w:pPr>
        <w:pStyle w:val="Ttulo6"/>
        <w:ind w:left="2127"/>
        <w:jc w:val="both"/>
        <w:rPr>
          <w:color w:val="000000" w:themeColor="text1"/>
          <w:lang w:val="es-ES"/>
        </w:rPr>
      </w:pPr>
      <w:r w:rsidRPr="006623F5">
        <w:rPr>
          <w:color w:val="000000" w:themeColor="text1"/>
          <w:szCs w:val="22"/>
          <w:shd w:val="clear" w:color="auto" w:fill="FFFFFF"/>
        </w:rPr>
        <w:t>Cedula del cliente.</w:t>
      </w:r>
    </w:p>
    <w:p w14:paraId="07DDF7BC" w14:textId="77777777" w:rsidR="0047734A" w:rsidRPr="006623F5" w:rsidRDefault="66195704" w:rsidP="000C3FA7">
      <w:pPr>
        <w:pStyle w:val="Ttulo5"/>
        <w:ind w:left="1134"/>
        <w:jc w:val="both"/>
        <w:rPr>
          <w:color w:val="000000" w:themeColor="text1"/>
          <w:lang w:val="es-ES"/>
        </w:rPr>
      </w:pPr>
      <w:r w:rsidRPr="006623F5">
        <w:rPr>
          <w:color w:val="000000" w:themeColor="text1"/>
          <w:lang w:val="es-ES"/>
        </w:rPr>
        <w:t>Proceso</w:t>
      </w:r>
    </w:p>
    <w:p w14:paraId="7F24346D" w14:textId="77777777" w:rsidR="00205D41" w:rsidRPr="006623F5" w:rsidRDefault="00205D41" w:rsidP="000C3FA7">
      <w:pPr>
        <w:pStyle w:val="Ttulo6"/>
        <w:ind w:left="2127"/>
        <w:jc w:val="both"/>
        <w:rPr>
          <w:color w:val="000000" w:themeColor="text1"/>
          <w:lang w:val="es-ES"/>
        </w:rPr>
      </w:pPr>
      <w:r w:rsidRPr="006623F5">
        <w:rPr>
          <w:color w:val="000000" w:themeColor="text1"/>
          <w:szCs w:val="22"/>
          <w:shd w:val="clear" w:color="auto" w:fill="FFFFFF"/>
        </w:rPr>
        <w:t>Verificación de la cedula del cliente.</w:t>
      </w:r>
    </w:p>
    <w:p w14:paraId="2867C90D" w14:textId="77777777" w:rsidR="00205D41" w:rsidRPr="006623F5" w:rsidRDefault="00205D41" w:rsidP="000C3FA7">
      <w:pPr>
        <w:pStyle w:val="Ttulo6"/>
        <w:ind w:left="2127"/>
        <w:jc w:val="both"/>
        <w:rPr>
          <w:color w:val="000000" w:themeColor="text1"/>
          <w:lang w:val="es-ES"/>
        </w:rPr>
      </w:pPr>
      <w:r w:rsidRPr="006623F5">
        <w:rPr>
          <w:color w:val="000000" w:themeColor="text1"/>
          <w:szCs w:val="22"/>
          <w:shd w:val="clear" w:color="auto" w:fill="FFFFFF"/>
        </w:rPr>
        <w:t>Validación de  la cedula del cliente</w:t>
      </w:r>
    </w:p>
    <w:p w14:paraId="2544CAE3" w14:textId="1F284291" w:rsidR="00771C94" w:rsidRPr="006623F5" w:rsidRDefault="00286FF1" w:rsidP="000C3FA7">
      <w:pPr>
        <w:pStyle w:val="Ttulo6"/>
        <w:ind w:left="2127"/>
        <w:jc w:val="both"/>
        <w:rPr>
          <w:color w:val="000000" w:themeColor="text1"/>
          <w:lang w:val="es-ES"/>
        </w:rPr>
      </w:pPr>
      <w:r>
        <w:rPr>
          <w:color w:val="000000" w:themeColor="text1"/>
          <w:lang w:val="es-ES"/>
        </w:rPr>
        <w:t>Buscar</w:t>
      </w:r>
      <w:r w:rsidR="00205D41" w:rsidRPr="006623F5">
        <w:rPr>
          <w:color w:val="000000" w:themeColor="text1"/>
          <w:lang w:val="es-ES"/>
        </w:rPr>
        <w:t xml:space="preserve"> del email del cliente.</w:t>
      </w:r>
    </w:p>
    <w:p w14:paraId="6975A9C2" w14:textId="5198BDAF" w:rsidR="0047734A" w:rsidRPr="006623F5" w:rsidRDefault="00205D41" w:rsidP="000C3FA7">
      <w:pPr>
        <w:pStyle w:val="Ttulo6"/>
        <w:ind w:left="2127"/>
        <w:jc w:val="both"/>
        <w:rPr>
          <w:color w:val="000000" w:themeColor="text1"/>
          <w:lang w:val="es-ES"/>
        </w:rPr>
      </w:pPr>
      <w:r w:rsidRPr="006623F5">
        <w:rPr>
          <w:color w:val="000000" w:themeColor="text1"/>
          <w:szCs w:val="22"/>
          <w:shd w:val="clear" w:color="auto" w:fill="FFFFFF"/>
        </w:rPr>
        <w:t>M</w:t>
      </w:r>
      <w:r w:rsidR="00286FF1">
        <w:rPr>
          <w:color w:val="000000" w:themeColor="text1"/>
          <w:szCs w:val="22"/>
          <w:shd w:val="clear" w:color="auto" w:fill="FFFFFF"/>
        </w:rPr>
        <w:t>odificar</w:t>
      </w:r>
      <w:r w:rsidRPr="006623F5">
        <w:rPr>
          <w:color w:val="000000" w:themeColor="text1"/>
          <w:szCs w:val="22"/>
          <w:shd w:val="clear" w:color="auto" w:fill="FFFFFF"/>
        </w:rPr>
        <w:t xml:space="preserve"> del email del cliente</w:t>
      </w:r>
      <w:r w:rsidR="000E2B20" w:rsidRPr="006623F5">
        <w:rPr>
          <w:color w:val="000000" w:themeColor="text1"/>
          <w:szCs w:val="22"/>
          <w:shd w:val="clear" w:color="auto" w:fill="FFFFFF"/>
        </w:rPr>
        <w:t>.</w:t>
      </w:r>
    </w:p>
    <w:p w14:paraId="61FE55BC" w14:textId="77777777" w:rsidR="0047734A" w:rsidRPr="006623F5" w:rsidRDefault="66195704" w:rsidP="000C3FA7">
      <w:pPr>
        <w:pStyle w:val="Ttulo5"/>
        <w:ind w:left="1134"/>
        <w:jc w:val="both"/>
        <w:rPr>
          <w:color w:val="000000" w:themeColor="text1"/>
          <w:lang w:val="es-ES"/>
        </w:rPr>
      </w:pPr>
      <w:r w:rsidRPr="006623F5">
        <w:rPr>
          <w:color w:val="000000" w:themeColor="text1"/>
          <w:lang w:val="es-ES"/>
        </w:rPr>
        <w:t>Salidas</w:t>
      </w:r>
    </w:p>
    <w:p w14:paraId="631F0D07" w14:textId="027D57FB" w:rsidR="0047734A" w:rsidRPr="006623F5" w:rsidRDefault="00205D41" w:rsidP="000C3FA7">
      <w:pPr>
        <w:pStyle w:val="Ttulo6"/>
        <w:ind w:left="2127"/>
        <w:jc w:val="both"/>
        <w:rPr>
          <w:color w:val="000000" w:themeColor="text1"/>
          <w:lang w:val="es-ES"/>
        </w:rPr>
      </w:pPr>
      <w:r w:rsidRPr="006623F5">
        <w:rPr>
          <w:color w:val="000000" w:themeColor="text1"/>
          <w:szCs w:val="22"/>
          <w:shd w:val="clear" w:color="auto" w:fill="FFFFFF"/>
        </w:rPr>
        <w:t xml:space="preserve">Visualizar email del cliente </w:t>
      </w:r>
      <w:r w:rsidR="00286FF1" w:rsidRPr="006623F5">
        <w:rPr>
          <w:color w:val="000000" w:themeColor="text1"/>
          <w:szCs w:val="22"/>
          <w:shd w:val="clear" w:color="auto" w:fill="FFFFFF"/>
        </w:rPr>
        <w:t>modificado</w:t>
      </w:r>
      <w:r w:rsidRPr="006623F5">
        <w:rPr>
          <w:color w:val="000000" w:themeColor="text1"/>
          <w:szCs w:val="22"/>
          <w:shd w:val="clear" w:color="auto" w:fill="FFFFFF"/>
        </w:rPr>
        <w:t>.</w:t>
      </w:r>
    </w:p>
    <w:p w14:paraId="2CECEC7D" w14:textId="77777777" w:rsidR="0047734A" w:rsidRPr="006623F5" w:rsidRDefault="0047734A" w:rsidP="000C3FA7">
      <w:pPr>
        <w:ind w:left="720"/>
        <w:jc w:val="both"/>
        <w:rPr>
          <w:color w:val="000000" w:themeColor="text1"/>
          <w:lang w:val="es-ES_tradnl"/>
        </w:rPr>
      </w:pPr>
    </w:p>
    <w:p w14:paraId="53E376E0" w14:textId="7A576A84" w:rsidR="00771C94" w:rsidRPr="006623F5" w:rsidRDefault="00830423" w:rsidP="000C3FA7">
      <w:pPr>
        <w:pStyle w:val="Ttulo4"/>
        <w:jc w:val="both"/>
        <w:rPr>
          <w:color w:val="000000" w:themeColor="text1"/>
        </w:rPr>
      </w:pPr>
      <w:bookmarkStart w:id="65" w:name="_Toc436081672"/>
      <w:bookmarkStart w:id="66" w:name="_Toc436118349"/>
      <w:r w:rsidRPr="006623F5">
        <w:rPr>
          <w:color w:val="000000" w:themeColor="text1"/>
        </w:rPr>
        <w:t xml:space="preserve">RC6V1.1 El sistema </w:t>
      </w:r>
      <w:r w:rsidR="00286FF1" w:rsidRPr="006623F5">
        <w:rPr>
          <w:color w:val="000000" w:themeColor="text1"/>
        </w:rPr>
        <w:t>permitirá</w:t>
      </w:r>
      <w:r w:rsidRPr="006623F5">
        <w:rPr>
          <w:color w:val="000000" w:themeColor="text1"/>
        </w:rPr>
        <w:t xml:space="preserve"> modificar el </w:t>
      </w:r>
      <w:r w:rsidR="00286FF1" w:rsidRPr="006623F5">
        <w:rPr>
          <w:color w:val="000000" w:themeColor="text1"/>
        </w:rPr>
        <w:t>teléfono</w:t>
      </w:r>
      <w:r w:rsidRPr="006623F5">
        <w:rPr>
          <w:color w:val="000000" w:themeColor="text1"/>
        </w:rPr>
        <w:t xml:space="preserve"> del cliente por parte del gerente administrativo, realizando previamente la </w:t>
      </w:r>
      <w:r w:rsidR="00286FF1" w:rsidRPr="006623F5">
        <w:rPr>
          <w:color w:val="000000" w:themeColor="text1"/>
        </w:rPr>
        <w:t>búsqueda</w:t>
      </w:r>
      <w:r w:rsidRPr="006623F5">
        <w:rPr>
          <w:color w:val="000000" w:themeColor="text1"/>
        </w:rPr>
        <w:t xml:space="preserve"> del cliente mediante el ingreso de su </w:t>
      </w:r>
      <w:r w:rsidR="00286FF1" w:rsidRPr="006623F5">
        <w:rPr>
          <w:color w:val="000000" w:themeColor="text1"/>
        </w:rPr>
        <w:t>número</w:t>
      </w:r>
      <w:r w:rsidRPr="006623F5">
        <w:rPr>
          <w:color w:val="000000" w:themeColor="text1"/>
        </w:rPr>
        <w:t xml:space="preserve"> de cedula.</w:t>
      </w:r>
    </w:p>
    <w:p w14:paraId="549472AD" w14:textId="77777777" w:rsidR="00830423" w:rsidRPr="006623F5" w:rsidRDefault="00830423" w:rsidP="000C3FA7">
      <w:pPr>
        <w:pStyle w:val="Ttulo5"/>
        <w:ind w:left="1134"/>
        <w:jc w:val="both"/>
        <w:rPr>
          <w:color w:val="000000" w:themeColor="text1"/>
        </w:rPr>
      </w:pPr>
      <w:r w:rsidRPr="006623F5">
        <w:rPr>
          <w:color w:val="000000" w:themeColor="text1"/>
          <w:lang w:val="es-ES"/>
        </w:rPr>
        <w:t>Entradas</w:t>
      </w:r>
    </w:p>
    <w:p w14:paraId="5E003375" w14:textId="77777777" w:rsidR="00830423" w:rsidRPr="006623F5" w:rsidRDefault="00830423" w:rsidP="000C3FA7">
      <w:pPr>
        <w:pStyle w:val="Ttulo6"/>
        <w:ind w:left="2127"/>
        <w:jc w:val="both"/>
        <w:rPr>
          <w:color w:val="000000" w:themeColor="text1"/>
          <w:lang w:val="es-ES"/>
        </w:rPr>
      </w:pPr>
      <w:r w:rsidRPr="006623F5">
        <w:rPr>
          <w:color w:val="000000" w:themeColor="text1"/>
          <w:szCs w:val="22"/>
          <w:shd w:val="clear" w:color="auto" w:fill="FFFFFF"/>
        </w:rPr>
        <w:t>Cedula del cliente.</w:t>
      </w:r>
    </w:p>
    <w:p w14:paraId="48C2FCD3" w14:textId="77777777" w:rsidR="00830423" w:rsidRPr="006623F5" w:rsidRDefault="00830423" w:rsidP="000C3FA7">
      <w:pPr>
        <w:pStyle w:val="Ttulo5"/>
        <w:ind w:left="1134"/>
        <w:jc w:val="both"/>
        <w:rPr>
          <w:color w:val="000000" w:themeColor="text1"/>
          <w:lang w:val="es-ES"/>
        </w:rPr>
      </w:pPr>
      <w:r w:rsidRPr="006623F5">
        <w:rPr>
          <w:color w:val="000000" w:themeColor="text1"/>
          <w:lang w:val="es-ES"/>
        </w:rPr>
        <w:t>Proceso</w:t>
      </w:r>
    </w:p>
    <w:p w14:paraId="7B6A0503" w14:textId="77777777" w:rsidR="00830423" w:rsidRPr="006623F5" w:rsidRDefault="00830423" w:rsidP="000C3FA7">
      <w:pPr>
        <w:pStyle w:val="Ttulo6"/>
        <w:ind w:left="2127"/>
        <w:jc w:val="both"/>
        <w:rPr>
          <w:color w:val="000000" w:themeColor="text1"/>
          <w:lang w:val="es-ES"/>
        </w:rPr>
      </w:pPr>
      <w:r w:rsidRPr="006623F5">
        <w:rPr>
          <w:color w:val="000000" w:themeColor="text1"/>
          <w:szCs w:val="22"/>
          <w:shd w:val="clear" w:color="auto" w:fill="FFFFFF"/>
        </w:rPr>
        <w:t>Verificación de la cedula del cliente.</w:t>
      </w:r>
    </w:p>
    <w:p w14:paraId="2D4F468B" w14:textId="77777777" w:rsidR="00830423" w:rsidRPr="006623F5" w:rsidRDefault="00830423" w:rsidP="000C3FA7">
      <w:pPr>
        <w:pStyle w:val="Ttulo6"/>
        <w:ind w:left="2127"/>
        <w:jc w:val="both"/>
        <w:rPr>
          <w:color w:val="000000" w:themeColor="text1"/>
          <w:lang w:val="es-ES"/>
        </w:rPr>
      </w:pPr>
      <w:r w:rsidRPr="006623F5">
        <w:rPr>
          <w:color w:val="000000" w:themeColor="text1"/>
          <w:szCs w:val="22"/>
          <w:shd w:val="clear" w:color="auto" w:fill="FFFFFF"/>
        </w:rPr>
        <w:t>Validación de  la cedula del cliente</w:t>
      </w:r>
    </w:p>
    <w:p w14:paraId="5551FF1D" w14:textId="17BBBD22" w:rsidR="00830423" w:rsidRPr="006623F5" w:rsidRDefault="00830423" w:rsidP="000C3FA7">
      <w:pPr>
        <w:pStyle w:val="Ttulo6"/>
        <w:ind w:left="2127"/>
        <w:jc w:val="both"/>
        <w:rPr>
          <w:color w:val="000000" w:themeColor="text1"/>
          <w:lang w:val="es-ES"/>
        </w:rPr>
      </w:pPr>
      <w:r w:rsidRPr="006623F5">
        <w:rPr>
          <w:color w:val="000000" w:themeColor="text1"/>
          <w:lang w:val="es-ES"/>
        </w:rPr>
        <w:t>Búsqueda del teléfono del cliente</w:t>
      </w:r>
    </w:p>
    <w:p w14:paraId="45B4D35A" w14:textId="4003F914" w:rsidR="00830423" w:rsidRPr="006623F5" w:rsidRDefault="00830423" w:rsidP="000C3FA7">
      <w:pPr>
        <w:pStyle w:val="Ttulo6"/>
        <w:ind w:left="2127"/>
        <w:jc w:val="both"/>
        <w:rPr>
          <w:color w:val="000000" w:themeColor="text1"/>
          <w:lang w:val="es-ES"/>
        </w:rPr>
      </w:pPr>
      <w:r w:rsidRPr="006623F5">
        <w:rPr>
          <w:color w:val="000000" w:themeColor="text1"/>
          <w:szCs w:val="22"/>
          <w:shd w:val="clear" w:color="auto" w:fill="FFFFFF"/>
        </w:rPr>
        <w:t>Modificación teléfono del cliente.</w:t>
      </w:r>
    </w:p>
    <w:p w14:paraId="47899A86" w14:textId="77777777" w:rsidR="00830423" w:rsidRPr="006623F5" w:rsidRDefault="00830423" w:rsidP="000C3FA7">
      <w:pPr>
        <w:pStyle w:val="Ttulo5"/>
        <w:ind w:left="1134"/>
        <w:jc w:val="both"/>
        <w:rPr>
          <w:color w:val="000000" w:themeColor="text1"/>
          <w:lang w:val="es-ES"/>
        </w:rPr>
      </w:pPr>
      <w:r w:rsidRPr="006623F5">
        <w:rPr>
          <w:color w:val="000000" w:themeColor="text1"/>
          <w:lang w:val="es-ES"/>
        </w:rPr>
        <w:t>Salidas</w:t>
      </w:r>
    </w:p>
    <w:p w14:paraId="04F9F14E" w14:textId="210FA33A" w:rsidR="00830423" w:rsidRPr="006623F5" w:rsidRDefault="00830423" w:rsidP="000C3FA7">
      <w:pPr>
        <w:pStyle w:val="Ttulo6"/>
        <w:ind w:left="2127"/>
        <w:jc w:val="both"/>
        <w:rPr>
          <w:color w:val="000000" w:themeColor="text1"/>
          <w:lang w:val="es-ES"/>
        </w:rPr>
      </w:pPr>
      <w:r w:rsidRPr="006623F5">
        <w:rPr>
          <w:color w:val="000000" w:themeColor="text1"/>
          <w:szCs w:val="22"/>
          <w:shd w:val="clear" w:color="auto" w:fill="FFFFFF"/>
        </w:rPr>
        <w:t xml:space="preserve">Visualizar teléfono del cliente </w:t>
      </w:r>
      <w:r w:rsidR="00CD2B53" w:rsidRPr="006623F5">
        <w:rPr>
          <w:color w:val="000000" w:themeColor="text1"/>
          <w:szCs w:val="22"/>
          <w:shd w:val="clear" w:color="auto" w:fill="FFFFFF"/>
        </w:rPr>
        <w:t>modificado</w:t>
      </w:r>
      <w:r w:rsidRPr="006623F5">
        <w:rPr>
          <w:color w:val="000000" w:themeColor="text1"/>
          <w:szCs w:val="22"/>
          <w:shd w:val="clear" w:color="auto" w:fill="FFFFFF"/>
        </w:rPr>
        <w:t>.</w:t>
      </w:r>
    </w:p>
    <w:p w14:paraId="78DC4B08" w14:textId="77777777" w:rsidR="00771C94" w:rsidRPr="006623F5" w:rsidRDefault="00771C94" w:rsidP="000C3FA7">
      <w:pPr>
        <w:jc w:val="both"/>
        <w:rPr>
          <w:color w:val="000000" w:themeColor="text1"/>
          <w:lang w:val="es-ES"/>
        </w:rPr>
      </w:pPr>
    </w:p>
    <w:p w14:paraId="382CEAC0" w14:textId="3EC15FFC" w:rsidR="00771C94" w:rsidRPr="006623F5" w:rsidRDefault="00CD2B53" w:rsidP="000C3FA7">
      <w:pPr>
        <w:pStyle w:val="Ttulo4"/>
        <w:jc w:val="both"/>
        <w:rPr>
          <w:color w:val="000000" w:themeColor="text1"/>
        </w:rPr>
      </w:pPr>
      <w:r w:rsidRPr="006623F5">
        <w:rPr>
          <w:color w:val="000000" w:themeColor="text1"/>
        </w:rPr>
        <w:t>RC7 V1.1</w:t>
      </w:r>
      <w:r w:rsidR="00A60549" w:rsidRPr="006623F5">
        <w:rPr>
          <w:color w:val="000000" w:themeColor="text1"/>
        </w:rPr>
        <w:t xml:space="preserve"> </w:t>
      </w:r>
      <w:r w:rsidRPr="006623F5">
        <w:rPr>
          <w:color w:val="000000" w:themeColor="text1"/>
        </w:rPr>
        <w:t>El sistema permitirá   la eliminación de un cliente por parte del gerente administrativo, mediante el ingreso de su número de cédula, siempre y cuando el cliente no este asociado a una hoja de trabajo y se dé la confirmación de eliminación por parte del usuario.</w:t>
      </w:r>
    </w:p>
    <w:p w14:paraId="36961DE3" w14:textId="53BF559D" w:rsidR="00771C94" w:rsidRPr="006623F5" w:rsidRDefault="00771C94" w:rsidP="000C3FA7">
      <w:pPr>
        <w:pStyle w:val="Ttulo5"/>
        <w:ind w:left="1134"/>
        <w:jc w:val="both"/>
        <w:rPr>
          <w:color w:val="000000" w:themeColor="text1"/>
        </w:rPr>
      </w:pPr>
      <w:r w:rsidRPr="006623F5">
        <w:rPr>
          <w:color w:val="000000" w:themeColor="text1"/>
        </w:rPr>
        <w:t xml:space="preserve">Entradas </w:t>
      </w:r>
    </w:p>
    <w:p w14:paraId="3E8A5410" w14:textId="71361E2A" w:rsidR="0070750C" w:rsidRPr="006623F5" w:rsidRDefault="00377B6D" w:rsidP="000C3FA7">
      <w:pPr>
        <w:pStyle w:val="Ttulo6"/>
        <w:ind w:left="2127"/>
        <w:jc w:val="both"/>
        <w:rPr>
          <w:color w:val="000000" w:themeColor="text1"/>
          <w:lang w:val="es-ES"/>
        </w:rPr>
      </w:pPr>
      <w:r w:rsidRPr="006623F5">
        <w:rPr>
          <w:color w:val="000000" w:themeColor="text1"/>
          <w:szCs w:val="22"/>
          <w:shd w:val="clear" w:color="auto" w:fill="FFFFFF"/>
        </w:rPr>
        <w:t>Numero de cedula del cliente</w:t>
      </w:r>
      <w:r w:rsidR="0073041C" w:rsidRPr="006623F5">
        <w:rPr>
          <w:color w:val="000000" w:themeColor="text1"/>
          <w:szCs w:val="22"/>
          <w:shd w:val="clear" w:color="auto" w:fill="FFFFFF"/>
        </w:rPr>
        <w:t>.</w:t>
      </w:r>
    </w:p>
    <w:p w14:paraId="18D500BF" w14:textId="77777777" w:rsidR="0070750C" w:rsidRPr="006623F5" w:rsidRDefault="0070750C" w:rsidP="000C3FA7">
      <w:pPr>
        <w:jc w:val="both"/>
        <w:rPr>
          <w:color w:val="000000" w:themeColor="text1"/>
        </w:rPr>
      </w:pPr>
    </w:p>
    <w:p w14:paraId="380558EB" w14:textId="5227CBFB" w:rsidR="00771C94" w:rsidRPr="006623F5" w:rsidRDefault="00771C94" w:rsidP="000C3FA7">
      <w:pPr>
        <w:pStyle w:val="Ttulo5"/>
        <w:ind w:left="1134"/>
        <w:jc w:val="both"/>
        <w:rPr>
          <w:color w:val="000000" w:themeColor="text1"/>
        </w:rPr>
      </w:pPr>
      <w:r w:rsidRPr="006623F5">
        <w:rPr>
          <w:color w:val="000000" w:themeColor="text1"/>
        </w:rPr>
        <w:lastRenderedPageBreak/>
        <w:t>Proceso</w:t>
      </w:r>
    </w:p>
    <w:p w14:paraId="439B9C17" w14:textId="059CBCD7" w:rsidR="00377B6D" w:rsidRPr="006623F5" w:rsidRDefault="00377B6D" w:rsidP="000C3FA7">
      <w:pPr>
        <w:pStyle w:val="Ttulo6"/>
        <w:ind w:left="2127"/>
        <w:jc w:val="both"/>
        <w:rPr>
          <w:color w:val="000000" w:themeColor="text1"/>
          <w:lang w:val="es-ES"/>
        </w:rPr>
      </w:pPr>
      <w:r w:rsidRPr="006623F5">
        <w:rPr>
          <w:color w:val="000000" w:themeColor="text1"/>
          <w:szCs w:val="22"/>
          <w:shd w:val="clear" w:color="auto" w:fill="FFFFFF"/>
        </w:rPr>
        <w:t>Verificación de la cédula del cliente.</w:t>
      </w:r>
    </w:p>
    <w:p w14:paraId="43BFE982" w14:textId="5151C6DB" w:rsidR="00377B6D" w:rsidRPr="006623F5" w:rsidRDefault="00377B6D" w:rsidP="000C3FA7">
      <w:pPr>
        <w:pStyle w:val="Ttulo6"/>
        <w:ind w:left="2127"/>
        <w:jc w:val="both"/>
        <w:rPr>
          <w:color w:val="000000" w:themeColor="text1"/>
          <w:lang w:val="es-ES"/>
        </w:rPr>
      </w:pPr>
      <w:r w:rsidRPr="006623F5">
        <w:rPr>
          <w:color w:val="000000" w:themeColor="text1"/>
          <w:szCs w:val="22"/>
          <w:shd w:val="clear" w:color="auto" w:fill="FFFFFF"/>
        </w:rPr>
        <w:t>Validación de  la cédula del cliente</w:t>
      </w:r>
    </w:p>
    <w:p w14:paraId="17E663A6" w14:textId="424FA1D7" w:rsidR="0070750C" w:rsidRPr="006623F5" w:rsidRDefault="00286FF1" w:rsidP="000C3FA7">
      <w:pPr>
        <w:pStyle w:val="Ttulo6"/>
        <w:ind w:left="2127"/>
        <w:jc w:val="both"/>
        <w:rPr>
          <w:color w:val="000000" w:themeColor="text1"/>
          <w:lang w:val="es-ES"/>
        </w:rPr>
      </w:pPr>
      <w:r w:rsidRPr="006623F5">
        <w:rPr>
          <w:color w:val="000000" w:themeColor="text1"/>
          <w:lang w:val="es-ES"/>
        </w:rPr>
        <w:t>Verificación</w:t>
      </w:r>
      <w:r w:rsidR="00377B6D" w:rsidRPr="006623F5">
        <w:rPr>
          <w:color w:val="000000" w:themeColor="text1"/>
          <w:lang w:val="es-ES"/>
        </w:rPr>
        <w:t xml:space="preserve"> de la </w:t>
      </w:r>
      <w:r w:rsidRPr="006623F5">
        <w:rPr>
          <w:color w:val="000000" w:themeColor="text1"/>
          <w:lang w:val="es-ES"/>
        </w:rPr>
        <w:t>asociación</w:t>
      </w:r>
      <w:r w:rsidR="00377B6D" w:rsidRPr="006623F5">
        <w:rPr>
          <w:color w:val="000000" w:themeColor="text1"/>
          <w:lang w:val="es-ES"/>
        </w:rPr>
        <w:t xml:space="preserve"> del cliente a una hoja de trabajo.</w:t>
      </w:r>
    </w:p>
    <w:p w14:paraId="59D45F3E" w14:textId="47B83617" w:rsidR="00377B6D" w:rsidRPr="006623F5" w:rsidRDefault="00377B6D" w:rsidP="000C3FA7">
      <w:pPr>
        <w:pStyle w:val="Ttulo6"/>
        <w:ind w:left="2127"/>
        <w:jc w:val="both"/>
        <w:rPr>
          <w:color w:val="000000" w:themeColor="text1"/>
        </w:rPr>
      </w:pPr>
      <w:r w:rsidRPr="006623F5">
        <w:rPr>
          <w:color w:val="000000" w:themeColor="text1"/>
        </w:rPr>
        <w:t>Confirmar eliminación del cliente por parte del usuario</w:t>
      </w:r>
    </w:p>
    <w:p w14:paraId="5DBFFF31" w14:textId="77777777" w:rsidR="00377B6D" w:rsidRPr="006623F5" w:rsidRDefault="00377B6D" w:rsidP="000C3FA7">
      <w:pPr>
        <w:jc w:val="both"/>
        <w:rPr>
          <w:color w:val="000000" w:themeColor="text1"/>
        </w:rPr>
      </w:pPr>
    </w:p>
    <w:p w14:paraId="17AE5AC5" w14:textId="77777777" w:rsidR="00377B6D" w:rsidRPr="006623F5" w:rsidRDefault="00377B6D" w:rsidP="000C3FA7">
      <w:pPr>
        <w:jc w:val="both"/>
        <w:rPr>
          <w:color w:val="000000" w:themeColor="text1"/>
        </w:rPr>
      </w:pPr>
    </w:p>
    <w:p w14:paraId="5BC7B7E3" w14:textId="77777777" w:rsidR="0070750C" w:rsidRPr="006623F5" w:rsidRDefault="0070750C" w:rsidP="000C3FA7">
      <w:pPr>
        <w:jc w:val="both"/>
        <w:rPr>
          <w:color w:val="000000" w:themeColor="text1"/>
          <w:lang w:val="es-MX"/>
        </w:rPr>
      </w:pPr>
    </w:p>
    <w:p w14:paraId="260F5E01" w14:textId="5488AF0E" w:rsidR="00771C94" w:rsidRPr="006623F5" w:rsidRDefault="00771C94" w:rsidP="000C3FA7">
      <w:pPr>
        <w:pStyle w:val="Ttulo5"/>
        <w:ind w:left="1134"/>
        <w:jc w:val="both"/>
        <w:rPr>
          <w:color w:val="000000" w:themeColor="text1"/>
        </w:rPr>
      </w:pPr>
      <w:r w:rsidRPr="006623F5">
        <w:rPr>
          <w:color w:val="000000" w:themeColor="text1"/>
        </w:rPr>
        <w:t>Salidas</w:t>
      </w:r>
    </w:p>
    <w:p w14:paraId="31E20F41" w14:textId="2C61A945" w:rsidR="0073041C" w:rsidRPr="006623F5" w:rsidRDefault="00377B6D" w:rsidP="000C3FA7">
      <w:pPr>
        <w:pStyle w:val="Ttulo6"/>
        <w:ind w:left="2127"/>
        <w:jc w:val="both"/>
        <w:rPr>
          <w:color w:val="000000" w:themeColor="text1"/>
          <w:lang w:val="es-ES"/>
        </w:rPr>
      </w:pPr>
      <w:r w:rsidRPr="006623F5">
        <w:rPr>
          <w:color w:val="000000" w:themeColor="text1"/>
          <w:szCs w:val="22"/>
          <w:shd w:val="clear" w:color="auto" w:fill="FFFFFF"/>
        </w:rPr>
        <w:t>Visualizar lista de cliente</w:t>
      </w:r>
      <w:r w:rsidR="0053632E" w:rsidRPr="006623F5">
        <w:rPr>
          <w:color w:val="000000" w:themeColor="text1"/>
          <w:szCs w:val="22"/>
          <w:shd w:val="clear" w:color="auto" w:fill="FFFFFF"/>
        </w:rPr>
        <w:t>s</w:t>
      </w:r>
      <w:r w:rsidRPr="006623F5">
        <w:rPr>
          <w:color w:val="000000" w:themeColor="text1"/>
          <w:szCs w:val="22"/>
          <w:shd w:val="clear" w:color="auto" w:fill="FFFFFF"/>
        </w:rPr>
        <w:t xml:space="preserve"> actualizada</w:t>
      </w:r>
      <w:r w:rsidR="0073041C" w:rsidRPr="006623F5">
        <w:rPr>
          <w:color w:val="000000" w:themeColor="text1"/>
          <w:szCs w:val="22"/>
          <w:shd w:val="clear" w:color="auto" w:fill="FFFFFF"/>
        </w:rPr>
        <w:t>.</w:t>
      </w:r>
    </w:p>
    <w:p w14:paraId="6C0FC83F" w14:textId="7C6AE015" w:rsidR="0047734A" w:rsidRPr="00467907" w:rsidRDefault="0047734A" w:rsidP="000C3FA7">
      <w:pPr>
        <w:pStyle w:val="Ttulo3"/>
        <w:jc w:val="both"/>
        <w:rPr>
          <w:b/>
          <w:color w:val="000000" w:themeColor="text1"/>
          <w:lang w:val="es-ES"/>
        </w:rPr>
      </w:pPr>
      <w:bookmarkStart w:id="67" w:name="_Toc435123551"/>
      <w:bookmarkStart w:id="68" w:name="_Toc436081674"/>
      <w:bookmarkStart w:id="69" w:name="_Toc436118350"/>
      <w:bookmarkStart w:id="70" w:name="_Toc437516926"/>
      <w:bookmarkStart w:id="71" w:name="_Toc475513139"/>
      <w:bookmarkEnd w:id="65"/>
      <w:bookmarkEnd w:id="66"/>
      <w:r w:rsidRPr="00467907">
        <w:rPr>
          <w:b/>
          <w:color w:val="000000" w:themeColor="text1"/>
        </w:rPr>
        <w:t xml:space="preserve">Módulo de </w:t>
      </w:r>
      <w:bookmarkEnd w:id="67"/>
      <w:bookmarkEnd w:id="68"/>
      <w:bookmarkEnd w:id="69"/>
      <w:bookmarkEnd w:id="70"/>
      <w:r w:rsidR="00CD2583" w:rsidRPr="00467907">
        <w:rPr>
          <w:b/>
          <w:color w:val="000000" w:themeColor="text1"/>
        </w:rPr>
        <w:t>login</w:t>
      </w:r>
      <w:bookmarkEnd w:id="71"/>
      <w:r w:rsidR="00CD2583" w:rsidRPr="00467907">
        <w:rPr>
          <w:b/>
          <w:color w:val="000000" w:themeColor="text1"/>
        </w:rPr>
        <w:t xml:space="preserve"> </w:t>
      </w:r>
      <w:r w:rsidRPr="00467907">
        <w:rPr>
          <w:b/>
          <w:color w:val="000000" w:themeColor="text1"/>
          <w:highlight w:val="yellow"/>
        </w:rPr>
        <w:t xml:space="preserve"> </w:t>
      </w:r>
    </w:p>
    <w:p w14:paraId="70E99575" w14:textId="679BE1E7" w:rsidR="004C59C2" w:rsidRPr="006623F5" w:rsidRDefault="009A2F1C" w:rsidP="000C3FA7">
      <w:pPr>
        <w:pStyle w:val="Ttulo4"/>
        <w:jc w:val="both"/>
        <w:rPr>
          <w:color w:val="000000" w:themeColor="text1"/>
        </w:rPr>
      </w:pPr>
      <w:bookmarkStart w:id="72" w:name="_Toc436081675"/>
      <w:bookmarkStart w:id="73" w:name="_Toc436118351"/>
      <w:bookmarkEnd w:id="72"/>
      <w:bookmarkEnd w:id="73"/>
      <w:r w:rsidRPr="006623F5">
        <w:rPr>
          <w:color w:val="000000" w:themeColor="text1"/>
        </w:rPr>
        <w:t>RL1V1.1</w:t>
      </w:r>
      <w:r w:rsidR="00FB69D4" w:rsidRPr="006623F5">
        <w:rPr>
          <w:color w:val="000000" w:themeColor="text1"/>
        </w:rPr>
        <w:t xml:space="preserve"> </w:t>
      </w:r>
      <w:r w:rsidRPr="006623F5">
        <w:rPr>
          <w:color w:val="000000" w:themeColor="text1"/>
        </w:rPr>
        <w:t>El sistema permitirá el acceso al mismo mediante el ingreso de usuario y contraseña verificando que todos los datos estén correctos para dar o denegar acceso al usuario.</w:t>
      </w:r>
    </w:p>
    <w:p w14:paraId="6B6E3A56" w14:textId="10ADA6ED" w:rsidR="0047734A" w:rsidRPr="006623F5" w:rsidRDefault="66195704" w:rsidP="000C3FA7">
      <w:pPr>
        <w:pStyle w:val="Ttulo5"/>
        <w:jc w:val="both"/>
        <w:rPr>
          <w:color w:val="000000" w:themeColor="text1"/>
        </w:rPr>
      </w:pPr>
      <w:r w:rsidRPr="006623F5">
        <w:rPr>
          <w:color w:val="000000" w:themeColor="text1"/>
          <w:lang w:val="es-ES"/>
        </w:rPr>
        <w:t>Entradas</w:t>
      </w:r>
    </w:p>
    <w:p w14:paraId="5947E9FB" w14:textId="150A553E" w:rsidR="0047734A" w:rsidRPr="006623F5" w:rsidRDefault="006F1A6A" w:rsidP="000C3FA7">
      <w:pPr>
        <w:pStyle w:val="Ttulo6"/>
        <w:ind w:left="2127"/>
        <w:jc w:val="both"/>
        <w:rPr>
          <w:color w:val="000000" w:themeColor="text1"/>
          <w:lang w:val="es-ES"/>
        </w:rPr>
      </w:pPr>
      <w:r w:rsidRPr="006623F5">
        <w:rPr>
          <w:color w:val="000000" w:themeColor="text1"/>
          <w:szCs w:val="22"/>
          <w:shd w:val="clear" w:color="auto" w:fill="FFFFFF"/>
        </w:rPr>
        <w:t>Datos de usuario y contraseña.</w:t>
      </w:r>
    </w:p>
    <w:p w14:paraId="53DF62F9" w14:textId="77777777" w:rsidR="0047734A" w:rsidRPr="006623F5" w:rsidRDefault="66195704" w:rsidP="000C3FA7">
      <w:pPr>
        <w:pStyle w:val="Ttulo5"/>
        <w:ind w:left="1134"/>
        <w:jc w:val="both"/>
        <w:rPr>
          <w:color w:val="000000" w:themeColor="text1"/>
          <w:lang w:val="es-ES"/>
        </w:rPr>
      </w:pPr>
      <w:r w:rsidRPr="006623F5">
        <w:rPr>
          <w:color w:val="000000" w:themeColor="text1"/>
          <w:lang w:val="es-ES"/>
        </w:rPr>
        <w:t>Proceso</w:t>
      </w:r>
    </w:p>
    <w:p w14:paraId="1FB0500D" w14:textId="4CA137C8" w:rsidR="006F1A6A" w:rsidRPr="006623F5" w:rsidRDefault="006F1A6A" w:rsidP="000C3FA7">
      <w:pPr>
        <w:pStyle w:val="Ttulo6"/>
        <w:ind w:left="2127"/>
        <w:jc w:val="both"/>
        <w:rPr>
          <w:color w:val="000000" w:themeColor="text1"/>
          <w:lang w:val="es-ES"/>
        </w:rPr>
      </w:pPr>
      <w:r w:rsidRPr="006623F5">
        <w:rPr>
          <w:color w:val="000000" w:themeColor="text1"/>
          <w:szCs w:val="22"/>
          <w:shd w:val="clear" w:color="auto" w:fill="FFFFFF"/>
        </w:rPr>
        <w:t>Verificación datos del usuario y contraseña.</w:t>
      </w:r>
    </w:p>
    <w:p w14:paraId="49FBD48B" w14:textId="5EB15D50" w:rsidR="006F1A6A" w:rsidRPr="006623F5" w:rsidRDefault="006F1A6A" w:rsidP="000C3FA7">
      <w:pPr>
        <w:pStyle w:val="Ttulo6"/>
        <w:ind w:left="2127"/>
        <w:jc w:val="both"/>
        <w:rPr>
          <w:color w:val="000000" w:themeColor="text1"/>
          <w:lang w:val="es-ES"/>
        </w:rPr>
      </w:pPr>
      <w:r w:rsidRPr="006623F5">
        <w:rPr>
          <w:color w:val="000000" w:themeColor="text1"/>
          <w:szCs w:val="22"/>
          <w:shd w:val="clear" w:color="auto" w:fill="FFFFFF"/>
        </w:rPr>
        <w:t>Validación datos del usuario y contraseña.</w:t>
      </w:r>
    </w:p>
    <w:p w14:paraId="266CC7A3" w14:textId="67DC2627" w:rsidR="006F1A6A" w:rsidRPr="006623F5" w:rsidRDefault="006F1A6A" w:rsidP="000C3FA7">
      <w:pPr>
        <w:pStyle w:val="Ttulo6"/>
        <w:ind w:left="2127"/>
        <w:jc w:val="both"/>
        <w:rPr>
          <w:color w:val="000000" w:themeColor="text1"/>
        </w:rPr>
      </w:pPr>
      <w:r w:rsidRPr="006623F5">
        <w:rPr>
          <w:color w:val="000000" w:themeColor="text1"/>
        </w:rPr>
        <w:t xml:space="preserve">Confirmar </w:t>
      </w:r>
      <w:r w:rsidR="00CC4B95" w:rsidRPr="006623F5">
        <w:rPr>
          <w:color w:val="000000" w:themeColor="text1"/>
        </w:rPr>
        <w:t>acceso al login</w:t>
      </w:r>
      <w:r w:rsidRPr="006623F5">
        <w:rPr>
          <w:color w:val="000000" w:themeColor="text1"/>
        </w:rPr>
        <w:t>.</w:t>
      </w:r>
    </w:p>
    <w:p w14:paraId="3BE4CF03" w14:textId="6ABF7F22" w:rsidR="0047734A" w:rsidRPr="006623F5" w:rsidRDefault="0047734A" w:rsidP="000C3FA7">
      <w:pPr>
        <w:pStyle w:val="Ttulo6"/>
        <w:numPr>
          <w:ilvl w:val="0"/>
          <w:numId w:val="0"/>
        </w:numPr>
        <w:ind w:left="2127"/>
        <w:jc w:val="both"/>
        <w:rPr>
          <w:color w:val="000000" w:themeColor="text1"/>
        </w:rPr>
      </w:pPr>
    </w:p>
    <w:p w14:paraId="6BAF367D" w14:textId="598DE81B" w:rsidR="0047734A" w:rsidRPr="006623F5" w:rsidRDefault="66195704" w:rsidP="000C3FA7">
      <w:pPr>
        <w:pStyle w:val="Ttulo5"/>
        <w:ind w:left="1134"/>
        <w:jc w:val="both"/>
        <w:rPr>
          <w:color w:val="000000" w:themeColor="text1"/>
          <w:lang w:val="es-ES"/>
        </w:rPr>
      </w:pPr>
      <w:r w:rsidRPr="006623F5">
        <w:rPr>
          <w:color w:val="000000" w:themeColor="text1"/>
          <w:lang w:val="es-ES"/>
        </w:rPr>
        <w:t>Salida</w:t>
      </w:r>
      <w:r w:rsidR="006F1A6A" w:rsidRPr="006623F5">
        <w:rPr>
          <w:color w:val="000000" w:themeColor="text1"/>
          <w:lang w:val="es-ES"/>
        </w:rPr>
        <w:t>s</w:t>
      </w:r>
      <w:r w:rsidR="005A46AC" w:rsidRPr="006623F5">
        <w:rPr>
          <w:color w:val="000000" w:themeColor="text1"/>
          <w:szCs w:val="22"/>
          <w:shd w:val="clear" w:color="auto" w:fill="FFFFFF"/>
        </w:rPr>
        <w:t>.</w:t>
      </w:r>
    </w:p>
    <w:p w14:paraId="3BCA489B" w14:textId="2A475AE1" w:rsidR="0047734A" w:rsidRPr="006623F5" w:rsidRDefault="005A46AC" w:rsidP="000C3FA7">
      <w:pPr>
        <w:pStyle w:val="Ttulo6"/>
        <w:ind w:left="2127"/>
        <w:jc w:val="both"/>
        <w:rPr>
          <w:color w:val="000000" w:themeColor="text1"/>
          <w:lang w:val="es-ES"/>
        </w:rPr>
      </w:pPr>
      <w:r w:rsidRPr="006623F5">
        <w:rPr>
          <w:color w:val="000000" w:themeColor="text1"/>
          <w:szCs w:val="22"/>
          <w:shd w:val="clear" w:color="auto" w:fill="FFFFFF"/>
        </w:rPr>
        <w:t>V</w:t>
      </w:r>
      <w:r w:rsidR="006F1A6A" w:rsidRPr="006623F5">
        <w:rPr>
          <w:color w:val="000000" w:themeColor="text1"/>
          <w:szCs w:val="22"/>
          <w:shd w:val="clear" w:color="auto" w:fill="FFFFFF"/>
        </w:rPr>
        <w:t>isualizar el acceso al usuario</w:t>
      </w:r>
      <w:r w:rsidRPr="006623F5">
        <w:rPr>
          <w:color w:val="000000" w:themeColor="text1"/>
          <w:szCs w:val="22"/>
          <w:shd w:val="clear" w:color="auto" w:fill="FFFFFF"/>
        </w:rPr>
        <w:t>.</w:t>
      </w:r>
    </w:p>
    <w:p w14:paraId="2CDAFFC5" w14:textId="77777777" w:rsidR="0047734A" w:rsidRPr="00183139" w:rsidRDefault="0047734A" w:rsidP="000C3FA7">
      <w:pPr>
        <w:jc w:val="both"/>
        <w:rPr>
          <w:color w:val="000000" w:themeColor="text1"/>
        </w:rPr>
      </w:pPr>
    </w:p>
    <w:p w14:paraId="40FC9D05" w14:textId="16294246" w:rsidR="0047734A" w:rsidRPr="00183139" w:rsidRDefault="00CC4B95" w:rsidP="000C3FA7">
      <w:pPr>
        <w:pStyle w:val="Ttulo4"/>
        <w:jc w:val="both"/>
        <w:rPr>
          <w:color w:val="000000" w:themeColor="text1"/>
        </w:rPr>
      </w:pPr>
      <w:bookmarkStart w:id="74" w:name="_Toc436081676"/>
      <w:bookmarkStart w:id="75" w:name="_Toc436118352"/>
      <w:bookmarkEnd w:id="74"/>
      <w:bookmarkEnd w:id="75"/>
      <w:r w:rsidRPr="00183139">
        <w:rPr>
          <w:color w:val="000000" w:themeColor="text1"/>
        </w:rPr>
        <w:t>RL2V1.1 El sistema devolverá un mensaje de error en el caso de que se ingrese el  password o usuario incorrecto</w:t>
      </w:r>
    </w:p>
    <w:p w14:paraId="3620A02F" w14:textId="77777777" w:rsidR="0047734A" w:rsidRPr="00183139" w:rsidRDefault="0047734A" w:rsidP="000C3FA7">
      <w:pPr>
        <w:pStyle w:val="Prrafodelista"/>
        <w:numPr>
          <w:ilvl w:val="0"/>
          <w:numId w:val="3"/>
        </w:numPr>
        <w:ind w:left="1080"/>
        <w:jc w:val="both"/>
        <w:rPr>
          <w:vanish/>
          <w:color w:val="000000" w:themeColor="text1"/>
          <w:lang w:val="es-ES"/>
        </w:rPr>
      </w:pPr>
    </w:p>
    <w:p w14:paraId="1CADFCF9" w14:textId="77777777" w:rsidR="0047734A" w:rsidRPr="00183139" w:rsidRDefault="0047734A" w:rsidP="000C3FA7">
      <w:pPr>
        <w:pStyle w:val="Prrafodelista"/>
        <w:numPr>
          <w:ilvl w:val="0"/>
          <w:numId w:val="4"/>
        </w:numPr>
        <w:ind w:left="1080"/>
        <w:jc w:val="both"/>
        <w:rPr>
          <w:vanish/>
          <w:color w:val="000000" w:themeColor="text1"/>
          <w:lang w:val="es-ES"/>
        </w:rPr>
      </w:pPr>
      <w:bookmarkStart w:id="76" w:name="_Toc436081677"/>
    </w:p>
    <w:p w14:paraId="11765FAF" w14:textId="77777777" w:rsidR="0047734A" w:rsidRPr="00183139" w:rsidRDefault="66195704" w:rsidP="000C3FA7">
      <w:pPr>
        <w:pStyle w:val="Ttulo5"/>
        <w:ind w:left="1134"/>
        <w:jc w:val="both"/>
        <w:rPr>
          <w:color w:val="000000" w:themeColor="text1"/>
        </w:rPr>
      </w:pPr>
      <w:r w:rsidRPr="00183139">
        <w:rPr>
          <w:color w:val="000000" w:themeColor="text1"/>
          <w:lang w:val="es-ES"/>
        </w:rPr>
        <w:t>Entradas</w:t>
      </w:r>
    </w:p>
    <w:p w14:paraId="5BE3B47B" w14:textId="244E8E58" w:rsidR="0047734A" w:rsidRPr="00183139" w:rsidRDefault="005A46AC" w:rsidP="000C3FA7">
      <w:pPr>
        <w:pStyle w:val="Ttulo6"/>
        <w:ind w:left="2127"/>
        <w:jc w:val="both"/>
        <w:rPr>
          <w:color w:val="000000" w:themeColor="text1"/>
          <w:lang w:val="es-ES"/>
        </w:rPr>
      </w:pPr>
      <w:r w:rsidRPr="00183139">
        <w:rPr>
          <w:color w:val="000000" w:themeColor="text1"/>
          <w:szCs w:val="22"/>
          <w:shd w:val="clear" w:color="auto" w:fill="FFFFFF"/>
        </w:rPr>
        <w:t>Dato</w:t>
      </w:r>
      <w:r w:rsidR="00CC4B95" w:rsidRPr="00183139">
        <w:rPr>
          <w:color w:val="000000" w:themeColor="text1"/>
          <w:szCs w:val="22"/>
          <w:shd w:val="clear" w:color="auto" w:fill="FFFFFF"/>
        </w:rPr>
        <w:t>s de usuario y contraseña.</w:t>
      </w:r>
    </w:p>
    <w:p w14:paraId="64811388" w14:textId="77777777" w:rsidR="0047734A" w:rsidRPr="00183139" w:rsidRDefault="66195704" w:rsidP="000C3FA7">
      <w:pPr>
        <w:pStyle w:val="Ttulo5"/>
        <w:ind w:left="1134"/>
        <w:jc w:val="both"/>
        <w:rPr>
          <w:color w:val="000000" w:themeColor="text1"/>
          <w:lang w:val="es-ES"/>
        </w:rPr>
      </w:pPr>
      <w:r w:rsidRPr="00183139">
        <w:rPr>
          <w:color w:val="000000" w:themeColor="text1"/>
          <w:lang w:val="es-ES"/>
        </w:rPr>
        <w:t>Proceso</w:t>
      </w:r>
    </w:p>
    <w:p w14:paraId="0F340472" w14:textId="77777777" w:rsidR="00CC4B95" w:rsidRPr="00183139" w:rsidRDefault="00CC4B95" w:rsidP="000C3FA7">
      <w:pPr>
        <w:pStyle w:val="Ttulo6"/>
        <w:ind w:left="2127"/>
        <w:jc w:val="both"/>
        <w:rPr>
          <w:color w:val="000000" w:themeColor="text1"/>
          <w:lang w:val="es-ES"/>
        </w:rPr>
      </w:pPr>
      <w:r w:rsidRPr="00183139">
        <w:rPr>
          <w:color w:val="000000" w:themeColor="text1"/>
          <w:szCs w:val="22"/>
          <w:shd w:val="clear" w:color="auto" w:fill="FFFFFF"/>
        </w:rPr>
        <w:t>Verificación datos del usuario y contraseña.</w:t>
      </w:r>
    </w:p>
    <w:p w14:paraId="599B4F79" w14:textId="77777777" w:rsidR="00CC4B95" w:rsidRPr="00183139" w:rsidRDefault="00CC4B95" w:rsidP="000C3FA7">
      <w:pPr>
        <w:pStyle w:val="Ttulo6"/>
        <w:ind w:left="2127"/>
        <w:jc w:val="both"/>
        <w:rPr>
          <w:color w:val="000000" w:themeColor="text1"/>
          <w:lang w:val="es-ES"/>
        </w:rPr>
      </w:pPr>
      <w:r w:rsidRPr="00183139">
        <w:rPr>
          <w:color w:val="000000" w:themeColor="text1"/>
          <w:szCs w:val="22"/>
          <w:shd w:val="clear" w:color="auto" w:fill="FFFFFF"/>
        </w:rPr>
        <w:lastRenderedPageBreak/>
        <w:t>Validación datos del usuario y contraseña.</w:t>
      </w:r>
    </w:p>
    <w:p w14:paraId="3644A86E" w14:textId="25879A43" w:rsidR="00CC4B95" w:rsidRPr="00183139" w:rsidRDefault="00CC4B95" w:rsidP="000C3FA7">
      <w:pPr>
        <w:pStyle w:val="Ttulo6"/>
        <w:ind w:left="2127"/>
        <w:jc w:val="both"/>
        <w:rPr>
          <w:color w:val="000000" w:themeColor="text1"/>
        </w:rPr>
      </w:pPr>
      <w:r w:rsidRPr="00183139">
        <w:rPr>
          <w:color w:val="000000" w:themeColor="text1"/>
        </w:rPr>
        <w:t>Confirmar acceso al login.</w:t>
      </w:r>
    </w:p>
    <w:p w14:paraId="46D736ED" w14:textId="1F75D91E" w:rsidR="0047734A" w:rsidRPr="00183139" w:rsidRDefault="00CC4B95" w:rsidP="000C3FA7">
      <w:pPr>
        <w:pStyle w:val="Ttulo6"/>
        <w:ind w:left="2127"/>
        <w:jc w:val="both"/>
        <w:rPr>
          <w:color w:val="000000" w:themeColor="text1"/>
          <w:lang w:val="es-ES"/>
        </w:rPr>
      </w:pPr>
      <w:r w:rsidRPr="00183139">
        <w:rPr>
          <w:color w:val="000000" w:themeColor="text1"/>
          <w:szCs w:val="22"/>
          <w:shd w:val="clear" w:color="auto" w:fill="FFFFFF"/>
        </w:rPr>
        <w:t>Denegar el acceso</w:t>
      </w:r>
      <w:r w:rsidR="005A46AC" w:rsidRPr="00183139">
        <w:rPr>
          <w:color w:val="000000" w:themeColor="text1"/>
          <w:szCs w:val="22"/>
          <w:shd w:val="clear" w:color="auto" w:fill="FFFFFF"/>
        </w:rPr>
        <w:t>.</w:t>
      </w:r>
    </w:p>
    <w:p w14:paraId="74F21D29" w14:textId="47DE7116" w:rsidR="0047734A" w:rsidRPr="00183139" w:rsidRDefault="66195704" w:rsidP="000C3FA7">
      <w:pPr>
        <w:pStyle w:val="Ttulo5"/>
        <w:ind w:left="1134"/>
        <w:jc w:val="both"/>
        <w:rPr>
          <w:color w:val="000000" w:themeColor="text1"/>
          <w:lang w:val="es-ES"/>
        </w:rPr>
      </w:pPr>
      <w:r w:rsidRPr="00183139">
        <w:rPr>
          <w:color w:val="000000" w:themeColor="text1"/>
          <w:lang w:val="es-ES"/>
        </w:rPr>
        <w:t>Salid</w:t>
      </w:r>
      <w:r w:rsidR="00CC4B95" w:rsidRPr="00183139">
        <w:rPr>
          <w:color w:val="000000" w:themeColor="text1"/>
          <w:lang w:val="es-ES"/>
        </w:rPr>
        <w:t>as</w:t>
      </w:r>
    </w:p>
    <w:p w14:paraId="075596CC" w14:textId="4113758C" w:rsidR="0047734A" w:rsidRDefault="00CC4B95" w:rsidP="000C3FA7">
      <w:pPr>
        <w:pStyle w:val="Ttulo6"/>
        <w:ind w:left="2127"/>
        <w:jc w:val="both"/>
        <w:rPr>
          <w:color w:val="000000" w:themeColor="text1"/>
          <w:szCs w:val="22"/>
          <w:shd w:val="clear" w:color="auto" w:fill="FFFFFF"/>
        </w:rPr>
      </w:pPr>
      <w:r w:rsidRPr="00183139">
        <w:rPr>
          <w:color w:val="000000" w:themeColor="text1"/>
          <w:szCs w:val="22"/>
          <w:shd w:val="clear" w:color="auto" w:fill="FFFFFF"/>
        </w:rPr>
        <w:t>Visualizar mensaje de error de usuario o contraseña incorrecto</w:t>
      </w:r>
      <w:r w:rsidR="005A46AC" w:rsidRPr="00183139">
        <w:rPr>
          <w:color w:val="000000" w:themeColor="text1"/>
          <w:szCs w:val="22"/>
          <w:shd w:val="clear" w:color="auto" w:fill="FFFFFF"/>
        </w:rPr>
        <w:t>.</w:t>
      </w:r>
    </w:p>
    <w:p w14:paraId="4E609506" w14:textId="77777777" w:rsidR="00467907" w:rsidRPr="00467907" w:rsidRDefault="00467907" w:rsidP="00467907"/>
    <w:p w14:paraId="7433D912" w14:textId="13FE5404" w:rsidR="00B17A25" w:rsidRPr="00467907" w:rsidRDefault="00B17A25" w:rsidP="00B17A25">
      <w:pPr>
        <w:pStyle w:val="Ttulo3"/>
        <w:rPr>
          <w:b/>
          <w:color w:val="000000" w:themeColor="text1"/>
        </w:rPr>
      </w:pPr>
      <w:bookmarkStart w:id="77" w:name="_Toc475513140"/>
      <w:r w:rsidRPr="00467907">
        <w:rPr>
          <w:b/>
          <w:color w:val="000000" w:themeColor="text1"/>
        </w:rPr>
        <w:t>Módulo de usuarios</w:t>
      </w:r>
      <w:bookmarkEnd w:id="77"/>
    </w:p>
    <w:p w14:paraId="041B6A39" w14:textId="67A17FC7" w:rsidR="00B17A25" w:rsidRPr="006623F5" w:rsidRDefault="00CF028A" w:rsidP="00CF028A">
      <w:pPr>
        <w:pStyle w:val="Ttulo4"/>
        <w:jc w:val="both"/>
      </w:pPr>
      <w:r w:rsidRPr="00CF028A">
        <w:rPr>
          <w:color w:val="000000" w:themeColor="text1"/>
        </w:rPr>
        <w:t>RU1V1.1</w:t>
      </w:r>
      <w:r w:rsidR="00B17A25" w:rsidRPr="006623F5">
        <w:t xml:space="preserve">  </w:t>
      </w:r>
      <w:r>
        <w:t xml:space="preserve">El sistema permitirá </w:t>
      </w:r>
      <w:r w:rsidRPr="00CF028A">
        <w:t>registrar un nuevo usuario por parte del gerente administrativo  mediante el ingreso de los siguientes datos:  nombre  en el cual solo se deberá ingresar letras, contraseña de no más de veinte caracteres y no menos de cinco y selección de nivel de acceso(administrativo o producción)</w:t>
      </w:r>
    </w:p>
    <w:p w14:paraId="2AC6C8BA" w14:textId="77777777" w:rsidR="00B17A25" w:rsidRPr="006623F5" w:rsidRDefault="00B17A25" w:rsidP="00B17A25">
      <w:pPr>
        <w:pStyle w:val="Ttulo5"/>
        <w:ind w:left="1134"/>
        <w:rPr>
          <w:color w:val="000000" w:themeColor="text1"/>
        </w:rPr>
      </w:pPr>
      <w:r w:rsidRPr="006623F5">
        <w:rPr>
          <w:color w:val="000000" w:themeColor="text1"/>
          <w:lang w:val="es-ES"/>
        </w:rPr>
        <w:t>Entradas</w:t>
      </w:r>
    </w:p>
    <w:p w14:paraId="270F4E01" w14:textId="0806E894" w:rsidR="00B17A25" w:rsidRPr="006623F5" w:rsidRDefault="00CF028A" w:rsidP="00B17A25">
      <w:pPr>
        <w:pStyle w:val="Ttulo6"/>
        <w:ind w:left="2127"/>
        <w:rPr>
          <w:color w:val="000000" w:themeColor="text1"/>
          <w:lang w:val="es-ES"/>
        </w:rPr>
      </w:pPr>
      <w:r>
        <w:rPr>
          <w:color w:val="000000" w:themeColor="text1"/>
          <w:lang w:val="es-ES"/>
        </w:rPr>
        <w:t>Datos del usuario</w:t>
      </w:r>
    </w:p>
    <w:p w14:paraId="11304C51" w14:textId="77777777" w:rsidR="00B17A25" w:rsidRPr="006623F5" w:rsidRDefault="00B17A25" w:rsidP="00B17A25">
      <w:pPr>
        <w:pStyle w:val="Ttulo5"/>
        <w:ind w:left="1134"/>
        <w:rPr>
          <w:color w:val="000000" w:themeColor="text1"/>
          <w:lang w:val="es-ES"/>
        </w:rPr>
      </w:pPr>
      <w:r w:rsidRPr="006623F5">
        <w:rPr>
          <w:color w:val="000000" w:themeColor="text1"/>
          <w:lang w:val="es-ES"/>
        </w:rPr>
        <w:t>Proceso</w:t>
      </w:r>
    </w:p>
    <w:p w14:paraId="04EC6BA3" w14:textId="42682069" w:rsidR="00B17A25" w:rsidRPr="006623F5" w:rsidRDefault="00CF028A" w:rsidP="00B17A25">
      <w:pPr>
        <w:pStyle w:val="Ttulo6"/>
        <w:ind w:left="2127"/>
        <w:rPr>
          <w:color w:val="000000" w:themeColor="text1"/>
          <w:lang w:val="es-ES"/>
        </w:rPr>
      </w:pPr>
      <w:r w:rsidRPr="006623F5">
        <w:rPr>
          <w:rStyle w:val="spellingerror"/>
          <w:color w:val="000000" w:themeColor="text1"/>
          <w:szCs w:val="22"/>
        </w:rPr>
        <w:t>Valida</w:t>
      </w:r>
      <w:r>
        <w:rPr>
          <w:rStyle w:val="spellingerror"/>
          <w:color w:val="000000" w:themeColor="text1"/>
          <w:szCs w:val="22"/>
        </w:rPr>
        <w:t>ción de los datos</w:t>
      </w:r>
      <w:r w:rsidR="00B17A25" w:rsidRPr="006623F5">
        <w:rPr>
          <w:rStyle w:val="spellingerror"/>
          <w:color w:val="000000" w:themeColor="text1"/>
          <w:szCs w:val="22"/>
        </w:rPr>
        <w:t>.</w:t>
      </w:r>
    </w:p>
    <w:p w14:paraId="7CEA0622" w14:textId="77777777" w:rsidR="00B17A25" w:rsidRPr="006623F5" w:rsidRDefault="00B17A25" w:rsidP="00B17A25">
      <w:pPr>
        <w:pStyle w:val="Ttulo5"/>
        <w:ind w:left="1134"/>
        <w:rPr>
          <w:color w:val="000000" w:themeColor="text1"/>
          <w:lang w:val="es-ES"/>
        </w:rPr>
      </w:pPr>
      <w:r w:rsidRPr="006623F5">
        <w:rPr>
          <w:color w:val="000000" w:themeColor="text1"/>
          <w:lang w:val="es-ES"/>
        </w:rPr>
        <w:t>Salidas</w:t>
      </w:r>
    </w:p>
    <w:p w14:paraId="38FA2FDA" w14:textId="2B4C160E" w:rsidR="00B17A25" w:rsidRPr="006623F5" w:rsidRDefault="00B17A25" w:rsidP="00B17A25">
      <w:pPr>
        <w:pStyle w:val="Ttulo6"/>
        <w:ind w:left="2127"/>
        <w:rPr>
          <w:color w:val="000000" w:themeColor="text1"/>
          <w:lang w:val="es-ES"/>
        </w:rPr>
      </w:pPr>
      <w:r w:rsidRPr="006623F5">
        <w:rPr>
          <w:color w:val="000000" w:themeColor="text1"/>
          <w:szCs w:val="22"/>
          <w:shd w:val="clear" w:color="auto" w:fill="FFFFFF"/>
        </w:rPr>
        <w:t>Vis</w:t>
      </w:r>
      <w:r w:rsidR="00CF028A">
        <w:rPr>
          <w:color w:val="000000" w:themeColor="text1"/>
          <w:szCs w:val="22"/>
          <w:shd w:val="clear" w:color="auto" w:fill="FFFFFF"/>
        </w:rPr>
        <w:t xml:space="preserve">ualizar </w:t>
      </w:r>
      <w:r w:rsidR="00772BAF">
        <w:rPr>
          <w:color w:val="000000" w:themeColor="text1"/>
          <w:szCs w:val="22"/>
          <w:shd w:val="clear" w:color="auto" w:fill="FFFFFF"/>
        </w:rPr>
        <w:t>el nuevo</w:t>
      </w:r>
      <w:r w:rsidR="00CF028A">
        <w:rPr>
          <w:color w:val="000000" w:themeColor="text1"/>
          <w:szCs w:val="22"/>
          <w:shd w:val="clear" w:color="auto" w:fill="FFFFFF"/>
        </w:rPr>
        <w:t xml:space="preserve"> usuario</w:t>
      </w:r>
      <w:r w:rsidRPr="006623F5">
        <w:rPr>
          <w:color w:val="000000" w:themeColor="text1"/>
          <w:szCs w:val="22"/>
          <w:shd w:val="clear" w:color="auto" w:fill="FFFFFF"/>
        </w:rPr>
        <w:t>.</w:t>
      </w:r>
    </w:p>
    <w:p w14:paraId="710A8E71" w14:textId="77777777" w:rsidR="00B17A25" w:rsidRPr="006623F5" w:rsidRDefault="00B17A25" w:rsidP="00B17A25">
      <w:pPr>
        <w:pStyle w:val="Ttulo6"/>
        <w:numPr>
          <w:ilvl w:val="0"/>
          <w:numId w:val="0"/>
        </w:numPr>
        <w:ind w:left="2127"/>
        <w:rPr>
          <w:color w:val="000000" w:themeColor="text1"/>
          <w:lang w:val="es-ES"/>
        </w:rPr>
      </w:pPr>
    </w:p>
    <w:p w14:paraId="3D07737F" w14:textId="0FC2324C" w:rsidR="00B17A25" w:rsidRPr="006623F5" w:rsidRDefault="00A0549C" w:rsidP="00A0549C">
      <w:pPr>
        <w:pStyle w:val="Ttulo4"/>
      </w:pPr>
      <w:r w:rsidRPr="00A0549C">
        <w:rPr>
          <w:color w:val="000000" w:themeColor="text1"/>
        </w:rPr>
        <w:t>RU2V1.1</w:t>
      </w:r>
      <w:r>
        <w:rPr>
          <w:color w:val="000000" w:themeColor="text1"/>
        </w:rPr>
        <w:t xml:space="preserve"> </w:t>
      </w:r>
      <w:r w:rsidRPr="00A0549C">
        <w:t>El sistema permitirá  consultar los datos de un usuario por parte del gerente administrativo mediante el ingreso del nombre.</w:t>
      </w:r>
    </w:p>
    <w:p w14:paraId="61E69F15" w14:textId="77777777" w:rsidR="00B17A25" w:rsidRPr="006623F5" w:rsidRDefault="00B17A25" w:rsidP="00B17A25">
      <w:pPr>
        <w:pStyle w:val="Ttulo4"/>
        <w:numPr>
          <w:ilvl w:val="0"/>
          <w:numId w:val="0"/>
        </w:numPr>
        <w:ind w:left="426"/>
        <w:rPr>
          <w:color w:val="000000" w:themeColor="text1"/>
        </w:rPr>
      </w:pPr>
    </w:p>
    <w:p w14:paraId="6771E190" w14:textId="77777777" w:rsidR="00B17A25" w:rsidRPr="006623F5" w:rsidRDefault="00B17A25" w:rsidP="00B17A25">
      <w:pPr>
        <w:pStyle w:val="Ttulo5"/>
        <w:ind w:left="1134"/>
        <w:rPr>
          <w:color w:val="000000" w:themeColor="text1"/>
        </w:rPr>
      </w:pPr>
      <w:r w:rsidRPr="006623F5">
        <w:rPr>
          <w:color w:val="000000" w:themeColor="text1"/>
        </w:rPr>
        <w:t xml:space="preserve">Entradas </w:t>
      </w:r>
    </w:p>
    <w:p w14:paraId="16E73199" w14:textId="08C6F5BE" w:rsidR="00B17A25" w:rsidRPr="006623F5" w:rsidRDefault="00A0549C" w:rsidP="00B17A25">
      <w:pPr>
        <w:pStyle w:val="Ttulo6"/>
        <w:ind w:left="2127"/>
        <w:rPr>
          <w:color w:val="000000" w:themeColor="text1"/>
          <w:lang w:val="es-ES"/>
        </w:rPr>
      </w:pPr>
      <w:r>
        <w:rPr>
          <w:color w:val="000000" w:themeColor="text1"/>
          <w:lang w:val="es-ES"/>
        </w:rPr>
        <w:t>Nombre del usuario</w:t>
      </w:r>
      <w:r w:rsidR="00B17A25" w:rsidRPr="006623F5">
        <w:rPr>
          <w:color w:val="000000" w:themeColor="text1"/>
          <w:lang w:val="es-ES"/>
        </w:rPr>
        <w:t>.</w:t>
      </w:r>
    </w:p>
    <w:p w14:paraId="7CF1CC17" w14:textId="77777777" w:rsidR="00B17A25" w:rsidRPr="006623F5" w:rsidRDefault="00B17A25" w:rsidP="00B17A25">
      <w:pPr>
        <w:pStyle w:val="Ttulo5"/>
        <w:ind w:left="1134"/>
        <w:rPr>
          <w:color w:val="000000" w:themeColor="text1"/>
        </w:rPr>
      </w:pPr>
      <w:r w:rsidRPr="006623F5">
        <w:rPr>
          <w:color w:val="000000" w:themeColor="text1"/>
        </w:rPr>
        <w:t xml:space="preserve">Proceso </w:t>
      </w:r>
    </w:p>
    <w:p w14:paraId="703E501E" w14:textId="053DAA39" w:rsidR="00B17A25" w:rsidRPr="00A0549C" w:rsidRDefault="00B17A25" w:rsidP="00B17A25">
      <w:pPr>
        <w:pStyle w:val="Ttulo6"/>
        <w:ind w:left="2127"/>
        <w:rPr>
          <w:color w:val="000000" w:themeColor="text1"/>
          <w:lang w:val="es-ES"/>
        </w:rPr>
      </w:pPr>
      <w:r w:rsidRPr="006623F5">
        <w:rPr>
          <w:color w:val="000000" w:themeColor="text1"/>
          <w:szCs w:val="22"/>
          <w:shd w:val="clear" w:color="auto" w:fill="FFFFFF"/>
        </w:rPr>
        <w:t>Verif</w:t>
      </w:r>
      <w:r w:rsidR="00A0549C">
        <w:rPr>
          <w:color w:val="000000" w:themeColor="text1"/>
          <w:szCs w:val="22"/>
          <w:shd w:val="clear" w:color="auto" w:fill="FFFFFF"/>
        </w:rPr>
        <w:t>icación de existencia del usuario</w:t>
      </w:r>
      <w:r w:rsidRPr="006623F5">
        <w:rPr>
          <w:color w:val="000000" w:themeColor="text1"/>
          <w:szCs w:val="22"/>
          <w:shd w:val="clear" w:color="auto" w:fill="FFFFFF"/>
        </w:rPr>
        <w:t>.</w:t>
      </w:r>
    </w:p>
    <w:p w14:paraId="21947866" w14:textId="77777777" w:rsidR="00B17A25" w:rsidRPr="006623F5" w:rsidRDefault="00B17A25" w:rsidP="00B17A25">
      <w:pPr>
        <w:pStyle w:val="Ttulo5"/>
        <w:ind w:left="1134"/>
        <w:rPr>
          <w:color w:val="000000" w:themeColor="text1"/>
          <w:lang w:val="es-ES"/>
        </w:rPr>
      </w:pPr>
      <w:r w:rsidRPr="006623F5">
        <w:rPr>
          <w:color w:val="000000" w:themeColor="text1"/>
          <w:lang w:val="es-ES"/>
        </w:rPr>
        <w:t>Salidas</w:t>
      </w:r>
    </w:p>
    <w:p w14:paraId="57DBB14D" w14:textId="10C115B6" w:rsidR="00B17A25" w:rsidRPr="006623F5" w:rsidRDefault="00B17A25" w:rsidP="00B17A25">
      <w:pPr>
        <w:pStyle w:val="Ttulo6"/>
        <w:ind w:left="2127"/>
        <w:rPr>
          <w:color w:val="000000" w:themeColor="text1"/>
          <w:lang w:val="es-ES"/>
        </w:rPr>
      </w:pPr>
      <w:r w:rsidRPr="006623F5">
        <w:rPr>
          <w:color w:val="000000" w:themeColor="text1"/>
          <w:szCs w:val="22"/>
          <w:shd w:val="clear" w:color="auto" w:fill="FFFFFF"/>
        </w:rPr>
        <w:t xml:space="preserve">Visualizar </w:t>
      </w:r>
      <w:r w:rsidR="00A0549C">
        <w:rPr>
          <w:color w:val="000000" w:themeColor="text1"/>
          <w:szCs w:val="22"/>
          <w:shd w:val="clear" w:color="auto" w:fill="FFFFFF"/>
        </w:rPr>
        <w:t>los datos del usuari</w:t>
      </w:r>
      <w:r w:rsidRPr="006623F5">
        <w:rPr>
          <w:color w:val="000000" w:themeColor="text1"/>
          <w:szCs w:val="22"/>
          <w:shd w:val="clear" w:color="auto" w:fill="FFFFFF"/>
        </w:rPr>
        <w:t>o.</w:t>
      </w:r>
    </w:p>
    <w:p w14:paraId="222DC56B" w14:textId="77777777" w:rsidR="00B17A25" w:rsidRPr="006623F5" w:rsidRDefault="00B17A25" w:rsidP="00B17A25">
      <w:pPr>
        <w:rPr>
          <w:color w:val="000000" w:themeColor="text1"/>
          <w:lang w:val="es-ES"/>
        </w:rPr>
      </w:pPr>
    </w:p>
    <w:p w14:paraId="50FB69AB" w14:textId="77777777" w:rsidR="00B17A25" w:rsidRPr="006623F5" w:rsidRDefault="00B17A25" w:rsidP="00B17A25">
      <w:pPr>
        <w:rPr>
          <w:color w:val="000000" w:themeColor="text1"/>
          <w:lang w:val="es-ES"/>
        </w:rPr>
      </w:pPr>
    </w:p>
    <w:p w14:paraId="5811B01E" w14:textId="77777777" w:rsidR="00B17A25" w:rsidRPr="006623F5" w:rsidRDefault="00B17A25" w:rsidP="00B17A25">
      <w:pPr>
        <w:rPr>
          <w:color w:val="000000" w:themeColor="text1"/>
        </w:rPr>
      </w:pPr>
    </w:p>
    <w:p w14:paraId="399E576D" w14:textId="2BD921D1" w:rsidR="00B17A25" w:rsidRPr="006623F5" w:rsidRDefault="008572FA" w:rsidP="008572FA">
      <w:pPr>
        <w:pStyle w:val="Ttulo4"/>
      </w:pPr>
      <w:r w:rsidRPr="008572FA">
        <w:rPr>
          <w:color w:val="000000" w:themeColor="text1"/>
        </w:rPr>
        <w:t>RU3V1.1</w:t>
      </w:r>
      <w:r>
        <w:rPr>
          <w:color w:val="000000" w:themeColor="text1"/>
        </w:rPr>
        <w:t xml:space="preserve"> </w:t>
      </w:r>
      <w:r w:rsidRPr="008572FA">
        <w:t xml:space="preserve">El sistema permitirá   modificar alguno de los siguientes datos de un usuario: </w:t>
      </w:r>
      <w:r w:rsidRPr="008572FA">
        <w:lastRenderedPageBreak/>
        <w:t>contraseña, nivel de acceso,  por parte del gerente administrativo mediante el ingreso de su nombre.</w:t>
      </w:r>
    </w:p>
    <w:p w14:paraId="0A8CB2FD" w14:textId="77777777" w:rsidR="00B17A25" w:rsidRPr="006623F5" w:rsidRDefault="00B17A25" w:rsidP="00B17A25">
      <w:pPr>
        <w:pStyle w:val="Ttulo5"/>
        <w:ind w:left="1134"/>
        <w:jc w:val="both"/>
        <w:rPr>
          <w:color w:val="000000" w:themeColor="text1"/>
        </w:rPr>
      </w:pPr>
      <w:r w:rsidRPr="006623F5">
        <w:rPr>
          <w:color w:val="000000" w:themeColor="text1"/>
          <w:lang w:val="es-ES"/>
        </w:rPr>
        <w:t>Entradas</w:t>
      </w:r>
    </w:p>
    <w:p w14:paraId="52BB44D6" w14:textId="4ED61802" w:rsidR="00B17A25" w:rsidRPr="006623F5" w:rsidRDefault="008572FA" w:rsidP="00B17A25">
      <w:pPr>
        <w:pStyle w:val="Ttulo6"/>
        <w:ind w:left="2127"/>
        <w:jc w:val="both"/>
        <w:rPr>
          <w:color w:val="000000" w:themeColor="text1"/>
          <w:lang w:val="es-ES"/>
        </w:rPr>
      </w:pPr>
      <w:r>
        <w:rPr>
          <w:color w:val="000000" w:themeColor="text1"/>
          <w:szCs w:val="22"/>
          <w:shd w:val="clear" w:color="auto" w:fill="FFFFFF"/>
        </w:rPr>
        <w:t>Nombre del usuario</w:t>
      </w:r>
      <w:r w:rsidR="00B17A25" w:rsidRPr="006623F5">
        <w:rPr>
          <w:color w:val="000000" w:themeColor="text1"/>
          <w:szCs w:val="22"/>
          <w:shd w:val="clear" w:color="auto" w:fill="FFFFFF"/>
        </w:rPr>
        <w:t>.</w:t>
      </w:r>
    </w:p>
    <w:p w14:paraId="754CB708" w14:textId="77777777" w:rsidR="00B17A25" w:rsidRPr="006623F5" w:rsidRDefault="00B17A25" w:rsidP="00B17A25">
      <w:pPr>
        <w:pStyle w:val="Ttulo5"/>
        <w:ind w:left="1134"/>
        <w:jc w:val="both"/>
        <w:rPr>
          <w:color w:val="000000" w:themeColor="text1"/>
          <w:lang w:val="es-ES"/>
        </w:rPr>
      </w:pPr>
      <w:r w:rsidRPr="006623F5">
        <w:rPr>
          <w:color w:val="000000" w:themeColor="text1"/>
          <w:lang w:val="es-ES"/>
        </w:rPr>
        <w:t>Proceso</w:t>
      </w:r>
    </w:p>
    <w:p w14:paraId="1B16A053" w14:textId="73C52098" w:rsidR="00B17A25" w:rsidRPr="006623F5" w:rsidRDefault="00B17A25" w:rsidP="00B17A25">
      <w:pPr>
        <w:pStyle w:val="Ttulo6"/>
        <w:ind w:left="2127"/>
        <w:jc w:val="both"/>
        <w:rPr>
          <w:color w:val="000000" w:themeColor="text1"/>
          <w:lang w:val="es-ES"/>
        </w:rPr>
      </w:pPr>
      <w:r w:rsidRPr="006623F5">
        <w:rPr>
          <w:color w:val="000000" w:themeColor="text1"/>
          <w:szCs w:val="22"/>
          <w:shd w:val="clear" w:color="auto" w:fill="FFFFFF"/>
        </w:rPr>
        <w:t>Verif</w:t>
      </w:r>
      <w:r w:rsidR="008572FA">
        <w:rPr>
          <w:color w:val="000000" w:themeColor="text1"/>
          <w:szCs w:val="22"/>
          <w:shd w:val="clear" w:color="auto" w:fill="FFFFFF"/>
        </w:rPr>
        <w:t>icación de la existencia del usuario</w:t>
      </w:r>
      <w:r w:rsidRPr="006623F5">
        <w:rPr>
          <w:color w:val="000000" w:themeColor="text1"/>
          <w:szCs w:val="22"/>
          <w:shd w:val="clear" w:color="auto" w:fill="FFFFFF"/>
        </w:rPr>
        <w:t>.</w:t>
      </w:r>
    </w:p>
    <w:p w14:paraId="0978B0DA" w14:textId="5EAB5B56" w:rsidR="00B17A25" w:rsidRDefault="008572FA" w:rsidP="00B17A25">
      <w:pPr>
        <w:pStyle w:val="Ttulo6"/>
        <w:ind w:left="2127"/>
        <w:jc w:val="both"/>
        <w:rPr>
          <w:color w:val="000000" w:themeColor="text1"/>
          <w:lang w:val="es-ES"/>
        </w:rPr>
      </w:pPr>
      <w:r>
        <w:rPr>
          <w:color w:val="000000" w:themeColor="text1"/>
          <w:lang w:val="es-ES"/>
        </w:rPr>
        <w:t>Modificar  dato del usuario.</w:t>
      </w:r>
    </w:p>
    <w:p w14:paraId="3A05E737" w14:textId="77777777" w:rsidR="00381F66" w:rsidRPr="00381F66" w:rsidRDefault="00381F66" w:rsidP="00381F66">
      <w:pPr>
        <w:rPr>
          <w:lang w:val="es-ES"/>
        </w:rPr>
      </w:pPr>
    </w:p>
    <w:p w14:paraId="0F173BDE" w14:textId="77777777" w:rsidR="00B17A25" w:rsidRPr="006623F5" w:rsidRDefault="00B17A25" w:rsidP="00B17A25">
      <w:pPr>
        <w:pStyle w:val="Ttulo5"/>
        <w:ind w:left="1134"/>
        <w:jc w:val="both"/>
        <w:rPr>
          <w:color w:val="000000" w:themeColor="text1"/>
          <w:lang w:val="es-ES"/>
        </w:rPr>
      </w:pPr>
      <w:r w:rsidRPr="006623F5">
        <w:rPr>
          <w:color w:val="000000" w:themeColor="text1"/>
          <w:lang w:val="es-ES"/>
        </w:rPr>
        <w:t>Salidas</w:t>
      </w:r>
    </w:p>
    <w:p w14:paraId="26D89DB5" w14:textId="496C1503" w:rsidR="00B17A25" w:rsidRDefault="00B17A25" w:rsidP="008815B3">
      <w:pPr>
        <w:pStyle w:val="Ttulo6"/>
        <w:ind w:left="2127"/>
        <w:jc w:val="both"/>
        <w:rPr>
          <w:color w:val="000000" w:themeColor="text1"/>
          <w:szCs w:val="22"/>
          <w:shd w:val="clear" w:color="auto" w:fill="FFFFFF"/>
        </w:rPr>
      </w:pPr>
      <w:r w:rsidRPr="006623F5">
        <w:rPr>
          <w:color w:val="000000" w:themeColor="text1"/>
          <w:szCs w:val="22"/>
          <w:shd w:val="clear" w:color="auto" w:fill="FFFFFF"/>
        </w:rPr>
        <w:t xml:space="preserve">Visualizar </w:t>
      </w:r>
      <w:r w:rsidR="008815B3">
        <w:rPr>
          <w:color w:val="000000" w:themeColor="text1"/>
          <w:szCs w:val="22"/>
          <w:shd w:val="clear" w:color="auto" w:fill="FFFFFF"/>
        </w:rPr>
        <w:t xml:space="preserve">el usuario con el </w:t>
      </w:r>
      <w:r w:rsidR="008572FA">
        <w:rPr>
          <w:color w:val="000000" w:themeColor="text1"/>
          <w:szCs w:val="22"/>
          <w:shd w:val="clear" w:color="auto" w:fill="FFFFFF"/>
        </w:rPr>
        <w:t>dato</w:t>
      </w:r>
      <w:r w:rsidRPr="006623F5">
        <w:rPr>
          <w:color w:val="000000" w:themeColor="text1"/>
          <w:szCs w:val="22"/>
          <w:shd w:val="clear" w:color="auto" w:fill="FFFFFF"/>
        </w:rPr>
        <w:t xml:space="preserve"> </w:t>
      </w:r>
      <w:r w:rsidR="008572FA">
        <w:rPr>
          <w:color w:val="000000" w:themeColor="text1"/>
          <w:szCs w:val="22"/>
          <w:shd w:val="clear" w:color="auto" w:fill="FFFFFF"/>
        </w:rPr>
        <w:t>modificado</w:t>
      </w:r>
      <w:r w:rsidRPr="006623F5">
        <w:rPr>
          <w:color w:val="000000" w:themeColor="text1"/>
          <w:szCs w:val="22"/>
          <w:shd w:val="clear" w:color="auto" w:fill="FFFFFF"/>
        </w:rPr>
        <w:t>.</w:t>
      </w:r>
    </w:p>
    <w:p w14:paraId="3B01DB95" w14:textId="77777777" w:rsidR="008815B3" w:rsidRPr="008815B3" w:rsidRDefault="008815B3" w:rsidP="008815B3"/>
    <w:p w14:paraId="5F26E5AB" w14:textId="77F1779F" w:rsidR="00B17A25" w:rsidRPr="006623F5" w:rsidRDefault="008815B3" w:rsidP="008815B3">
      <w:pPr>
        <w:pStyle w:val="Ttulo4"/>
      </w:pPr>
      <w:r w:rsidRPr="008815B3">
        <w:rPr>
          <w:color w:val="000000" w:themeColor="text1"/>
        </w:rPr>
        <w:t>RU4V1.1</w:t>
      </w:r>
      <w:r w:rsidR="00B17A25" w:rsidRPr="006623F5">
        <w:t xml:space="preserve"> </w:t>
      </w:r>
      <w:r w:rsidRPr="008815B3">
        <w:t>El sistema permitirá eliminar un usuario por parte del gerente administrativo, mediante el ingreso de su nombre.</w:t>
      </w:r>
    </w:p>
    <w:p w14:paraId="7245C4CF" w14:textId="77777777" w:rsidR="00B17A25" w:rsidRPr="006623F5" w:rsidRDefault="00B17A25" w:rsidP="00B17A25">
      <w:pPr>
        <w:pStyle w:val="Ttulo5"/>
        <w:ind w:left="1134"/>
        <w:jc w:val="both"/>
        <w:rPr>
          <w:color w:val="000000" w:themeColor="text1"/>
        </w:rPr>
      </w:pPr>
      <w:r w:rsidRPr="006623F5">
        <w:rPr>
          <w:color w:val="000000" w:themeColor="text1"/>
          <w:lang w:val="es-ES"/>
        </w:rPr>
        <w:t>Entradas</w:t>
      </w:r>
    </w:p>
    <w:p w14:paraId="799C246B" w14:textId="1A680735" w:rsidR="00B17A25" w:rsidRPr="006623F5" w:rsidRDefault="008815B3" w:rsidP="00B17A25">
      <w:pPr>
        <w:pStyle w:val="Ttulo6"/>
        <w:ind w:left="2127"/>
        <w:jc w:val="both"/>
        <w:rPr>
          <w:color w:val="000000" w:themeColor="text1"/>
          <w:lang w:val="es-ES"/>
        </w:rPr>
      </w:pPr>
      <w:r>
        <w:rPr>
          <w:color w:val="000000" w:themeColor="text1"/>
          <w:szCs w:val="22"/>
          <w:shd w:val="clear" w:color="auto" w:fill="FFFFFF"/>
        </w:rPr>
        <w:t>Nombre del usuario</w:t>
      </w:r>
      <w:r w:rsidR="00B17A25" w:rsidRPr="006623F5">
        <w:rPr>
          <w:color w:val="000000" w:themeColor="text1"/>
          <w:szCs w:val="22"/>
          <w:shd w:val="clear" w:color="auto" w:fill="FFFFFF"/>
        </w:rPr>
        <w:t>.</w:t>
      </w:r>
    </w:p>
    <w:p w14:paraId="762E1A5F" w14:textId="77777777" w:rsidR="00B17A25" w:rsidRPr="006623F5" w:rsidRDefault="00B17A25" w:rsidP="00B17A25">
      <w:pPr>
        <w:pStyle w:val="Ttulo5"/>
        <w:ind w:left="1134"/>
        <w:jc w:val="both"/>
        <w:rPr>
          <w:color w:val="000000" w:themeColor="text1"/>
          <w:lang w:val="es-ES"/>
        </w:rPr>
      </w:pPr>
      <w:r w:rsidRPr="006623F5">
        <w:rPr>
          <w:color w:val="000000" w:themeColor="text1"/>
          <w:lang w:val="es-ES"/>
        </w:rPr>
        <w:t>Proceso</w:t>
      </w:r>
    </w:p>
    <w:p w14:paraId="61B6B84E" w14:textId="4C9E9B60" w:rsidR="00B17A25" w:rsidRPr="006623F5" w:rsidRDefault="00B17A25" w:rsidP="00B17A25">
      <w:pPr>
        <w:pStyle w:val="Ttulo6"/>
        <w:ind w:left="2127"/>
        <w:jc w:val="both"/>
        <w:rPr>
          <w:color w:val="000000" w:themeColor="text1"/>
          <w:lang w:val="es-ES"/>
        </w:rPr>
      </w:pPr>
      <w:r w:rsidRPr="006623F5">
        <w:rPr>
          <w:color w:val="000000" w:themeColor="text1"/>
          <w:szCs w:val="22"/>
          <w:shd w:val="clear" w:color="auto" w:fill="FFFFFF"/>
        </w:rPr>
        <w:t>Verif</w:t>
      </w:r>
      <w:r w:rsidR="008815B3">
        <w:rPr>
          <w:color w:val="000000" w:themeColor="text1"/>
          <w:szCs w:val="22"/>
          <w:shd w:val="clear" w:color="auto" w:fill="FFFFFF"/>
        </w:rPr>
        <w:t>icarla existencia del usuario</w:t>
      </w:r>
      <w:r w:rsidRPr="006623F5">
        <w:rPr>
          <w:color w:val="000000" w:themeColor="text1"/>
          <w:szCs w:val="22"/>
          <w:shd w:val="clear" w:color="auto" w:fill="FFFFFF"/>
        </w:rPr>
        <w:t>.</w:t>
      </w:r>
    </w:p>
    <w:p w14:paraId="20812105" w14:textId="048CB44F" w:rsidR="00B17A25" w:rsidRPr="006623F5" w:rsidRDefault="008815B3" w:rsidP="00B17A25">
      <w:pPr>
        <w:pStyle w:val="Ttulo6"/>
        <w:ind w:left="2127"/>
        <w:jc w:val="both"/>
        <w:rPr>
          <w:color w:val="000000" w:themeColor="text1"/>
          <w:lang w:val="es-ES"/>
        </w:rPr>
      </w:pPr>
      <w:r>
        <w:rPr>
          <w:color w:val="000000" w:themeColor="text1"/>
          <w:szCs w:val="22"/>
          <w:shd w:val="clear" w:color="auto" w:fill="FFFFFF"/>
        </w:rPr>
        <w:t>Eliminar el usuario</w:t>
      </w:r>
      <w:r w:rsidR="00B17A25" w:rsidRPr="006623F5">
        <w:rPr>
          <w:color w:val="000000" w:themeColor="text1"/>
          <w:szCs w:val="22"/>
          <w:shd w:val="clear" w:color="auto" w:fill="FFFFFF"/>
        </w:rPr>
        <w:t>.</w:t>
      </w:r>
    </w:p>
    <w:p w14:paraId="14DC929D" w14:textId="77777777" w:rsidR="00B17A25" w:rsidRPr="006623F5" w:rsidRDefault="00B17A25" w:rsidP="00B17A25">
      <w:pPr>
        <w:pStyle w:val="Ttulo5"/>
        <w:ind w:left="1134"/>
        <w:jc w:val="both"/>
        <w:rPr>
          <w:color w:val="000000" w:themeColor="text1"/>
          <w:lang w:val="es-ES"/>
        </w:rPr>
      </w:pPr>
      <w:r w:rsidRPr="006623F5">
        <w:rPr>
          <w:color w:val="000000" w:themeColor="text1"/>
          <w:lang w:val="es-ES"/>
        </w:rPr>
        <w:t>Salidas</w:t>
      </w:r>
    </w:p>
    <w:p w14:paraId="6CF143AF" w14:textId="76C2B97B" w:rsidR="00B17A25" w:rsidRPr="006623F5" w:rsidRDefault="00B17A25" w:rsidP="00B17A25">
      <w:pPr>
        <w:pStyle w:val="Ttulo6"/>
        <w:ind w:left="2127"/>
        <w:jc w:val="both"/>
        <w:rPr>
          <w:color w:val="000000" w:themeColor="text1"/>
          <w:lang w:val="es-ES"/>
        </w:rPr>
      </w:pPr>
      <w:r w:rsidRPr="006623F5">
        <w:rPr>
          <w:color w:val="000000" w:themeColor="text1"/>
          <w:szCs w:val="22"/>
          <w:shd w:val="clear" w:color="auto" w:fill="FFFFFF"/>
        </w:rPr>
        <w:t xml:space="preserve">Visualizar </w:t>
      </w:r>
      <w:r w:rsidR="00A278EA">
        <w:rPr>
          <w:color w:val="000000" w:themeColor="text1"/>
          <w:szCs w:val="22"/>
          <w:shd w:val="clear" w:color="auto" w:fill="FFFFFF"/>
        </w:rPr>
        <w:t>la lista de usuarios actualizada</w:t>
      </w:r>
      <w:r w:rsidRPr="006623F5">
        <w:rPr>
          <w:color w:val="000000" w:themeColor="text1"/>
          <w:szCs w:val="22"/>
          <w:shd w:val="clear" w:color="auto" w:fill="FFFFFF"/>
        </w:rPr>
        <w:t>.</w:t>
      </w:r>
    </w:p>
    <w:p w14:paraId="7EBE88AE" w14:textId="77777777" w:rsidR="00B17A25" w:rsidRPr="00467907" w:rsidRDefault="00B17A25" w:rsidP="00B17A25">
      <w:pPr>
        <w:jc w:val="both"/>
        <w:rPr>
          <w:i/>
          <w:color w:val="000000" w:themeColor="text1"/>
          <w:lang w:val="es-ES"/>
        </w:rPr>
      </w:pPr>
    </w:p>
    <w:p w14:paraId="366105BB" w14:textId="72923628" w:rsidR="005D21E6" w:rsidRPr="00467907" w:rsidRDefault="005D21E6" w:rsidP="000C3FA7">
      <w:pPr>
        <w:pStyle w:val="Ttulo3"/>
        <w:jc w:val="both"/>
        <w:rPr>
          <w:b/>
          <w:color w:val="000000" w:themeColor="text1"/>
        </w:rPr>
      </w:pPr>
      <w:bookmarkStart w:id="78" w:name="_Toc475513141"/>
      <w:bookmarkEnd w:id="76"/>
      <w:r w:rsidRPr="00467907">
        <w:rPr>
          <w:b/>
          <w:color w:val="000000" w:themeColor="text1"/>
        </w:rPr>
        <w:t>Módulo de</w:t>
      </w:r>
      <w:r w:rsidR="000B3C74" w:rsidRPr="00467907">
        <w:rPr>
          <w:b/>
          <w:color w:val="000000" w:themeColor="text1"/>
        </w:rPr>
        <w:t xml:space="preserve"> gestión de proyectos.</w:t>
      </w:r>
      <w:bookmarkEnd w:id="78"/>
      <w:r w:rsidRPr="00467907">
        <w:rPr>
          <w:b/>
          <w:color w:val="000000" w:themeColor="text1"/>
        </w:rPr>
        <w:t xml:space="preserve"> </w:t>
      </w:r>
    </w:p>
    <w:p w14:paraId="432596FF" w14:textId="4818B309" w:rsidR="005D21E6" w:rsidRPr="00183139" w:rsidRDefault="000C7F94" w:rsidP="000C3FA7">
      <w:pPr>
        <w:pStyle w:val="Ttulo4"/>
        <w:jc w:val="both"/>
        <w:rPr>
          <w:rFonts w:ascii="Times New Roman" w:hAnsi="Times New Roman"/>
          <w:color w:val="000000" w:themeColor="text1"/>
          <w:sz w:val="22"/>
          <w:lang w:val="es-ES"/>
        </w:rPr>
      </w:pPr>
      <w:r w:rsidRPr="00183139">
        <w:rPr>
          <w:color w:val="000000" w:themeColor="text1"/>
        </w:rPr>
        <w:t>RP1V1.1</w:t>
      </w:r>
      <w:r w:rsidR="005D21E6" w:rsidRPr="00183139">
        <w:rPr>
          <w:color w:val="000000" w:themeColor="text1"/>
        </w:rPr>
        <w:t xml:space="preserve"> </w:t>
      </w:r>
      <w:r w:rsidRPr="00183139">
        <w:rPr>
          <w:color w:val="000000" w:themeColor="text1"/>
        </w:rPr>
        <w:t xml:space="preserve">El sistema permitirá registrar un nuevo proyecto con los siguientes </w:t>
      </w:r>
      <w:r w:rsidR="00A278EA" w:rsidRPr="00183139">
        <w:rPr>
          <w:color w:val="000000" w:themeColor="text1"/>
        </w:rPr>
        <w:t>datos: nombre</w:t>
      </w:r>
      <w:r w:rsidRPr="00183139">
        <w:rPr>
          <w:color w:val="000000" w:themeColor="text1"/>
        </w:rPr>
        <w:t xml:space="preserve"> del proyecto, fecha de inicio, fecha de entrega, costo del proyecto, detalles, insumos , adicionales,  mano de obra, cliente el cual se lo asociara a dicho proyecto mediante el ingreso de su número de cédula.</w:t>
      </w:r>
    </w:p>
    <w:p w14:paraId="141E9A18" w14:textId="1E62FEF3" w:rsidR="005D21E6" w:rsidRPr="00183139" w:rsidRDefault="005D21E6" w:rsidP="000C3FA7">
      <w:pPr>
        <w:pStyle w:val="Ttulo5"/>
        <w:jc w:val="both"/>
        <w:rPr>
          <w:lang w:val="es-ES"/>
        </w:rPr>
      </w:pPr>
      <w:r w:rsidRPr="00183139">
        <w:rPr>
          <w:lang w:val="es-ES"/>
        </w:rPr>
        <w:t>Entradas</w:t>
      </w:r>
    </w:p>
    <w:p w14:paraId="1C067739" w14:textId="77777777" w:rsidR="000C7F94" w:rsidRPr="00183139" w:rsidRDefault="000C7F94" w:rsidP="000C3FA7">
      <w:pPr>
        <w:pStyle w:val="Ttulo6"/>
        <w:ind w:left="2127"/>
        <w:jc w:val="both"/>
        <w:rPr>
          <w:color w:val="000000" w:themeColor="text1"/>
          <w:lang w:val="es-ES"/>
        </w:rPr>
      </w:pPr>
      <w:r w:rsidRPr="00183139">
        <w:rPr>
          <w:color w:val="000000" w:themeColor="text1"/>
          <w:lang w:val="es-ES"/>
        </w:rPr>
        <w:t>Datos del proyecto a registrar.</w:t>
      </w:r>
    </w:p>
    <w:p w14:paraId="750A3BF2" w14:textId="5FBD7DCC" w:rsidR="005D21E6" w:rsidRPr="00183139" w:rsidRDefault="000C7F94" w:rsidP="000C3FA7">
      <w:pPr>
        <w:pStyle w:val="Ttulo6"/>
        <w:ind w:left="2127"/>
        <w:jc w:val="both"/>
        <w:rPr>
          <w:color w:val="000000" w:themeColor="text1"/>
          <w:lang w:val="es-ES"/>
        </w:rPr>
      </w:pPr>
      <w:r w:rsidRPr="00183139">
        <w:rPr>
          <w:color w:val="000000" w:themeColor="text1"/>
          <w:lang w:val="es-ES"/>
        </w:rPr>
        <w:t xml:space="preserve">Cedula del cliente. </w:t>
      </w:r>
    </w:p>
    <w:p w14:paraId="24AA99B8"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3FD7E369" w14:textId="17689542" w:rsidR="005D21E6" w:rsidRPr="00183139" w:rsidRDefault="005D21E6" w:rsidP="000C3FA7">
      <w:pPr>
        <w:pStyle w:val="Ttulo6"/>
        <w:ind w:left="2127"/>
        <w:jc w:val="both"/>
        <w:rPr>
          <w:color w:val="000000" w:themeColor="text1"/>
          <w:lang w:val="es-ES"/>
        </w:rPr>
      </w:pPr>
      <w:r w:rsidRPr="00183139">
        <w:rPr>
          <w:color w:val="000000" w:themeColor="text1"/>
          <w:lang w:val="es-ES"/>
        </w:rPr>
        <w:t>Validar Datos</w:t>
      </w:r>
      <w:r w:rsidR="000C7F94" w:rsidRPr="00183139">
        <w:rPr>
          <w:color w:val="000000" w:themeColor="text1"/>
          <w:lang w:val="es-ES"/>
        </w:rPr>
        <w:t xml:space="preserve"> del proyecto.</w:t>
      </w:r>
    </w:p>
    <w:p w14:paraId="00644C26" w14:textId="2232B4DC" w:rsidR="000C7F94" w:rsidRPr="00183139" w:rsidRDefault="000C7F94" w:rsidP="000C3FA7">
      <w:pPr>
        <w:pStyle w:val="Ttulo6"/>
        <w:ind w:left="2127"/>
        <w:jc w:val="both"/>
        <w:rPr>
          <w:color w:val="000000" w:themeColor="text1"/>
          <w:lang w:val="es-ES"/>
        </w:rPr>
      </w:pPr>
      <w:r w:rsidRPr="00183139">
        <w:rPr>
          <w:color w:val="000000" w:themeColor="text1"/>
          <w:lang w:val="es-ES"/>
        </w:rPr>
        <w:lastRenderedPageBreak/>
        <w:t>Validar número de cedula del cliente.</w:t>
      </w:r>
    </w:p>
    <w:p w14:paraId="27A3D268" w14:textId="77777777" w:rsidR="000C7F94" w:rsidRPr="00183139" w:rsidRDefault="000C7F94" w:rsidP="000C3FA7">
      <w:pPr>
        <w:pStyle w:val="Ttulo6"/>
        <w:ind w:left="2127"/>
        <w:jc w:val="both"/>
        <w:rPr>
          <w:color w:val="000000" w:themeColor="text1"/>
          <w:lang w:val="es-ES"/>
        </w:rPr>
      </w:pPr>
      <w:r w:rsidRPr="00183139">
        <w:rPr>
          <w:color w:val="000000" w:themeColor="text1"/>
          <w:lang w:val="es-ES"/>
        </w:rPr>
        <w:t>Asociar proyecto nuevo con el cliente.</w:t>
      </w:r>
    </w:p>
    <w:p w14:paraId="583C1C7E" w14:textId="52CBA28B" w:rsidR="005D21E6" w:rsidRPr="00183139" w:rsidRDefault="000C7F94" w:rsidP="000C3FA7">
      <w:pPr>
        <w:pStyle w:val="Ttulo6"/>
        <w:ind w:left="2127"/>
        <w:jc w:val="both"/>
        <w:rPr>
          <w:color w:val="000000" w:themeColor="text1"/>
          <w:lang w:val="es-ES"/>
        </w:rPr>
      </w:pPr>
      <w:r w:rsidRPr="00183139">
        <w:rPr>
          <w:color w:val="000000" w:themeColor="text1"/>
          <w:lang w:val="es-ES"/>
        </w:rPr>
        <w:t>Registrar el nuevo proyecto.</w:t>
      </w:r>
    </w:p>
    <w:p w14:paraId="151DF674"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39846A1A" w14:textId="68100F45" w:rsidR="005D21E6" w:rsidRPr="00183139" w:rsidRDefault="005D21E6" w:rsidP="000C3FA7">
      <w:pPr>
        <w:pStyle w:val="Ttulo6"/>
        <w:ind w:left="2127"/>
        <w:jc w:val="both"/>
        <w:rPr>
          <w:color w:val="000000" w:themeColor="text1"/>
          <w:lang w:val="es-ES"/>
        </w:rPr>
      </w:pPr>
      <w:r w:rsidRPr="00183139">
        <w:rPr>
          <w:color w:val="000000" w:themeColor="text1"/>
          <w:lang w:val="es-ES"/>
        </w:rPr>
        <w:t>Visualizar lista d</w:t>
      </w:r>
      <w:r w:rsidR="000C7F94" w:rsidRPr="00183139">
        <w:rPr>
          <w:color w:val="000000" w:themeColor="text1"/>
          <w:lang w:val="es-ES"/>
        </w:rPr>
        <w:t>e proyectos actualizada</w:t>
      </w:r>
    </w:p>
    <w:p w14:paraId="27E7367F" w14:textId="77777777" w:rsidR="005D21E6" w:rsidRPr="00183139" w:rsidRDefault="005D21E6" w:rsidP="000C3FA7">
      <w:pPr>
        <w:jc w:val="both"/>
        <w:rPr>
          <w:color w:val="000000" w:themeColor="text1"/>
        </w:rPr>
      </w:pPr>
    </w:p>
    <w:p w14:paraId="6C2271D0" w14:textId="63E0F90E" w:rsidR="005D21E6" w:rsidRPr="00183139" w:rsidRDefault="000C7F94" w:rsidP="000C3FA7">
      <w:pPr>
        <w:pStyle w:val="Ttulo4"/>
        <w:jc w:val="both"/>
        <w:rPr>
          <w:color w:val="000000" w:themeColor="text1"/>
        </w:rPr>
      </w:pPr>
      <w:r w:rsidRPr="00183139">
        <w:rPr>
          <w:color w:val="000000" w:themeColor="text1"/>
        </w:rPr>
        <w:t>RP2V1.1 El sistema permitirá  modificar los datos de un proyecto como: nombre, fecha de entrega, costo de proyecto, detalles, insumos, adicionales y mano de obra, mediante el ingreso de cedula del cliente o nombre del proyecto.</w:t>
      </w:r>
    </w:p>
    <w:p w14:paraId="007523F0"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73FA568D" w14:textId="5BB5D2C2" w:rsidR="00674BBA" w:rsidRPr="00183139" w:rsidRDefault="005D21E6" w:rsidP="000C3FA7">
      <w:pPr>
        <w:pStyle w:val="Ttulo6"/>
        <w:ind w:left="2127"/>
        <w:jc w:val="both"/>
        <w:rPr>
          <w:color w:val="000000" w:themeColor="text1"/>
          <w:szCs w:val="22"/>
          <w:shd w:val="clear" w:color="auto" w:fill="FFFFFF"/>
        </w:rPr>
      </w:pPr>
      <w:r w:rsidRPr="00183139">
        <w:rPr>
          <w:color w:val="000000" w:themeColor="text1"/>
          <w:szCs w:val="22"/>
          <w:shd w:val="clear" w:color="auto" w:fill="FFFFFF"/>
        </w:rPr>
        <w:t>Dato</w:t>
      </w:r>
      <w:r w:rsidR="000C7F94" w:rsidRPr="00183139">
        <w:rPr>
          <w:color w:val="000000" w:themeColor="text1"/>
          <w:szCs w:val="22"/>
          <w:shd w:val="clear" w:color="auto" w:fill="FFFFFF"/>
        </w:rPr>
        <w:t>s del proyect</w:t>
      </w:r>
      <w:r w:rsidR="00674BBA" w:rsidRPr="00183139">
        <w:rPr>
          <w:color w:val="000000" w:themeColor="text1"/>
          <w:szCs w:val="22"/>
          <w:shd w:val="clear" w:color="auto" w:fill="FFFFFF"/>
        </w:rPr>
        <w:t>o.</w:t>
      </w:r>
    </w:p>
    <w:p w14:paraId="3C4C71C8" w14:textId="1F04D8E0" w:rsidR="00674BBA" w:rsidRPr="00183139" w:rsidRDefault="00674BBA" w:rsidP="000C3FA7">
      <w:pPr>
        <w:jc w:val="both"/>
        <w:rPr>
          <w:i/>
          <w:color w:val="000000" w:themeColor="text1"/>
          <w:sz w:val="22"/>
          <w:szCs w:val="22"/>
        </w:rPr>
      </w:pPr>
      <w:r w:rsidRPr="00183139">
        <w:rPr>
          <w:i/>
          <w:color w:val="000000" w:themeColor="text1"/>
          <w:sz w:val="22"/>
          <w:szCs w:val="22"/>
          <w:shd w:val="clear" w:color="auto" w:fill="FFFFFF"/>
        </w:rPr>
        <w:t xml:space="preserve">                                      3.1.3.2.1.2  Cédula del cliente o nombre del proyecto.</w:t>
      </w:r>
    </w:p>
    <w:p w14:paraId="2A8EB509"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2E00AACE" w14:textId="7C9053CE" w:rsidR="000C7F94" w:rsidRPr="00183139" w:rsidRDefault="000C7F94" w:rsidP="000C3FA7">
      <w:pPr>
        <w:pStyle w:val="Ttulo6"/>
        <w:ind w:left="2127"/>
        <w:jc w:val="both"/>
        <w:rPr>
          <w:color w:val="000000" w:themeColor="text1"/>
          <w:lang w:val="es-ES"/>
        </w:rPr>
      </w:pPr>
      <w:r w:rsidRPr="00183139">
        <w:rPr>
          <w:color w:val="000000" w:themeColor="text1"/>
          <w:szCs w:val="22"/>
          <w:shd w:val="clear" w:color="auto" w:fill="FFFFFF"/>
        </w:rPr>
        <w:t>Verificar nombre del proyecto o cedula del cliente.</w:t>
      </w:r>
    </w:p>
    <w:p w14:paraId="3FC3D474" w14:textId="47EBEDC3" w:rsidR="005D21E6" w:rsidRPr="00183139" w:rsidRDefault="005D21E6" w:rsidP="000C3FA7">
      <w:pPr>
        <w:pStyle w:val="Ttulo6"/>
        <w:ind w:left="2127"/>
        <w:jc w:val="both"/>
        <w:rPr>
          <w:color w:val="000000" w:themeColor="text1"/>
          <w:lang w:val="es-ES"/>
        </w:rPr>
      </w:pPr>
      <w:r w:rsidRPr="00183139">
        <w:rPr>
          <w:color w:val="000000" w:themeColor="text1"/>
          <w:szCs w:val="22"/>
          <w:shd w:val="clear" w:color="auto" w:fill="FFFFFF"/>
        </w:rPr>
        <w:t>Modificar y validar datos</w:t>
      </w:r>
      <w:r w:rsidR="000C7F94" w:rsidRPr="00183139">
        <w:rPr>
          <w:color w:val="000000" w:themeColor="text1"/>
          <w:szCs w:val="22"/>
          <w:shd w:val="clear" w:color="auto" w:fill="FFFFFF"/>
        </w:rPr>
        <w:t xml:space="preserve"> del proyecto</w:t>
      </w:r>
    </w:p>
    <w:p w14:paraId="56BA2E7C"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3F962004" w14:textId="567011FD" w:rsidR="005D21E6" w:rsidRPr="00183139" w:rsidRDefault="000C7F94" w:rsidP="000C3FA7">
      <w:pPr>
        <w:pStyle w:val="Ttulo6"/>
        <w:ind w:left="2127"/>
        <w:jc w:val="both"/>
        <w:rPr>
          <w:color w:val="000000" w:themeColor="text1"/>
          <w:lang w:val="es-ES"/>
        </w:rPr>
      </w:pPr>
      <w:r w:rsidRPr="00183139">
        <w:rPr>
          <w:color w:val="000000" w:themeColor="text1"/>
          <w:szCs w:val="22"/>
          <w:shd w:val="clear" w:color="auto" w:fill="FFFFFF"/>
        </w:rPr>
        <w:t>Actualizar datos del proyecto.</w:t>
      </w:r>
    </w:p>
    <w:p w14:paraId="7D57128A" w14:textId="72C3A18D" w:rsidR="005D21E6" w:rsidRPr="00183139" w:rsidRDefault="005D21E6" w:rsidP="000C3FA7">
      <w:pPr>
        <w:pStyle w:val="Ttulo6"/>
        <w:ind w:left="2127"/>
        <w:jc w:val="both"/>
        <w:rPr>
          <w:color w:val="000000" w:themeColor="text1"/>
          <w:szCs w:val="22"/>
          <w:shd w:val="clear" w:color="auto" w:fill="FFFFFF"/>
        </w:rPr>
      </w:pPr>
      <w:r w:rsidRPr="00183139">
        <w:rPr>
          <w:color w:val="000000" w:themeColor="text1"/>
          <w:szCs w:val="22"/>
          <w:shd w:val="clear" w:color="auto" w:fill="FFFFFF"/>
        </w:rPr>
        <w:t>Visuali</w:t>
      </w:r>
      <w:r w:rsidR="000C7F94" w:rsidRPr="00183139">
        <w:rPr>
          <w:color w:val="000000" w:themeColor="text1"/>
          <w:szCs w:val="22"/>
          <w:shd w:val="clear" w:color="auto" w:fill="FFFFFF"/>
        </w:rPr>
        <w:t xml:space="preserve">zar datos del proyecto </w:t>
      </w:r>
      <w:r w:rsidR="00674BBA" w:rsidRPr="00183139">
        <w:rPr>
          <w:color w:val="000000" w:themeColor="text1"/>
          <w:szCs w:val="22"/>
          <w:shd w:val="clear" w:color="auto" w:fill="FFFFFF"/>
        </w:rPr>
        <w:t>actualizado</w:t>
      </w:r>
      <w:r w:rsidR="000C7F94" w:rsidRPr="00183139">
        <w:rPr>
          <w:color w:val="000000" w:themeColor="text1"/>
          <w:szCs w:val="22"/>
          <w:shd w:val="clear" w:color="auto" w:fill="FFFFFF"/>
        </w:rPr>
        <w:t>.</w:t>
      </w:r>
    </w:p>
    <w:p w14:paraId="69BE2E4D" w14:textId="77777777" w:rsidR="00354E89" w:rsidRPr="00183139" w:rsidRDefault="00354E89" w:rsidP="000C3FA7">
      <w:pPr>
        <w:jc w:val="both"/>
        <w:rPr>
          <w:color w:val="000000" w:themeColor="text1"/>
        </w:rPr>
      </w:pPr>
    </w:p>
    <w:p w14:paraId="106F3737" w14:textId="77777777" w:rsidR="005D21E6" w:rsidRPr="00183139" w:rsidRDefault="005D21E6" w:rsidP="000C3FA7">
      <w:pPr>
        <w:jc w:val="both"/>
        <w:rPr>
          <w:color w:val="000000" w:themeColor="text1"/>
          <w:lang w:val="es-ES"/>
        </w:rPr>
      </w:pPr>
    </w:p>
    <w:p w14:paraId="15A5EEDB" w14:textId="28507108" w:rsidR="005D21E6" w:rsidRPr="00183139" w:rsidRDefault="00354E89" w:rsidP="000C3FA7">
      <w:pPr>
        <w:pStyle w:val="Ttulo4"/>
        <w:jc w:val="both"/>
        <w:rPr>
          <w:color w:val="000000" w:themeColor="text1"/>
          <w:lang w:val="es-ES"/>
        </w:rPr>
      </w:pPr>
      <w:r w:rsidRPr="00183139">
        <w:rPr>
          <w:color w:val="000000" w:themeColor="text1"/>
          <w:lang w:val="es-ES"/>
        </w:rPr>
        <w:t>RP4V1.1 El sistema permitirá consultar los datos de un proyecto existente por: nombre de cliente, nombre de proyecto, cédula de identidad del cliente y fecha de inicio de proyecto</w:t>
      </w:r>
    </w:p>
    <w:p w14:paraId="19C9120A" w14:textId="77777777" w:rsidR="005D21E6" w:rsidRPr="00183139" w:rsidRDefault="005D21E6" w:rsidP="000C3FA7">
      <w:pPr>
        <w:pStyle w:val="Prrafodelista"/>
        <w:numPr>
          <w:ilvl w:val="0"/>
          <w:numId w:val="3"/>
        </w:numPr>
        <w:ind w:left="1080"/>
        <w:jc w:val="both"/>
        <w:rPr>
          <w:vanish/>
          <w:color w:val="000000" w:themeColor="text1"/>
          <w:lang w:val="es-ES"/>
        </w:rPr>
      </w:pPr>
    </w:p>
    <w:p w14:paraId="51C5D23D" w14:textId="77777777" w:rsidR="005D21E6" w:rsidRPr="00183139" w:rsidRDefault="005D21E6" w:rsidP="000C3FA7">
      <w:pPr>
        <w:pStyle w:val="Prrafodelista"/>
        <w:numPr>
          <w:ilvl w:val="0"/>
          <w:numId w:val="4"/>
        </w:numPr>
        <w:ind w:left="1080"/>
        <w:jc w:val="both"/>
        <w:rPr>
          <w:vanish/>
          <w:color w:val="000000" w:themeColor="text1"/>
          <w:lang w:val="es-ES"/>
        </w:rPr>
      </w:pPr>
    </w:p>
    <w:p w14:paraId="2D1F4860"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24285907" w14:textId="5CCA1B44" w:rsidR="005D21E6" w:rsidRPr="00183139" w:rsidRDefault="005D21E6" w:rsidP="000C3FA7">
      <w:pPr>
        <w:pStyle w:val="Ttulo6"/>
        <w:ind w:left="2127"/>
        <w:jc w:val="both"/>
        <w:rPr>
          <w:color w:val="000000" w:themeColor="text1"/>
          <w:lang w:val="es-ES"/>
        </w:rPr>
      </w:pPr>
      <w:r w:rsidRPr="00183139">
        <w:rPr>
          <w:color w:val="000000" w:themeColor="text1"/>
          <w:lang w:val="es-ES"/>
        </w:rPr>
        <w:t xml:space="preserve">Datos </w:t>
      </w:r>
      <w:r w:rsidR="00354E89" w:rsidRPr="00183139">
        <w:rPr>
          <w:color w:val="000000" w:themeColor="text1"/>
          <w:lang w:val="es-ES"/>
        </w:rPr>
        <w:t>del proyecto.</w:t>
      </w:r>
    </w:p>
    <w:p w14:paraId="3AEC2654"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1087349E" w14:textId="25DD1794" w:rsidR="005D21E6" w:rsidRPr="00183139" w:rsidRDefault="00354E89" w:rsidP="000C3FA7">
      <w:pPr>
        <w:pStyle w:val="Ttulo6"/>
        <w:ind w:left="2127"/>
        <w:jc w:val="both"/>
        <w:rPr>
          <w:color w:val="000000" w:themeColor="text1"/>
          <w:lang w:val="es-ES"/>
        </w:rPr>
      </w:pPr>
      <w:r w:rsidRPr="00183139">
        <w:rPr>
          <w:color w:val="000000" w:themeColor="text1"/>
          <w:lang w:val="es-ES"/>
        </w:rPr>
        <w:t>Verificar existencia del proyecto.</w:t>
      </w:r>
    </w:p>
    <w:p w14:paraId="20A6AD3C" w14:textId="708CA3A9" w:rsidR="00A66B65" w:rsidRPr="00183139" w:rsidRDefault="00A66B65" w:rsidP="000C3FA7">
      <w:pPr>
        <w:pStyle w:val="Ttulo6"/>
        <w:ind w:left="2127"/>
        <w:jc w:val="both"/>
        <w:rPr>
          <w:color w:val="000000" w:themeColor="text1"/>
          <w:lang w:val="es-ES"/>
        </w:rPr>
      </w:pPr>
      <w:r w:rsidRPr="00183139">
        <w:rPr>
          <w:color w:val="000000" w:themeColor="text1"/>
          <w:lang w:val="es-ES"/>
        </w:rPr>
        <w:t>Consultar datos del proyecto.</w:t>
      </w:r>
    </w:p>
    <w:p w14:paraId="2DFA4B8B"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7630EB89" w14:textId="42973E3D" w:rsidR="005D21E6" w:rsidRPr="00183139" w:rsidRDefault="005D21E6" w:rsidP="000C3FA7">
      <w:pPr>
        <w:pStyle w:val="Ttulo6"/>
        <w:ind w:left="2127"/>
        <w:jc w:val="both"/>
        <w:rPr>
          <w:color w:val="000000" w:themeColor="text1"/>
          <w:lang w:val="es-ES"/>
        </w:rPr>
      </w:pPr>
      <w:r w:rsidRPr="00183139">
        <w:rPr>
          <w:color w:val="000000" w:themeColor="text1"/>
          <w:lang w:val="es-ES"/>
        </w:rPr>
        <w:t>Visualiza</w:t>
      </w:r>
      <w:r w:rsidR="00354E89" w:rsidRPr="00183139">
        <w:rPr>
          <w:color w:val="000000" w:themeColor="text1"/>
          <w:lang w:val="es-ES"/>
        </w:rPr>
        <w:t>r datos del proyecto.</w:t>
      </w:r>
    </w:p>
    <w:p w14:paraId="4DC8D104" w14:textId="15447D74" w:rsidR="005D21E6" w:rsidRPr="00183139" w:rsidRDefault="007D45EF" w:rsidP="000C3FA7">
      <w:pPr>
        <w:pStyle w:val="Ttulo4"/>
        <w:jc w:val="both"/>
        <w:rPr>
          <w:color w:val="000000" w:themeColor="text1"/>
          <w:lang w:val="es-ES"/>
        </w:rPr>
      </w:pPr>
      <w:r w:rsidRPr="00183139">
        <w:rPr>
          <w:color w:val="000000" w:themeColor="text1"/>
          <w:lang w:val="es-ES"/>
        </w:rPr>
        <w:t xml:space="preserve">RP6V1.1 El sistema permitirá eliminar un proyecto ya existente, mediante el ingreso de su nombre </w:t>
      </w:r>
      <w:r w:rsidRPr="00183139">
        <w:rPr>
          <w:color w:val="000000" w:themeColor="text1"/>
          <w:lang w:val="es-ES"/>
        </w:rPr>
        <w:lastRenderedPageBreak/>
        <w:t>o número de cedula del cliente, siempre que se realice la confirmación de eliminación por parte del usuario.</w:t>
      </w:r>
    </w:p>
    <w:p w14:paraId="2C07762C" w14:textId="77777777" w:rsidR="005D21E6" w:rsidRPr="00183139" w:rsidRDefault="005D21E6" w:rsidP="000C3FA7">
      <w:pPr>
        <w:pStyle w:val="Prrafodelista"/>
        <w:numPr>
          <w:ilvl w:val="0"/>
          <w:numId w:val="3"/>
        </w:numPr>
        <w:ind w:left="1080"/>
        <w:jc w:val="both"/>
        <w:rPr>
          <w:vanish/>
          <w:color w:val="000000" w:themeColor="text1"/>
          <w:lang w:val="es-ES"/>
        </w:rPr>
      </w:pPr>
    </w:p>
    <w:p w14:paraId="354D4928" w14:textId="77777777" w:rsidR="005D21E6" w:rsidRPr="00183139" w:rsidRDefault="005D21E6" w:rsidP="000C3FA7">
      <w:pPr>
        <w:pStyle w:val="Prrafodelista"/>
        <w:numPr>
          <w:ilvl w:val="0"/>
          <w:numId w:val="4"/>
        </w:numPr>
        <w:ind w:left="1080"/>
        <w:jc w:val="both"/>
        <w:rPr>
          <w:vanish/>
          <w:color w:val="000000" w:themeColor="text1"/>
          <w:lang w:val="es-ES"/>
        </w:rPr>
      </w:pPr>
    </w:p>
    <w:p w14:paraId="70FC4ED5" w14:textId="77777777" w:rsidR="005D21E6" w:rsidRPr="00183139" w:rsidRDefault="005D21E6" w:rsidP="000C3FA7">
      <w:pPr>
        <w:pStyle w:val="Ttulo5"/>
        <w:ind w:left="1134"/>
        <w:jc w:val="both"/>
        <w:rPr>
          <w:color w:val="000000" w:themeColor="text1"/>
        </w:rPr>
      </w:pPr>
      <w:r w:rsidRPr="00183139">
        <w:rPr>
          <w:color w:val="000000" w:themeColor="text1"/>
          <w:lang w:val="es-ES"/>
        </w:rPr>
        <w:t>Entradas</w:t>
      </w:r>
    </w:p>
    <w:p w14:paraId="1A693047" w14:textId="70B87CD5" w:rsidR="005D21E6" w:rsidRPr="00183139" w:rsidRDefault="0012306D" w:rsidP="000C3FA7">
      <w:pPr>
        <w:pStyle w:val="Ttulo6"/>
        <w:ind w:left="2127"/>
        <w:jc w:val="both"/>
        <w:rPr>
          <w:color w:val="000000" w:themeColor="text1"/>
          <w:lang w:val="es-ES"/>
        </w:rPr>
      </w:pPr>
      <w:r w:rsidRPr="00183139">
        <w:rPr>
          <w:color w:val="000000" w:themeColor="text1"/>
          <w:lang w:val="es-ES"/>
        </w:rPr>
        <w:t xml:space="preserve">Nombre </w:t>
      </w:r>
      <w:r w:rsidR="007D09FD" w:rsidRPr="00183139">
        <w:rPr>
          <w:color w:val="000000" w:themeColor="text1"/>
          <w:lang w:val="es-ES"/>
        </w:rPr>
        <w:t xml:space="preserve">del proyecto </w:t>
      </w:r>
      <w:r w:rsidRPr="00183139">
        <w:rPr>
          <w:color w:val="000000" w:themeColor="text1"/>
          <w:lang w:val="es-ES"/>
        </w:rPr>
        <w:t>o cedula del cliente</w:t>
      </w:r>
    </w:p>
    <w:p w14:paraId="506DC0AD"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1D857F1F" w14:textId="3657C782" w:rsidR="005D21E6" w:rsidRPr="00183139" w:rsidRDefault="0012306D" w:rsidP="000C3FA7">
      <w:pPr>
        <w:pStyle w:val="Ttulo6"/>
        <w:ind w:left="2127"/>
        <w:jc w:val="both"/>
        <w:rPr>
          <w:color w:val="000000" w:themeColor="text1"/>
          <w:lang w:val="es-ES"/>
        </w:rPr>
      </w:pPr>
      <w:r w:rsidRPr="00183139">
        <w:rPr>
          <w:color w:val="000000" w:themeColor="text1"/>
          <w:lang w:val="es-ES"/>
        </w:rPr>
        <w:t>Buscar existencia del proyecto.</w:t>
      </w:r>
    </w:p>
    <w:p w14:paraId="20989505" w14:textId="488A8EC1" w:rsidR="0012306D" w:rsidRPr="00183139" w:rsidRDefault="0012306D" w:rsidP="000C3FA7">
      <w:pPr>
        <w:pStyle w:val="Ttulo6"/>
        <w:ind w:left="2127"/>
        <w:jc w:val="both"/>
        <w:rPr>
          <w:color w:val="000000" w:themeColor="text1"/>
          <w:lang w:val="es-ES"/>
        </w:rPr>
      </w:pPr>
      <w:r w:rsidRPr="00183139">
        <w:rPr>
          <w:color w:val="000000" w:themeColor="text1"/>
          <w:lang w:val="es-ES"/>
        </w:rPr>
        <w:t>Confirmar eliminación del proyecto por parte del usuario.</w:t>
      </w:r>
    </w:p>
    <w:p w14:paraId="4CE86C67" w14:textId="75744131" w:rsidR="0012306D" w:rsidRPr="00183139" w:rsidRDefault="00D363E2" w:rsidP="000C3FA7">
      <w:pPr>
        <w:pStyle w:val="Ttulo6"/>
        <w:ind w:left="2127"/>
        <w:jc w:val="both"/>
        <w:rPr>
          <w:color w:val="000000" w:themeColor="text1"/>
          <w:lang w:val="es-ES"/>
        </w:rPr>
      </w:pPr>
      <w:r w:rsidRPr="00183139">
        <w:rPr>
          <w:color w:val="000000" w:themeColor="text1"/>
          <w:lang w:val="es-ES"/>
        </w:rPr>
        <w:t xml:space="preserve">Eliminar </w:t>
      </w:r>
      <w:r w:rsidR="0012306D" w:rsidRPr="00183139">
        <w:rPr>
          <w:color w:val="000000" w:themeColor="text1"/>
          <w:lang w:val="es-ES"/>
        </w:rPr>
        <w:t>proyecto.</w:t>
      </w:r>
    </w:p>
    <w:p w14:paraId="256A8CAC"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03A3761C" w14:textId="4F972657" w:rsidR="005D21E6" w:rsidRPr="00183139" w:rsidRDefault="005D21E6" w:rsidP="000C3FA7">
      <w:pPr>
        <w:pStyle w:val="Ttulo6"/>
        <w:ind w:left="2127"/>
        <w:jc w:val="both"/>
        <w:rPr>
          <w:color w:val="000000" w:themeColor="text1"/>
          <w:lang w:val="es-ES"/>
        </w:rPr>
      </w:pPr>
      <w:r w:rsidRPr="00183139">
        <w:rPr>
          <w:color w:val="000000" w:themeColor="text1"/>
          <w:lang w:val="es-ES"/>
        </w:rPr>
        <w:t>Visualizar list</w:t>
      </w:r>
      <w:r w:rsidR="00F1508C" w:rsidRPr="00183139">
        <w:rPr>
          <w:color w:val="000000" w:themeColor="text1"/>
          <w:lang w:val="es-ES"/>
        </w:rPr>
        <w:t>a de proyectos actualizada.</w:t>
      </w:r>
    </w:p>
    <w:p w14:paraId="30F6B88F" w14:textId="77777777" w:rsidR="005D21E6" w:rsidRPr="00183139" w:rsidRDefault="005D21E6" w:rsidP="000C3FA7">
      <w:pPr>
        <w:pStyle w:val="Ttulo4"/>
        <w:numPr>
          <w:ilvl w:val="0"/>
          <w:numId w:val="0"/>
        </w:numPr>
        <w:jc w:val="both"/>
        <w:rPr>
          <w:color w:val="000000" w:themeColor="text1"/>
        </w:rPr>
      </w:pPr>
    </w:p>
    <w:p w14:paraId="04131C1F" w14:textId="3397657B" w:rsidR="005D21E6" w:rsidRPr="00183139" w:rsidRDefault="00DF23CA" w:rsidP="000C3FA7">
      <w:pPr>
        <w:pStyle w:val="Ttulo4"/>
        <w:jc w:val="both"/>
        <w:rPr>
          <w:color w:val="000000" w:themeColor="text1"/>
        </w:rPr>
      </w:pPr>
      <w:r w:rsidRPr="00183139">
        <w:rPr>
          <w:color w:val="000000" w:themeColor="text1"/>
        </w:rPr>
        <w:t>RP9V1.1</w:t>
      </w:r>
      <w:r w:rsidR="005D21E6" w:rsidRPr="00183139">
        <w:rPr>
          <w:color w:val="000000" w:themeColor="text1"/>
        </w:rPr>
        <w:t xml:space="preserve"> </w:t>
      </w:r>
      <w:r w:rsidRPr="00183139">
        <w:rPr>
          <w:color w:val="000000" w:themeColor="text1"/>
        </w:rPr>
        <w:t>El sistema permitirá buscar un proyecto en los proyectos existentes mediante el ingreso del número de cedula del cliente.</w:t>
      </w:r>
    </w:p>
    <w:p w14:paraId="6C2A8064"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358C5FD5" w14:textId="36CC0C26" w:rsidR="005D21E6" w:rsidRPr="00183139" w:rsidRDefault="000E3D5C" w:rsidP="000C3FA7">
      <w:pPr>
        <w:pStyle w:val="Ttulo6"/>
        <w:ind w:left="2127"/>
        <w:jc w:val="both"/>
        <w:rPr>
          <w:color w:val="000000" w:themeColor="text1"/>
          <w:lang w:val="es-ES"/>
        </w:rPr>
      </w:pPr>
      <w:r w:rsidRPr="00183139">
        <w:rPr>
          <w:color w:val="000000" w:themeColor="text1"/>
          <w:lang w:val="es-ES"/>
        </w:rPr>
        <w:t>Numero de cedula del cliente</w:t>
      </w:r>
    </w:p>
    <w:p w14:paraId="775105BE"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7A56365E" w14:textId="37DEE77D" w:rsidR="005D21E6" w:rsidRPr="00183139" w:rsidRDefault="000E3D5C" w:rsidP="000C3FA7">
      <w:pPr>
        <w:pStyle w:val="Ttulo6"/>
        <w:ind w:left="2127"/>
        <w:jc w:val="both"/>
        <w:rPr>
          <w:color w:val="000000" w:themeColor="text1"/>
          <w:lang w:val="es-ES"/>
        </w:rPr>
      </w:pPr>
      <w:r w:rsidRPr="00183139">
        <w:rPr>
          <w:color w:val="000000" w:themeColor="text1"/>
          <w:lang w:val="es-ES"/>
        </w:rPr>
        <w:t>Verificar cedula del cliente.</w:t>
      </w:r>
    </w:p>
    <w:p w14:paraId="5870A72A" w14:textId="2850B08F" w:rsidR="005D21E6" w:rsidRPr="00183139" w:rsidRDefault="000E3D5C" w:rsidP="000C3FA7">
      <w:pPr>
        <w:pStyle w:val="Ttulo6"/>
        <w:ind w:left="2127"/>
        <w:jc w:val="both"/>
        <w:rPr>
          <w:color w:val="000000" w:themeColor="text1"/>
          <w:lang w:val="es-ES"/>
        </w:rPr>
      </w:pPr>
      <w:r w:rsidRPr="00183139">
        <w:rPr>
          <w:color w:val="000000" w:themeColor="text1"/>
          <w:lang w:val="es-ES"/>
        </w:rPr>
        <w:t>Buscar la existencia del proyecto</w:t>
      </w:r>
    </w:p>
    <w:p w14:paraId="74C9C933"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7C38ACA6" w14:textId="05E694DE" w:rsidR="005D21E6" w:rsidRPr="00183139" w:rsidRDefault="005D21E6" w:rsidP="000C3FA7">
      <w:pPr>
        <w:pStyle w:val="Ttulo6"/>
        <w:ind w:left="2127"/>
        <w:jc w:val="both"/>
        <w:rPr>
          <w:color w:val="000000" w:themeColor="text1"/>
          <w:lang w:val="es-ES"/>
        </w:rPr>
      </w:pPr>
      <w:r w:rsidRPr="00183139">
        <w:rPr>
          <w:color w:val="000000" w:themeColor="text1"/>
          <w:lang w:val="es-ES"/>
        </w:rPr>
        <w:t>Visualiza</w:t>
      </w:r>
      <w:r w:rsidR="000E3D5C" w:rsidRPr="00183139">
        <w:rPr>
          <w:color w:val="000000" w:themeColor="text1"/>
          <w:lang w:val="es-ES"/>
        </w:rPr>
        <w:t>r el proyecto en la lista de proyectos.</w:t>
      </w:r>
    </w:p>
    <w:p w14:paraId="254457B7" w14:textId="77777777" w:rsidR="005D21E6" w:rsidRPr="00183139" w:rsidRDefault="005D21E6" w:rsidP="000C3FA7">
      <w:pPr>
        <w:jc w:val="both"/>
        <w:rPr>
          <w:color w:val="000000" w:themeColor="text1"/>
        </w:rPr>
      </w:pPr>
    </w:p>
    <w:p w14:paraId="49E5C140" w14:textId="0961BEEF" w:rsidR="005D21E6" w:rsidRPr="00183139" w:rsidRDefault="00DC05D6" w:rsidP="000C3FA7">
      <w:pPr>
        <w:pStyle w:val="Ttulo4"/>
        <w:jc w:val="both"/>
        <w:rPr>
          <w:color w:val="000000" w:themeColor="text1"/>
        </w:rPr>
      </w:pPr>
      <w:r w:rsidRPr="00183139">
        <w:rPr>
          <w:color w:val="000000" w:themeColor="text1"/>
        </w:rPr>
        <w:t xml:space="preserve">RP10V1.1 El sistema permitirá consultar los datos de un proyecto mediante el ingreso de alguna de las siguientes opciones: nombre de cliente, CI, RUC o nombre del proyecto. </w:t>
      </w:r>
    </w:p>
    <w:p w14:paraId="0E338FD1"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6B20F70D" w14:textId="0A771F3D" w:rsidR="005D21E6" w:rsidRPr="00183139" w:rsidRDefault="003A0B04" w:rsidP="000C3FA7">
      <w:pPr>
        <w:pStyle w:val="Ttulo6"/>
        <w:ind w:left="2127"/>
        <w:jc w:val="both"/>
        <w:rPr>
          <w:color w:val="000000" w:themeColor="text1"/>
          <w:lang w:val="es-ES"/>
        </w:rPr>
      </w:pPr>
      <w:r w:rsidRPr="00183139">
        <w:rPr>
          <w:color w:val="000000" w:themeColor="text1"/>
        </w:rPr>
        <w:t>Nombre de cliente, CI, RUC o nombre del proyecto.</w:t>
      </w:r>
    </w:p>
    <w:p w14:paraId="61012EB6" w14:textId="06D9F64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r w:rsidR="003A0B04" w:rsidRPr="00183139">
        <w:rPr>
          <w:color w:val="000000" w:themeColor="text1"/>
          <w:szCs w:val="22"/>
          <w:shd w:val="clear" w:color="auto" w:fill="FFFFFF"/>
        </w:rPr>
        <w:t>.</w:t>
      </w:r>
    </w:p>
    <w:p w14:paraId="1C2DEA39" w14:textId="510884DE" w:rsidR="003A0B04" w:rsidRPr="00183139" w:rsidRDefault="003A0B04" w:rsidP="000C3FA7">
      <w:pPr>
        <w:pStyle w:val="Ttulo6"/>
        <w:ind w:left="2127"/>
        <w:jc w:val="both"/>
        <w:rPr>
          <w:color w:val="000000" w:themeColor="text1"/>
          <w:szCs w:val="22"/>
          <w:shd w:val="clear" w:color="auto" w:fill="FFFFFF"/>
        </w:rPr>
      </w:pPr>
      <w:r w:rsidRPr="00183139">
        <w:rPr>
          <w:color w:val="000000" w:themeColor="text1"/>
          <w:szCs w:val="22"/>
          <w:shd w:val="clear" w:color="auto" w:fill="FFFFFF"/>
        </w:rPr>
        <w:t>Buscar el proyecto.</w:t>
      </w:r>
    </w:p>
    <w:p w14:paraId="76C67BB2" w14:textId="77777777" w:rsidR="003A0B04" w:rsidRPr="00183139" w:rsidRDefault="003A0B04" w:rsidP="000C3FA7">
      <w:pPr>
        <w:jc w:val="both"/>
        <w:rPr>
          <w:color w:val="000000" w:themeColor="text1"/>
        </w:rPr>
      </w:pPr>
    </w:p>
    <w:p w14:paraId="0569E9F7"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65EC7786" w14:textId="737A109B" w:rsidR="005D21E6" w:rsidRPr="00183139" w:rsidRDefault="005D21E6" w:rsidP="000C3FA7">
      <w:pPr>
        <w:pStyle w:val="Ttulo6"/>
        <w:ind w:left="2127"/>
        <w:jc w:val="both"/>
        <w:rPr>
          <w:color w:val="000000" w:themeColor="text1"/>
          <w:szCs w:val="22"/>
          <w:shd w:val="clear" w:color="auto" w:fill="FFFFFF"/>
        </w:rPr>
      </w:pPr>
      <w:r w:rsidRPr="00183139">
        <w:rPr>
          <w:color w:val="000000" w:themeColor="text1"/>
          <w:szCs w:val="22"/>
          <w:shd w:val="clear" w:color="auto" w:fill="FFFFFF"/>
        </w:rPr>
        <w:lastRenderedPageBreak/>
        <w:t>Visualiz</w:t>
      </w:r>
      <w:r w:rsidR="003A0B04" w:rsidRPr="00183139">
        <w:rPr>
          <w:color w:val="000000" w:themeColor="text1"/>
          <w:szCs w:val="22"/>
          <w:shd w:val="clear" w:color="auto" w:fill="FFFFFF"/>
        </w:rPr>
        <w:t>ar los datos del proyecto.</w:t>
      </w:r>
    </w:p>
    <w:p w14:paraId="75AC8FB7" w14:textId="77777777" w:rsidR="005679DD" w:rsidRPr="00183139" w:rsidRDefault="005679DD" w:rsidP="000C3FA7">
      <w:pPr>
        <w:jc w:val="both"/>
        <w:rPr>
          <w:color w:val="000000" w:themeColor="text1"/>
        </w:rPr>
      </w:pPr>
    </w:p>
    <w:p w14:paraId="214BB911" w14:textId="2B81A687" w:rsidR="005D21E6" w:rsidRPr="00467907" w:rsidRDefault="005D21E6" w:rsidP="000C3FA7">
      <w:pPr>
        <w:pStyle w:val="Ttulo3"/>
        <w:jc w:val="both"/>
        <w:rPr>
          <w:b/>
          <w:color w:val="000000" w:themeColor="text1"/>
        </w:rPr>
      </w:pPr>
      <w:bookmarkStart w:id="79" w:name="_Toc475513142"/>
      <w:r w:rsidRPr="00467907">
        <w:rPr>
          <w:b/>
          <w:color w:val="000000" w:themeColor="text1"/>
        </w:rPr>
        <w:t xml:space="preserve">Módulo de </w:t>
      </w:r>
      <w:r w:rsidR="005679DD" w:rsidRPr="00467907">
        <w:rPr>
          <w:b/>
          <w:color w:val="000000" w:themeColor="text1"/>
        </w:rPr>
        <w:t>Reportes</w:t>
      </w:r>
      <w:bookmarkEnd w:id="79"/>
    </w:p>
    <w:p w14:paraId="710775D9" w14:textId="4AE8AE3D" w:rsidR="005D21E6" w:rsidRPr="00183139" w:rsidRDefault="00D05C17" w:rsidP="000C3FA7">
      <w:pPr>
        <w:pStyle w:val="Ttulo4"/>
        <w:jc w:val="both"/>
        <w:rPr>
          <w:rFonts w:ascii="Times New Roman" w:hAnsi="Times New Roman"/>
          <w:color w:val="000000" w:themeColor="text1"/>
          <w:sz w:val="22"/>
          <w:lang w:val="es-ES"/>
        </w:rPr>
      </w:pPr>
      <w:r w:rsidRPr="00183139">
        <w:rPr>
          <w:color w:val="000000" w:themeColor="text1"/>
        </w:rPr>
        <w:t xml:space="preserve">RR1V1.1 El sistema permitirá   generar reportes del total de los servicios prestados en  mantenimientos vehiculares realizados por la empresa, en un periodo de </w:t>
      </w:r>
      <w:r w:rsidR="00230B28" w:rsidRPr="00183139">
        <w:rPr>
          <w:color w:val="000000" w:themeColor="text1"/>
        </w:rPr>
        <w:t>tiempo (</w:t>
      </w:r>
      <w:r w:rsidRPr="00183139">
        <w:rPr>
          <w:color w:val="000000" w:themeColor="text1"/>
        </w:rPr>
        <w:t>fecha de inicio, fecha de fin)</w:t>
      </w:r>
    </w:p>
    <w:p w14:paraId="4640FA45" w14:textId="77777777" w:rsidR="005D21E6" w:rsidRPr="00183139" w:rsidRDefault="005D21E6" w:rsidP="000C3FA7">
      <w:pPr>
        <w:pStyle w:val="Ttulo5"/>
        <w:jc w:val="both"/>
        <w:rPr>
          <w:color w:val="000000" w:themeColor="text1"/>
          <w:lang w:val="es-ES"/>
        </w:rPr>
      </w:pPr>
      <w:r w:rsidRPr="00183139">
        <w:rPr>
          <w:color w:val="000000" w:themeColor="text1"/>
          <w:lang w:val="es-ES"/>
        </w:rPr>
        <w:t>Entradas</w:t>
      </w:r>
    </w:p>
    <w:p w14:paraId="45CE0D65" w14:textId="045B849B" w:rsidR="005D21E6" w:rsidRPr="00183139" w:rsidRDefault="00D05C17" w:rsidP="000C3FA7">
      <w:pPr>
        <w:pStyle w:val="Ttulo6"/>
        <w:ind w:left="2127"/>
        <w:jc w:val="both"/>
        <w:rPr>
          <w:color w:val="000000" w:themeColor="text1"/>
          <w:lang w:val="es-ES"/>
        </w:rPr>
      </w:pPr>
      <w:r w:rsidRPr="00183139">
        <w:rPr>
          <w:color w:val="000000" w:themeColor="text1"/>
        </w:rPr>
        <w:t>Fecha de inicio, fecha de fin</w:t>
      </w:r>
      <w:r w:rsidR="00887771" w:rsidRPr="00183139">
        <w:rPr>
          <w:color w:val="000000" w:themeColor="text1"/>
        </w:rPr>
        <w:t xml:space="preserve"> de servicios prestados en mantenimiento vehicular.</w:t>
      </w:r>
    </w:p>
    <w:p w14:paraId="0CE4BDDA"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386C6685" w14:textId="21CD8625" w:rsidR="005D21E6" w:rsidRPr="00183139" w:rsidRDefault="00D05C17" w:rsidP="000C3FA7">
      <w:pPr>
        <w:pStyle w:val="Ttulo6"/>
        <w:ind w:left="2127"/>
        <w:jc w:val="both"/>
        <w:rPr>
          <w:color w:val="000000" w:themeColor="text1"/>
          <w:lang w:val="es-ES"/>
        </w:rPr>
      </w:pPr>
      <w:r w:rsidRPr="00183139">
        <w:rPr>
          <w:color w:val="000000" w:themeColor="text1"/>
          <w:lang w:val="es-ES"/>
        </w:rPr>
        <w:t>Generar reportes de ese periodo de tiempo.</w:t>
      </w:r>
    </w:p>
    <w:p w14:paraId="31A5CDC4"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40D39CB0" w14:textId="0C8B8DA0" w:rsidR="005D21E6" w:rsidRPr="00183139" w:rsidRDefault="002C6287" w:rsidP="000C3FA7">
      <w:pPr>
        <w:pStyle w:val="Ttulo6"/>
        <w:ind w:left="2127"/>
        <w:jc w:val="both"/>
        <w:rPr>
          <w:color w:val="000000" w:themeColor="text1"/>
          <w:lang w:val="es-ES"/>
        </w:rPr>
      </w:pPr>
      <w:r w:rsidRPr="00183139">
        <w:rPr>
          <w:color w:val="000000" w:themeColor="text1"/>
          <w:lang w:val="es-ES"/>
        </w:rPr>
        <w:t xml:space="preserve">Visualizar </w:t>
      </w:r>
      <w:r w:rsidR="00D05C17" w:rsidRPr="00183139">
        <w:rPr>
          <w:color w:val="000000" w:themeColor="text1"/>
          <w:lang w:val="es-ES"/>
        </w:rPr>
        <w:t xml:space="preserve">reportes </w:t>
      </w:r>
      <w:r w:rsidRPr="00183139">
        <w:rPr>
          <w:color w:val="000000" w:themeColor="text1"/>
          <w:lang w:val="es-ES"/>
        </w:rPr>
        <w:t>generados</w:t>
      </w:r>
      <w:r w:rsidR="00D05C17" w:rsidRPr="00183139">
        <w:rPr>
          <w:color w:val="000000" w:themeColor="text1"/>
          <w:lang w:val="es-ES"/>
        </w:rPr>
        <w:t xml:space="preserve"> en ese periodo de tiempo.</w:t>
      </w:r>
    </w:p>
    <w:p w14:paraId="112EE687" w14:textId="77777777" w:rsidR="005D21E6" w:rsidRPr="00183139" w:rsidRDefault="005D21E6" w:rsidP="000C3FA7">
      <w:pPr>
        <w:jc w:val="both"/>
        <w:rPr>
          <w:color w:val="000000" w:themeColor="text1"/>
        </w:rPr>
      </w:pPr>
    </w:p>
    <w:p w14:paraId="4F4E93AC" w14:textId="7F2CA401" w:rsidR="005D21E6" w:rsidRPr="00183139" w:rsidRDefault="008F1816" w:rsidP="000C3FA7">
      <w:pPr>
        <w:pStyle w:val="Ttulo4"/>
        <w:jc w:val="both"/>
        <w:rPr>
          <w:color w:val="000000" w:themeColor="text1"/>
        </w:rPr>
      </w:pPr>
      <w:r w:rsidRPr="00183139">
        <w:rPr>
          <w:color w:val="000000" w:themeColor="text1"/>
        </w:rPr>
        <w:t>RR3V1.1</w:t>
      </w:r>
      <w:r w:rsidR="005D21E6" w:rsidRPr="00183139">
        <w:rPr>
          <w:color w:val="000000" w:themeColor="text1"/>
        </w:rPr>
        <w:t xml:space="preserve"> </w:t>
      </w:r>
      <w:r w:rsidRPr="00183139">
        <w:rPr>
          <w:color w:val="000000" w:themeColor="text1"/>
        </w:rPr>
        <w:t>El sistema permitirá   generar reportes de consumos adicionales en mantenimientos vehiculares en un período de tiempo (fecha de inicio, fecha de fin)</w:t>
      </w:r>
      <w:r w:rsidR="005D21E6" w:rsidRPr="00183139">
        <w:rPr>
          <w:color w:val="000000" w:themeColor="text1"/>
        </w:rPr>
        <w:t>.</w:t>
      </w:r>
    </w:p>
    <w:p w14:paraId="14840408"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74F0C1B1" w14:textId="6420E667" w:rsidR="00230B28" w:rsidRPr="00183139" w:rsidRDefault="00230B28" w:rsidP="000C3FA7">
      <w:pPr>
        <w:pStyle w:val="Ttulo6"/>
        <w:ind w:left="2127"/>
        <w:jc w:val="both"/>
        <w:rPr>
          <w:color w:val="000000" w:themeColor="text1"/>
          <w:lang w:val="es-ES"/>
        </w:rPr>
      </w:pPr>
      <w:r w:rsidRPr="00183139">
        <w:rPr>
          <w:color w:val="000000" w:themeColor="text1"/>
        </w:rPr>
        <w:t>Fecha de inicio, fecha de fin de consumos adicionales  en mantenimiento vehicular.</w:t>
      </w:r>
    </w:p>
    <w:p w14:paraId="0CB960DB"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025C3760" w14:textId="77777777" w:rsidR="00230B28" w:rsidRPr="00183139" w:rsidRDefault="00230B28" w:rsidP="000C3FA7">
      <w:pPr>
        <w:pStyle w:val="Ttulo6"/>
        <w:ind w:left="2127"/>
        <w:jc w:val="both"/>
        <w:rPr>
          <w:color w:val="000000" w:themeColor="text1"/>
          <w:lang w:val="es-ES"/>
        </w:rPr>
      </w:pPr>
      <w:r w:rsidRPr="00183139">
        <w:rPr>
          <w:color w:val="000000" w:themeColor="text1"/>
          <w:lang w:val="es-ES"/>
        </w:rPr>
        <w:t>Generar reportes de ese periodo de tiempo.</w:t>
      </w:r>
    </w:p>
    <w:p w14:paraId="374BAA39"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3D9B93B4" w14:textId="7529A16C" w:rsidR="00230B28" w:rsidRPr="00183139" w:rsidRDefault="00781072" w:rsidP="000C3FA7">
      <w:pPr>
        <w:pStyle w:val="Ttulo6"/>
        <w:ind w:left="2127"/>
        <w:jc w:val="both"/>
        <w:rPr>
          <w:color w:val="000000" w:themeColor="text1"/>
          <w:lang w:val="es-ES"/>
        </w:rPr>
      </w:pPr>
      <w:r w:rsidRPr="00183139">
        <w:rPr>
          <w:color w:val="000000" w:themeColor="text1"/>
          <w:lang w:val="es-ES"/>
        </w:rPr>
        <w:t>Visualizar reportes generados</w:t>
      </w:r>
      <w:r w:rsidR="00230B28" w:rsidRPr="00183139">
        <w:rPr>
          <w:color w:val="000000" w:themeColor="text1"/>
          <w:lang w:val="es-ES"/>
        </w:rPr>
        <w:t xml:space="preserve"> en ese periodo de tiempo.</w:t>
      </w:r>
    </w:p>
    <w:p w14:paraId="54D5ABAC" w14:textId="77777777" w:rsidR="005D21E6" w:rsidRPr="00183139" w:rsidRDefault="005D21E6" w:rsidP="000C3FA7">
      <w:pPr>
        <w:jc w:val="both"/>
        <w:rPr>
          <w:color w:val="000000" w:themeColor="text1"/>
          <w:lang w:val="es-ES"/>
        </w:rPr>
      </w:pPr>
    </w:p>
    <w:p w14:paraId="2427C864" w14:textId="7E8E3A96" w:rsidR="005D21E6" w:rsidRPr="00183139" w:rsidRDefault="009322C6" w:rsidP="000C3FA7">
      <w:pPr>
        <w:pStyle w:val="Ttulo4"/>
        <w:jc w:val="both"/>
        <w:rPr>
          <w:color w:val="000000" w:themeColor="text1"/>
          <w:lang w:val="es-ES"/>
        </w:rPr>
      </w:pPr>
      <w:r w:rsidRPr="00183139">
        <w:rPr>
          <w:color w:val="000000" w:themeColor="text1"/>
          <w:lang w:val="es-ES"/>
        </w:rPr>
        <w:t xml:space="preserve">RR4V1.1 </w:t>
      </w:r>
      <w:r w:rsidR="00781072" w:rsidRPr="00183139">
        <w:rPr>
          <w:color w:val="000000" w:themeColor="text1"/>
          <w:lang w:val="es-ES"/>
        </w:rPr>
        <w:t xml:space="preserve">El sistema permitirá  generar reportes de insumos consumidos  en proyecto  por período de </w:t>
      </w:r>
      <w:r w:rsidR="00183139" w:rsidRPr="00183139">
        <w:rPr>
          <w:color w:val="000000" w:themeColor="text1"/>
          <w:lang w:val="es-ES"/>
        </w:rPr>
        <w:t>tiempo (</w:t>
      </w:r>
      <w:r w:rsidR="00781072" w:rsidRPr="00183139">
        <w:rPr>
          <w:color w:val="000000" w:themeColor="text1"/>
          <w:lang w:val="es-ES"/>
        </w:rPr>
        <w:t>fecha de inicio, fecha de fin)</w:t>
      </w:r>
      <w:r w:rsidR="005D21E6" w:rsidRPr="00183139">
        <w:rPr>
          <w:color w:val="000000" w:themeColor="text1"/>
          <w:lang w:val="es-ES"/>
        </w:rPr>
        <w:t xml:space="preserve"> </w:t>
      </w:r>
    </w:p>
    <w:p w14:paraId="253F752D" w14:textId="77777777" w:rsidR="005D21E6" w:rsidRPr="00183139" w:rsidRDefault="005D21E6" w:rsidP="000C3FA7">
      <w:pPr>
        <w:pStyle w:val="Prrafodelista"/>
        <w:numPr>
          <w:ilvl w:val="0"/>
          <w:numId w:val="3"/>
        </w:numPr>
        <w:ind w:left="1080"/>
        <w:jc w:val="both"/>
        <w:rPr>
          <w:vanish/>
          <w:color w:val="000000" w:themeColor="text1"/>
          <w:lang w:val="es-ES"/>
        </w:rPr>
      </w:pPr>
    </w:p>
    <w:p w14:paraId="0E7F18D1" w14:textId="77777777" w:rsidR="005D21E6" w:rsidRPr="00183139" w:rsidRDefault="005D21E6" w:rsidP="000C3FA7">
      <w:pPr>
        <w:pStyle w:val="Prrafodelista"/>
        <w:numPr>
          <w:ilvl w:val="0"/>
          <w:numId w:val="4"/>
        </w:numPr>
        <w:ind w:left="1080"/>
        <w:jc w:val="both"/>
        <w:rPr>
          <w:vanish/>
          <w:color w:val="000000" w:themeColor="text1"/>
          <w:lang w:val="es-ES"/>
        </w:rPr>
      </w:pPr>
    </w:p>
    <w:p w14:paraId="3CE7B8C2"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Entradas</w:t>
      </w:r>
    </w:p>
    <w:p w14:paraId="34B9EB55" w14:textId="6D0856E0" w:rsidR="00781072" w:rsidRPr="00183139" w:rsidRDefault="00781072" w:rsidP="000C3FA7">
      <w:pPr>
        <w:pStyle w:val="Ttulo6"/>
        <w:ind w:left="2127"/>
        <w:jc w:val="both"/>
        <w:rPr>
          <w:color w:val="000000" w:themeColor="text1"/>
          <w:lang w:val="es-ES"/>
        </w:rPr>
      </w:pPr>
      <w:r w:rsidRPr="00183139">
        <w:rPr>
          <w:color w:val="000000" w:themeColor="text1"/>
        </w:rPr>
        <w:t>Fecha de inicio, fecha de fin de insumos consumidos  en proyecto.</w:t>
      </w:r>
    </w:p>
    <w:p w14:paraId="5C68A886"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1CFAC99F" w14:textId="77777777" w:rsidR="00781072" w:rsidRPr="00183139" w:rsidRDefault="00781072" w:rsidP="000C3FA7">
      <w:pPr>
        <w:pStyle w:val="Ttulo6"/>
        <w:ind w:left="2127"/>
        <w:jc w:val="both"/>
        <w:rPr>
          <w:color w:val="000000" w:themeColor="text1"/>
          <w:lang w:val="es-ES"/>
        </w:rPr>
      </w:pPr>
      <w:r w:rsidRPr="00183139">
        <w:rPr>
          <w:color w:val="000000" w:themeColor="text1"/>
          <w:lang w:val="es-ES"/>
        </w:rPr>
        <w:t>Generar reportes de ese periodo de tiempo.</w:t>
      </w:r>
    </w:p>
    <w:p w14:paraId="042637EA"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029B095E" w14:textId="43036F41" w:rsidR="00781072" w:rsidRPr="00183139" w:rsidRDefault="00781072" w:rsidP="000C3FA7">
      <w:pPr>
        <w:pStyle w:val="Ttulo6"/>
        <w:ind w:left="2127"/>
        <w:jc w:val="both"/>
        <w:rPr>
          <w:color w:val="000000" w:themeColor="text1"/>
          <w:lang w:val="es-ES"/>
        </w:rPr>
      </w:pPr>
      <w:r w:rsidRPr="00183139">
        <w:rPr>
          <w:color w:val="000000" w:themeColor="text1"/>
          <w:lang w:val="es-ES"/>
        </w:rPr>
        <w:lastRenderedPageBreak/>
        <w:t>Visualizar reportes generados en ese periodo de tiempo.</w:t>
      </w:r>
    </w:p>
    <w:p w14:paraId="493BBD29" w14:textId="0C891944" w:rsidR="005D21E6" w:rsidRPr="00183139" w:rsidRDefault="005D21E6" w:rsidP="000C3FA7">
      <w:pPr>
        <w:pStyle w:val="Ttulo6"/>
        <w:numPr>
          <w:ilvl w:val="0"/>
          <w:numId w:val="0"/>
        </w:numPr>
        <w:ind w:left="2127"/>
        <w:jc w:val="both"/>
        <w:rPr>
          <w:color w:val="000000" w:themeColor="text1"/>
          <w:lang w:val="es-ES"/>
        </w:rPr>
      </w:pPr>
    </w:p>
    <w:p w14:paraId="13D4ADBB" w14:textId="113268A8" w:rsidR="005D21E6" w:rsidRPr="00183139" w:rsidRDefault="005B200D" w:rsidP="000C3FA7">
      <w:pPr>
        <w:pStyle w:val="Ttulo4"/>
        <w:jc w:val="both"/>
        <w:rPr>
          <w:color w:val="000000" w:themeColor="text1"/>
          <w:lang w:val="es-ES"/>
        </w:rPr>
      </w:pPr>
      <w:r w:rsidRPr="00183139">
        <w:rPr>
          <w:color w:val="000000" w:themeColor="text1"/>
          <w:lang w:val="es-ES"/>
        </w:rPr>
        <w:t>RR11V1.1 El sistema permitirá  el acceso al módulo de reportes únicamente al gerente administrativo</w:t>
      </w:r>
      <w:r w:rsidR="005D21E6" w:rsidRPr="00183139">
        <w:rPr>
          <w:color w:val="000000" w:themeColor="text1"/>
          <w:lang w:val="es-ES"/>
        </w:rPr>
        <w:t xml:space="preserve"> </w:t>
      </w:r>
      <w:r w:rsidR="000F7A11" w:rsidRPr="00183139">
        <w:rPr>
          <w:color w:val="000000" w:themeColor="text1"/>
          <w:lang w:val="es-ES"/>
        </w:rPr>
        <w:t>mediante en número de cedula.</w:t>
      </w:r>
    </w:p>
    <w:p w14:paraId="61199E9F" w14:textId="77777777" w:rsidR="005D21E6" w:rsidRPr="00183139" w:rsidRDefault="005D21E6" w:rsidP="000C3FA7">
      <w:pPr>
        <w:pStyle w:val="Prrafodelista"/>
        <w:numPr>
          <w:ilvl w:val="0"/>
          <w:numId w:val="3"/>
        </w:numPr>
        <w:ind w:left="1080"/>
        <w:jc w:val="both"/>
        <w:rPr>
          <w:vanish/>
          <w:color w:val="000000" w:themeColor="text1"/>
          <w:lang w:val="es-ES"/>
        </w:rPr>
      </w:pPr>
    </w:p>
    <w:p w14:paraId="2EE722BD" w14:textId="77777777" w:rsidR="005D21E6" w:rsidRPr="00183139" w:rsidRDefault="005D21E6" w:rsidP="000C3FA7">
      <w:pPr>
        <w:pStyle w:val="Prrafodelista"/>
        <w:numPr>
          <w:ilvl w:val="0"/>
          <w:numId w:val="4"/>
        </w:numPr>
        <w:ind w:left="1080"/>
        <w:jc w:val="both"/>
        <w:rPr>
          <w:vanish/>
          <w:color w:val="000000" w:themeColor="text1"/>
          <w:lang w:val="es-ES"/>
        </w:rPr>
      </w:pPr>
    </w:p>
    <w:p w14:paraId="742C727E" w14:textId="77777777" w:rsidR="005D21E6" w:rsidRPr="00183139" w:rsidRDefault="005D21E6" w:rsidP="000C3FA7">
      <w:pPr>
        <w:pStyle w:val="Ttulo5"/>
        <w:ind w:left="1134"/>
        <w:jc w:val="both"/>
        <w:rPr>
          <w:color w:val="000000" w:themeColor="text1"/>
        </w:rPr>
      </w:pPr>
      <w:r w:rsidRPr="00183139">
        <w:rPr>
          <w:color w:val="000000" w:themeColor="text1"/>
          <w:lang w:val="es-ES"/>
        </w:rPr>
        <w:t>Entradas</w:t>
      </w:r>
    </w:p>
    <w:p w14:paraId="683130B3" w14:textId="3A137CE7" w:rsidR="005D21E6" w:rsidRPr="00183139" w:rsidRDefault="000F7A11" w:rsidP="000C3FA7">
      <w:pPr>
        <w:pStyle w:val="Ttulo6"/>
        <w:ind w:left="2127"/>
        <w:jc w:val="both"/>
        <w:rPr>
          <w:color w:val="000000" w:themeColor="text1"/>
          <w:lang w:val="es-ES"/>
        </w:rPr>
      </w:pPr>
      <w:r w:rsidRPr="00183139">
        <w:rPr>
          <w:color w:val="000000" w:themeColor="text1"/>
          <w:lang w:val="es-ES"/>
        </w:rPr>
        <w:t>Número de cédula.</w:t>
      </w:r>
    </w:p>
    <w:p w14:paraId="422636A4"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Proceso</w:t>
      </w:r>
    </w:p>
    <w:p w14:paraId="4F0B15D5" w14:textId="037AB8E7" w:rsidR="005D21E6" w:rsidRPr="00183139" w:rsidRDefault="000F7A11" w:rsidP="000C3FA7">
      <w:pPr>
        <w:pStyle w:val="Ttulo6"/>
        <w:ind w:left="2127"/>
        <w:jc w:val="both"/>
        <w:rPr>
          <w:color w:val="000000" w:themeColor="text1"/>
          <w:lang w:val="es-ES"/>
        </w:rPr>
      </w:pPr>
      <w:r w:rsidRPr="00183139">
        <w:rPr>
          <w:color w:val="000000" w:themeColor="text1"/>
          <w:lang w:val="es-ES"/>
        </w:rPr>
        <w:t>Validar el número de cedula.</w:t>
      </w:r>
    </w:p>
    <w:p w14:paraId="55C84DA1" w14:textId="4EADFEC5" w:rsidR="000F7A11" w:rsidRPr="00183139" w:rsidRDefault="000F7A11" w:rsidP="000C3FA7">
      <w:pPr>
        <w:pStyle w:val="Ttulo6"/>
        <w:ind w:left="2127"/>
        <w:jc w:val="both"/>
        <w:rPr>
          <w:color w:val="000000" w:themeColor="text1"/>
          <w:lang w:val="es-ES"/>
        </w:rPr>
      </w:pPr>
      <w:r w:rsidRPr="00183139">
        <w:rPr>
          <w:color w:val="000000" w:themeColor="text1"/>
          <w:lang w:val="es-ES"/>
        </w:rPr>
        <w:t>Verificar que es gerente administrativo.</w:t>
      </w:r>
    </w:p>
    <w:p w14:paraId="4E3876A3" w14:textId="7980A6A2" w:rsidR="000F7A11" w:rsidRPr="00183139" w:rsidRDefault="000F7A11" w:rsidP="000C3FA7">
      <w:pPr>
        <w:pStyle w:val="Ttulo6"/>
        <w:ind w:left="2127"/>
        <w:jc w:val="both"/>
        <w:rPr>
          <w:color w:val="000000" w:themeColor="text1"/>
          <w:lang w:val="es-ES"/>
        </w:rPr>
      </w:pPr>
      <w:r w:rsidRPr="00183139">
        <w:rPr>
          <w:color w:val="000000" w:themeColor="text1"/>
          <w:lang w:val="es-ES"/>
        </w:rPr>
        <w:t>Acceso al módulo de</w:t>
      </w:r>
      <w:r w:rsidR="00330A2A" w:rsidRPr="00183139">
        <w:rPr>
          <w:color w:val="000000" w:themeColor="text1"/>
          <w:lang w:val="es-ES"/>
        </w:rPr>
        <w:t xml:space="preserve"> reportes.</w:t>
      </w:r>
    </w:p>
    <w:p w14:paraId="161420DB" w14:textId="77777777" w:rsidR="000F7A11" w:rsidRPr="00183139" w:rsidRDefault="000F7A11" w:rsidP="000C3FA7">
      <w:pPr>
        <w:jc w:val="both"/>
        <w:rPr>
          <w:color w:val="000000" w:themeColor="text1"/>
          <w:lang w:val="es-ES"/>
        </w:rPr>
      </w:pPr>
    </w:p>
    <w:p w14:paraId="6B74222D" w14:textId="77777777" w:rsidR="000F7A11" w:rsidRPr="00183139" w:rsidRDefault="000F7A11" w:rsidP="000C3FA7">
      <w:pPr>
        <w:jc w:val="both"/>
        <w:rPr>
          <w:color w:val="000000" w:themeColor="text1"/>
          <w:lang w:val="es-ES"/>
        </w:rPr>
      </w:pPr>
    </w:p>
    <w:p w14:paraId="6C314F9E" w14:textId="77777777" w:rsidR="000F7A11" w:rsidRPr="00183139" w:rsidRDefault="000F7A11" w:rsidP="000C3FA7">
      <w:pPr>
        <w:jc w:val="both"/>
        <w:rPr>
          <w:color w:val="000000" w:themeColor="text1"/>
          <w:lang w:val="es-ES"/>
        </w:rPr>
      </w:pPr>
    </w:p>
    <w:p w14:paraId="77516790" w14:textId="77777777" w:rsidR="005D21E6" w:rsidRPr="00183139" w:rsidRDefault="005D21E6" w:rsidP="000C3FA7">
      <w:pPr>
        <w:pStyle w:val="Ttulo5"/>
        <w:ind w:left="1134"/>
        <w:jc w:val="both"/>
        <w:rPr>
          <w:color w:val="000000" w:themeColor="text1"/>
          <w:lang w:val="es-ES"/>
        </w:rPr>
      </w:pPr>
      <w:r w:rsidRPr="00183139">
        <w:rPr>
          <w:color w:val="000000" w:themeColor="text1"/>
          <w:lang w:val="es-ES"/>
        </w:rPr>
        <w:t>Salidas</w:t>
      </w:r>
    </w:p>
    <w:p w14:paraId="08FF01B1" w14:textId="3A04B3CC" w:rsidR="005D21E6" w:rsidRPr="00183139" w:rsidRDefault="000F7A11" w:rsidP="000C3FA7">
      <w:pPr>
        <w:pStyle w:val="Ttulo6"/>
        <w:ind w:left="2127"/>
        <w:jc w:val="both"/>
        <w:rPr>
          <w:color w:val="000000" w:themeColor="text1"/>
          <w:lang w:val="es-ES"/>
        </w:rPr>
      </w:pPr>
      <w:r w:rsidRPr="00183139">
        <w:rPr>
          <w:color w:val="000000" w:themeColor="text1"/>
          <w:lang w:val="es-ES"/>
        </w:rPr>
        <w:t xml:space="preserve">Visualizar </w:t>
      </w:r>
      <w:r w:rsidR="00330A2A" w:rsidRPr="00183139">
        <w:rPr>
          <w:color w:val="000000" w:themeColor="text1"/>
          <w:lang w:val="es-ES"/>
        </w:rPr>
        <w:t>el acceso</w:t>
      </w:r>
      <w:r w:rsidRPr="00183139">
        <w:rPr>
          <w:color w:val="000000" w:themeColor="text1"/>
          <w:lang w:val="es-ES"/>
        </w:rPr>
        <w:t xml:space="preserve"> al módulo de reportes.</w:t>
      </w:r>
    </w:p>
    <w:p w14:paraId="39F098E0" w14:textId="77777777" w:rsidR="005D21E6" w:rsidRPr="001D1412" w:rsidRDefault="005D21E6" w:rsidP="000C3FA7">
      <w:pPr>
        <w:pStyle w:val="Ttulo4"/>
        <w:numPr>
          <w:ilvl w:val="0"/>
          <w:numId w:val="0"/>
        </w:numPr>
        <w:jc w:val="both"/>
        <w:rPr>
          <w:color w:val="FF0000"/>
        </w:rPr>
      </w:pPr>
    </w:p>
    <w:p w14:paraId="013161B4" w14:textId="2EC23EBB" w:rsidR="005D21E6" w:rsidRPr="00E3325A" w:rsidRDefault="005D21E6" w:rsidP="000C3FA7">
      <w:pPr>
        <w:pStyle w:val="Ttulo3"/>
        <w:jc w:val="both"/>
        <w:rPr>
          <w:b/>
        </w:rPr>
      </w:pPr>
      <w:bookmarkStart w:id="80" w:name="_Toc475513143"/>
      <w:r w:rsidRPr="00E3325A">
        <w:rPr>
          <w:b/>
        </w:rPr>
        <w:t xml:space="preserve">Módulo de </w:t>
      </w:r>
      <w:r w:rsidR="00E3325A" w:rsidRPr="00E3325A">
        <w:rPr>
          <w:b/>
        </w:rPr>
        <w:t>Facturación</w:t>
      </w:r>
      <w:bookmarkEnd w:id="80"/>
      <w:r w:rsidRPr="00E3325A">
        <w:rPr>
          <w:b/>
        </w:rPr>
        <w:t xml:space="preserve"> </w:t>
      </w:r>
    </w:p>
    <w:p w14:paraId="5E7DD602" w14:textId="192D3254" w:rsidR="005D21E6" w:rsidRPr="00C26068" w:rsidRDefault="005D21E6" w:rsidP="000C3FA7">
      <w:pPr>
        <w:pStyle w:val="Ttulo4"/>
        <w:jc w:val="both"/>
        <w:rPr>
          <w:rFonts w:ascii="Times New Roman" w:hAnsi="Times New Roman"/>
          <w:sz w:val="22"/>
          <w:lang w:val="es-ES"/>
        </w:rPr>
      </w:pPr>
      <w:r w:rsidRPr="00C26068">
        <w:t>R</w:t>
      </w:r>
      <w:r w:rsidR="00E3325A">
        <w:t>F1V1.1</w:t>
      </w:r>
      <w:r>
        <w:t xml:space="preserve"> </w:t>
      </w:r>
      <w:r w:rsidRPr="00C26068">
        <w:t xml:space="preserve">El sistema </w:t>
      </w:r>
      <w:r w:rsidR="00E3325A">
        <w:t>permitirá crear una nueva factura a partir de las hojas de trabajo asociadas a un proyecto o mantenimiento vehicular.</w:t>
      </w:r>
    </w:p>
    <w:p w14:paraId="1C87FD98" w14:textId="77777777" w:rsidR="005D21E6" w:rsidRDefault="005D21E6" w:rsidP="000C3FA7">
      <w:pPr>
        <w:pStyle w:val="Ttulo5"/>
        <w:jc w:val="both"/>
        <w:rPr>
          <w:lang w:val="es-ES"/>
        </w:rPr>
      </w:pPr>
      <w:r w:rsidRPr="66195704">
        <w:rPr>
          <w:lang w:val="es-ES"/>
        </w:rPr>
        <w:t>Entradas</w:t>
      </w:r>
    </w:p>
    <w:p w14:paraId="2818809E" w14:textId="74EEF3AA" w:rsidR="005D21E6" w:rsidRDefault="00E3325A" w:rsidP="000C3FA7">
      <w:pPr>
        <w:pStyle w:val="Ttulo6"/>
        <w:ind w:left="2127"/>
        <w:jc w:val="both"/>
        <w:rPr>
          <w:lang w:val="es-ES"/>
        </w:rPr>
      </w:pPr>
      <w:r>
        <w:rPr>
          <w:lang w:val="es-ES"/>
        </w:rPr>
        <w:t>Hoja de trabajo</w:t>
      </w:r>
    </w:p>
    <w:p w14:paraId="4F0B036A" w14:textId="77777777" w:rsidR="005D21E6" w:rsidRDefault="005D21E6" w:rsidP="000C3FA7">
      <w:pPr>
        <w:pStyle w:val="Ttulo5"/>
        <w:ind w:left="1134"/>
        <w:jc w:val="both"/>
        <w:rPr>
          <w:lang w:val="es-ES"/>
        </w:rPr>
      </w:pPr>
      <w:r w:rsidRPr="66195704">
        <w:rPr>
          <w:lang w:val="es-ES"/>
        </w:rPr>
        <w:t>Proceso</w:t>
      </w:r>
    </w:p>
    <w:p w14:paraId="748EE76D" w14:textId="122DD9A5" w:rsidR="005D21E6" w:rsidRDefault="00E3325A" w:rsidP="000C3FA7">
      <w:pPr>
        <w:pStyle w:val="Ttulo6"/>
        <w:ind w:left="2127"/>
        <w:jc w:val="both"/>
        <w:rPr>
          <w:lang w:val="es-ES"/>
        </w:rPr>
      </w:pPr>
      <w:r>
        <w:rPr>
          <w:lang w:val="es-ES"/>
        </w:rPr>
        <w:t>Verificar validez de hoja de trabajo</w:t>
      </w:r>
    </w:p>
    <w:p w14:paraId="2A1F0D9A" w14:textId="77777777" w:rsidR="005D21E6" w:rsidRDefault="005D21E6" w:rsidP="000C3FA7">
      <w:pPr>
        <w:pStyle w:val="Ttulo5"/>
        <w:ind w:left="1134"/>
        <w:jc w:val="both"/>
        <w:rPr>
          <w:lang w:val="es-ES"/>
        </w:rPr>
      </w:pPr>
      <w:r w:rsidRPr="66195704">
        <w:rPr>
          <w:lang w:val="es-ES"/>
        </w:rPr>
        <w:t>Salidas</w:t>
      </w:r>
    </w:p>
    <w:p w14:paraId="04599A6D" w14:textId="006B4D3C" w:rsidR="005D21E6" w:rsidRPr="00770FFE" w:rsidRDefault="00E3325A" w:rsidP="000C3FA7">
      <w:pPr>
        <w:pStyle w:val="Ttulo6"/>
        <w:ind w:left="2127"/>
        <w:jc w:val="both"/>
        <w:rPr>
          <w:lang w:val="es-ES"/>
        </w:rPr>
      </w:pPr>
      <w:r>
        <w:rPr>
          <w:lang w:val="es-ES"/>
        </w:rPr>
        <w:t>Guardar la factura generada a partir de la hoja de trabajo.</w:t>
      </w:r>
    </w:p>
    <w:p w14:paraId="7C85F407" w14:textId="77777777" w:rsidR="005D21E6" w:rsidRPr="0070750C" w:rsidRDefault="005D21E6" w:rsidP="000C3FA7">
      <w:pPr>
        <w:jc w:val="both"/>
      </w:pPr>
    </w:p>
    <w:p w14:paraId="39EFA5BB" w14:textId="447DECA9" w:rsidR="005D21E6" w:rsidRDefault="005D21E6" w:rsidP="000C3FA7">
      <w:pPr>
        <w:pStyle w:val="Ttulo4"/>
        <w:jc w:val="both"/>
      </w:pPr>
      <w:r w:rsidRPr="00EA4A68">
        <w:t>R</w:t>
      </w:r>
      <w:r w:rsidR="00E3325A">
        <w:t>F5V1.1</w:t>
      </w:r>
      <w:r>
        <w:t xml:space="preserve"> </w:t>
      </w:r>
      <w:r w:rsidRPr="00EA4A68">
        <w:t xml:space="preserve">El sistema permitirá </w:t>
      </w:r>
      <w:r w:rsidR="00E3325A">
        <w:t>modificar el tipo de factura mediante el ingreso de su numero.</w:t>
      </w:r>
    </w:p>
    <w:p w14:paraId="39B5D412" w14:textId="77777777" w:rsidR="005D21E6" w:rsidRDefault="005D21E6" w:rsidP="000C3FA7">
      <w:pPr>
        <w:pStyle w:val="Ttulo5"/>
        <w:ind w:left="1134"/>
        <w:jc w:val="both"/>
        <w:rPr>
          <w:lang w:val="es-ES"/>
        </w:rPr>
      </w:pPr>
      <w:r w:rsidRPr="66195704">
        <w:rPr>
          <w:lang w:val="es-ES"/>
        </w:rPr>
        <w:t>Entradas</w:t>
      </w:r>
    </w:p>
    <w:p w14:paraId="0F9587EA" w14:textId="4C4BC3A6" w:rsidR="005D21E6" w:rsidRDefault="00E3325A" w:rsidP="000C3FA7">
      <w:pPr>
        <w:pStyle w:val="Ttulo6"/>
        <w:ind w:left="2127"/>
        <w:jc w:val="both"/>
        <w:rPr>
          <w:lang w:val="es-ES"/>
        </w:rPr>
      </w:pPr>
      <w:r>
        <w:rPr>
          <w:color w:val="000000"/>
          <w:szCs w:val="22"/>
          <w:shd w:val="clear" w:color="auto" w:fill="FFFFFF"/>
        </w:rPr>
        <w:t>Número de la factura</w:t>
      </w:r>
    </w:p>
    <w:p w14:paraId="768BD985" w14:textId="77777777" w:rsidR="005D21E6" w:rsidRDefault="005D21E6" w:rsidP="000C3FA7">
      <w:pPr>
        <w:pStyle w:val="Ttulo5"/>
        <w:ind w:left="1134"/>
        <w:jc w:val="both"/>
        <w:rPr>
          <w:lang w:val="es-ES"/>
        </w:rPr>
      </w:pPr>
      <w:r w:rsidRPr="66195704">
        <w:rPr>
          <w:lang w:val="es-ES"/>
        </w:rPr>
        <w:t>Proceso</w:t>
      </w:r>
    </w:p>
    <w:p w14:paraId="6E24C863" w14:textId="68120D34" w:rsidR="005D21E6" w:rsidRDefault="00E3325A" w:rsidP="000C3FA7">
      <w:pPr>
        <w:pStyle w:val="Ttulo6"/>
        <w:ind w:left="2127"/>
        <w:jc w:val="both"/>
        <w:rPr>
          <w:color w:val="000000"/>
          <w:szCs w:val="22"/>
          <w:shd w:val="clear" w:color="auto" w:fill="FFFFFF"/>
        </w:rPr>
      </w:pPr>
      <w:r>
        <w:rPr>
          <w:color w:val="000000"/>
          <w:szCs w:val="22"/>
          <w:shd w:val="clear" w:color="auto" w:fill="FFFFFF"/>
        </w:rPr>
        <w:lastRenderedPageBreak/>
        <w:t>Búsqueda de la factura</w:t>
      </w:r>
    </w:p>
    <w:p w14:paraId="0C8A9F11" w14:textId="161567F7" w:rsidR="00E3325A" w:rsidRPr="00E3325A" w:rsidRDefault="00E3325A" w:rsidP="000C3FA7">
      <w:pPr>
        <w:pStyle w:val="Ttulo6"/>
        <w:ind w:left="2127"/>
        <w:jc w:val="both"/>
        <w:rPr>
          <w:color w:val="000000"/>
          <w:szCs w:val="22"/>
          <w:shd w:val="clear" w:color="auto" w:fill="FFFFFF"/>
        </w:rPr>
      </w:pPr>
      <w:r>
        <w:rPr>
          <w:color w:val="000000"/>
          <w:szCs w:val="22"/>
          <w:shd w:val="clear" w:color="auto" w:fill="FFFFFF"/>
        </w:rPr>
        <w:t>Modificar datos de la factura</w:t>
      </w:r>
    </w:p>
    <w:p w14:paraId="14286E96" w14:textId="77777777" w:rsidR="005D21E6" w:rsidRDefault="005D21E6" w:rsidP="000C3FA7">
      <w:pPr>
        <w:pStyle w:val="Ttulo5"/>
        <w:ind w:left="1134"/>
        <w:jc w:val="both"/>
        <w:rPr>
          <w:lang w:val="es-ES"/>
        </w:rPr>
      </w:pPr>
      <w:r w:rsidRPr="66195704">
        <w:rPr>
          <w:lang w:val="es-ES"/>
        </w:rPr>
        <w:t>Salidas</w:t>
      </w:r>
    </w:p>
    <w:p w14:paraId="6EA7323F" w14:textId="75E9C9B0" w:rsidR="005D21E6" w:rsidRPr="00770FFE" w:rsidRDefault="005D21E6" w:rsidP="000C3FA7">
      <w:pPr>
        <w:pStyle w:val="Ttulo6"/>
        <w:ind w:left="2127"/>
        <w:jc w:val="both"/>
        <w:rPr>
          <w:lang w:val="es-ES"/>
        </w:rPr>
      </w:pPr>
      <w:r>
        <w:rPr>
          <w:color w:val="000000"/>
          <w:szCs w:val="22"/>
          <w:shd w:val="clear" w:color="auto" w:fill="FFFFFF"/>
        </w:rPr>
        <w:t xml:space="preserve">Visualizar </w:t>
      </w:r>
      <w:r w:rsidR="00E3325A">
        <w:rPr>
          <w:color w:val="000000"/>
          <w:szCs w:val="22"/>
          <w:shd w:val="clear" w:color="auto" w:fill="FFFFFF"/>
        </w:rPr>
        <w:t>la factura actualizada.</w:t>
      </w:r>
    </w:p>
    <w:p w14:paraId="1F3F8A4F" w14:textId="77777777" w:rsidR="005D21E6" w:rsidRPr="00693836" w:rsidRDefault="005D21E6" w:rsidP="000C3FA7">
      <w:pPr>
        <w:jc w:val="both"/>
        <w:rPr>
          <w:lang w:val="es-ES"/>
        </w:rPr>
      </w:pPr>
    </w:p>
    <w:p w14:paraId="63A9B012" w14:textId="58DFC6BF" w:rsidR="005D21E6" w:rsidRPr="00693836" w:rsidRDefault="001D1412" w:rsidP="000C3FA7">
      <w:pPr>
        <w:pStyle w:val="Ttulo4"/>
        <w:jc w:val="both"/>
        <w:rPr>
          <w:lang w:val="es-ES"/>
        </w:rPr>
      </w:pPr>
      <w:r>
        <w:rPr>
          <w:lang w:val="es-ES"/>
        </w:rPr>
        <w:t xml:space="preserve">RF7V1.1 El sistema permitirá consultar las facturas guardadas ingresando alguna de las siguientes opciones: </w:t>
      </w:r>
      <w:r w:rsidRPr="001D1412">
        <w:rPr>
          <w:lang w:val="es-ES"/>
        </w:rPr>
        <w:t xml:space="preserve">cédula de identidad </w:t>
      </w:r>
      <w:r>
        <w:rPr>
          <w:lang w:val="es-ES"/>
        </w:rPr>
        <w:t xml:space="preserve">o ruc </w:t>
      </w:r>
      <w:r w:rsidRPr="001D1412">
        <w:rPr>
          <w:lang w:val="es-ES"/>
        </w:rPr>
        <w:t xml:space="preserve">del </w:t>
      </w:r>
      <w:r>
        <w:rPr>
          <w:lang w:val="es-ES"/>
        </w:rPr>
        <w:t>cliente,</w:t>
      </w:r>
      <w:r w:rsidRPr="001D1412">
        <w:rPr>
          <w:lang w:val="es-ES"/>
        </w:rPr>
        <w:t xml:space="preserve"> nombre de cliente.</w:t>
      </w:r>
    </w:p>
    <w:p w14:paraId="7FD4854A" w14:textId="77777777" w:rsidR="005D21E6" w:rsidRPr="00E5652F" w:rsidRDefault="005D21E6" w:rsidP="000C3FA7">
      <w:pPr>
        <w:pStyle w:val="Prrafodelista"/>
        <w:numPr>
          <w:ilvl w:val="0"/>
          <w:numId w:val="3"/>
        </w:numPr>
        <w:ind w:left="1080"/>
        <w:jc w:val="both"/>
        <w:rPr>
          <w:vanish/>
          <w:lang w:val="es-ES"/>
        </w:rPr>
      </w:pPr>
    </w:p>
    <w:p w14:paraId="170A7786" w14:textId="77777777" w:rsidR="005D21E6" w:rsidRPr="008178A8" w:rsidRDefault="005D21E6" w:rsidP="000C3FA7">
      <w:pPr>
        <w:pStyle w:val="Prrafodelista"/>
        <w:numPr>
          <w:ilvl w:val="0"/>
          <w:numId w:val="4"/>
        </w:numPr>
        <w:ind w:left="1080"/>
        <w:jc w:val="both"/>
        <w:rPr>
          <w:vanish/>
          <w:lang w:val="es-ES"/>
        </w:rPr>
      </w:pPr>
    </w:p>
    <w:p w14:paraId="07980B1A" w14:textId="77777777" w:rsidR="005D21E6" w:rsidRDefault="005D21E6" w:rsidP="000C3FA7">
      <w:pPr>
        <w:pStyle w:val="Ttulo5"/>
        <w:ind w:left="1134"/>
        <w:jc w:val="both"/>
        <w:rPr>
          <w:lang w:val="es-ES"/>
        </w:rPr>
      </w:pPr>
      <w:r w:rsidRPr="66195704">
        <w:rPr>
          <w:lang w:val="es-ES"/>
        </w:rPr>
        <w:t>Entradas</w:t>
      </w:r>
    </w:p>
    <w:p w14:paraId="6EEE997E" w14:textId="75C8F5D6" w:rsidR="005D21E6" w:rsidRDefault="001D1412" w:rsidP="000C3FA7">
      <w:pPr>
        <w:pStyle w:val="Ttulo6"/>
        <w:ind w:left="2127"/>
        <w:jc w:val="both"/>
        <w:rPr>
          <w:lang w:val="es-ES"/>
        </w:rPr>
      </w:pPr>
      <w:r>
        <w:rPr>
          <w:lang w:val="es-ES"/>
        </w:rPr>
        <w:t xml:space="preserve">Cedula/RUC o nombre del cliente </w:t>
      </w:r>
    </w:p>
    <w:p w14:paraId="0585AA9E" w14:textId="77777777" w:rsidR="001D1412" w:rsidRPr="001D1412" w:rsidRDefault="001D1412" w:rsidP="000C3FA7">
      <w:pPr>
        <w:ind w:left="2127"/>
        <w:jc w:val="both"/>
        <w:rPr>
          <w:lang w:val="es-ES"/>
        </w:rPr>
      </w:pPr>
    </w:p>
    <w:p w14:paraId="528367B1" w14:textId="009C4056" w:rsidR="005D21E6" w:rsidRDefault="005D21E6" w:rsidP="000C3FA7">
      <w:pPr>
        <w:pStyle w:val="Ttulo5"/>
        <w:ind w:left="1134"/>
        <w:jc w:val="both"/>
        <w:rPr>
          <w:lang w:val="es-ES"/>
        </w:rPr>
      </w:pPr>
      <w:r w:rsidRPr="66195704">
        <w:rPr>
          <w:lang w:val="es-ES"/>
        </w:rPr>
        <w:t>Proceso</w:t>
      </w:r>
    </w:p>
    <w:p w14:paraId="055CC1F7" w14:textId="157E4126" w:rsidR="001D1412" w:rsidRPr="001D1412" w:rsidRDefault="001D1412" w:rsidP="000C3FA7">
      <w:pPr>
        <w:pStyle w:val="Ttulo6"/>
        <w:ind w:left="2127"/>
        <w:jc w:val="both"/>
        <w:rPr>
          <w:lang w:val="es-ES"/>
        </w:rPr>
      </w:pPr>
      <w:r>
        <w:rPr>
          <w:lang w:val="es-ES"/>
        </w:rPr>
        <w:t>Verificar existencia de factura</w:t>
      </w:r>
    </w:p>
    <w:p w14:paraId="03A5B3CB" w14:textId="77777777" w:rsidR="001D1412" w:rsidRPr="00FD2165" w:rsidRDefault="001D1412" w:rsidP="000C3FA7">
      <w:pPr>
        <w:pStyle w:val="Ttulo6"/>
        <w:ind w:left="2127"/>
        <w:jc w:val="both"/>
        <w:rPr>
          <w:lang w:val="es-ES"/>
        </w:rPr>
      </w:pPr>
      <w:r>
        <w:rPr>
          <w:lang w:val="es-ES"/>
        </w:rPr>
        <w:t>Consultar datos de factura</w:t>
      </w:r>
    </w:p>
    <w:p w14:paraId="74500756" w14:textId="77777777" w:rsidR="005D21E6" w:rsidRDefault="005D21E6" w:rsidP="000C3FA7">
      <w:pPr>
        <w:pStyle w:val="Ttulo5"/>
        <w:ind w:left="1134"/>
        <w:jc w:val="both"/>
        <w:rPr>
          <w:lang w:val="es-ES"/>
        </w:rPr>
      </w:pPr>
      <w:r w:rsidRPr="66195704">
        <w:rPr>
          <w:lang w:val="es-ES"/>
        </w:rPr>
        <w:t>Salidas</w:t>
      </w:r>
    </w:p>
    <w:p w14:paraId="3D365F03" w14:textId="3FDCE8B2" w:rsidR="005D21E6" w:rsidRPr="00D448C1" w:rsidRDefault="005D21E6" w:rsidP="000C3FA7">
      <w:pPr>
        <w:pStyle w:val="Ttulo6"/>
        <w:ind w:left="2127"/>
        <w:jc w:val="both"/>
        <w:rPr>
          <w:lang w:val="es-ES"/>
        </w:rPr>
      </w:pPr>
      <w:r w:rsidRPr="66195704">
        <w:rPr>
          <w:lang w:val="es-ES"/>
        </w:rPr>
        <w:t xml:space="preserve">Visualizar </w:t>
      </w:r>
      <w:r w:rsidR="001D1412">
        <w:rPr>
          <w:lang w:val="es-ES"/>
        </w:rPr>
        <w:t>la información de la factura solicitada</w:t>
      </w:r>
    </w:p>
    <w:p w14:paraId="69E7B7CD" w14:textId="1684C015" w:rsidR="005D21E6" w:rsidRPr="007E5BAE" w:rsidRDefault="001D1412" w:rsidP="000C3FA7">
      <w:pPr>
        <w:pStyle w:val="Ttulo4"/>
        <w:ind w:left="426"/>
        <w:jc w:val="both"/>
        <w:rPr>
          <w:lang w:val="es-ES"/>
        </w:rPr>
      </w:pPr>
      <w:r>
        <w:rPr>
          <w:lang w:val="es-ES"/>
        </w:rPr>
        <w:t>RF8V1.1El sistema permitirá eliminar una factura, mediante el ingreso de su número.</w:t>
      </w:r>
    </w:p>
    <w:p w14:paraId="798318C6" w14:textId="77777777" w:rsidR="005D21E6" w:rsidRPr="00E5652F" w:rsidRDefault="005D21E6" w:rsidP="000C3FA7">
      <w:pPr>
        <w:pStyle w:val="Prrafodelista"/>
        <w:numPr>
          <w:ilvl w:val="0"/>
          <w:numId w:val="3"/>
        </w:numPr>
        <w:ind w:left="1080"/>
        <w:jc w:val="both"/>
        <w:rPr>
          <w:vanish/>
          <w:lang w:val="es-ES"/>
        </w:rPr>
      </w:pPr>
    </w:p>
    <w:p w14:paraId="355A53F3" w14:textId="77777777" w:rsidR="005D21E6" w:rsidRPr="006D16CB" w:rsidRDefault="005D21E6" w:rsidP="000C3FA7">
      <w:pPr>
        <w:pStyle w:val="Prrafodelista"/>
        <w:numPr>
          <w:ilvl w:val="0"/>
          <w:numId w:val="4"/>
        </w:numPr>
        <w:ind w:left="1080"/>
        <w:jc w:val="both"/>
        <w:rPr>
          <w:vanish/>
          <w:lang w:val="es-ES"/>
        </w:rPr>
      </w:pPr>
    </w:p>
    <w:p w14:paraId="65535A08" w14:textId="77777777" w:rsidR="005D21E6" w:rsidRPr="009957C0" w:rsidRDefault="005D21E6" w:rsidP="000C3FA7">
      <w:pPr>
        <w:pStyle w:val="Ttulo5"/>
        <w:ind w:left="1134"/>
        <w:jc w:val="both"/>
      </w:pPr>
      <w:r w:rsidRPr="66195704">
        <w:rPr>
          <w:lang w:val="es-ES"/>
        </w:rPr>
        <w:t>Entradas</w:t>
      </w:r>
    </w:p>
    <w:p w14:paraId="49B1CD0E" w14:textId="04E76BD1" w:rsidR="005D21E6" w:rsidRPr="00921111" w:rsidRDefault="001D1412" w:rsidP="000C3FA7">
      <w:pPr>
        <w:pStyle w:val="Ttulo6"/>
        <w:ind w:left="2127"/>
        <w:jc w:val="both"/>
        <w:rPr>
          <w:lang w:val="es-ES"/>
        </w:rPr>
      </w:pPr>
      <w:r>
        <w:rPr>
          <w:lang w:val="es-ES"/>
        </w:rPr>
        <w:t>Número de la factura</w:t>
      </w:r>
    </w:p>
    <w:p w14:paraId="45147E5B" w14:textId="77777777" w:rsidR="005D21E6" w:rsidRDefault="005D21E6" w:rsidP="000C3FA7">
      <w:pPr>
        <w:pStyle w:val="Ttulo5"/>
        <w:ind w:left="1134"/>
        <w:jc w:val="both"/>
        <w:rPr>
          <w:lang w:val="es-ES"/>
        </w:rPr>
      </w:pPr>
      <w:r w:rsidRPr="66195704">
        <w:rPr>
          <w:lang w:val="es-ES"/>
        </w:rPr>
        <w:t>Proceso</w:t>
      </w:r>
    </w:p>
    <w:p w14:paraId="06A6EDB5" w14:textId="75BF9482" w:rsidR="001D1412" w:rsidRPr="001D1412" w:rsidRDefault="001D1412" w:rsidP="000C3FA7">
      <w:pPr>
        <w:pStyle w:val="Ttulo6"/>
        <w:ind w:left="2127"/>
        <w:jc w:val="both"/>
        <w:rPr>
          <w:lang w:val="es-ES"/>
        </w:rPr>
      </w:pPr>
      <w:r>
        <w:rPr>
          <w:lang w:val="es-ES"/>
        </w:rPr>
        <w:t>Buscar factura</w:t>
      </w:r>
    </w:p>
    <w:p w14:paraId="0044A5B3" w14:textId="16E73742" w:rsidR="001D1412" w:rsidRDefault="001D1412" w:rsidP="000C3FA7">
      <w:pPr>
        <w:pStyle w:val="Ttulo6"/>
        <w:ind w:left="2127"/>
        <w:jc w:val="both"/>
        <w:rPr>
          <w:lang w:val="es-ES"/>
        </w:rPr>
      </w:pPr>
      <w:r>
        <w:rPr>
          <w:lang w:val="es-ES"/>
        </w:rPr>
        <w:t>Eliminar factura</w:t>
      </w:r>
    </w:p>
    <w:p w14:paraId="3C44BFE9" w14:textId="77777777" w:rsidR="001D1412" w:rsidRPr="001D1412" w:rsidRDefault="001D1412" w:rsidP="000C3FA7">
      <w:pPr>
        <w:jc w:val="both"/>
        <w:rPr>
          <w:lang w:val="es-ES"/>
        </w:rPr>
      </w:pPr>
    </w:p>
    <w:p w14:paraId="4508040F" w14:textId="77777777" w:rsidR="005D21E6" w:rsidRDefault="005D21E6" w:rsidP="000C3FA7">
      <w:pPr>
        <w:pStyle w:val="Ttulo5"/>
        <w:ind w:left="1134"/>
        <w:jc w:val="both"/>
        <w:rPr>
          <w:lang w:val="es-ES"/>
        </w:rPr>
      </w:pPr>
      <w:r w:rsidRPr="66195704">
        <w:rPr>
          <w:lang w:val="es-ES"/>
        </w:rPr>
        <w:t>Salidas</w:t>
      </w:r>
    </w:p>
    <w:p w14:paraId="5F90911C" w14:textId="6693B6E9" w:rsidR="005D21E6" w:rsidRPr="009B0515" w:rsidRDefault="001D1412" w:rsidP="000C3FA7">
      <w:pPr>
        <w:pStyle w:val="Ttulo6"/>
        <w:ind w:left="2127"/>
        <w:jc w:val="both"/>
        <w:rPr>
          <w:lang w:val="es-ES"/>
        </w:rPr>
      </w:pPr>
      <w:r>
        <w:rPr>
          <w:lang w:val="es-ES"/>
        </w:rPr>
        <w:t>Factura eliminada</w:t>
      </w:r>
    </w:p>
    <w:p w14:paraId="14BE0C9B" w14:textId="411412D3" w:rsidR="005D21E6" w:rsidRPr="001E3990" w:rsidRDefault="005D21E6" w:rsidP="000C3FA7">
      <w:pPr>
        <w:pStyle w:val="Ttulo3"/>
        <w:jc w:val="both"/>
        <w:rPr>
          <w:b/>
        </w:rPr>
      </w:pPr>
      <w:bookmarkStart w:id="81" w:name="_Toc475513144"/>
      <w:r w:rsidRPr="001E3990">
        <w:rPr>
          <w:b/>
        </w:rPr>
        <w:t>Módulo de Ayuda</w:t>
      </w:r>
      <w:bookmarkEnd w:id="81"/>
      <w:r w:rsidRPr="001E3990">
        <w:rPr>
          <w:b/>
        </w:rPr>
        <w:t xml:space="preserve"> </w:t>
      </w:r>
    </w:p>
    <w:p w14:paraId="59F63FF8" w14:textId="4ACC70F7" w:rsidR="005D21E6" w:rsidRPr="00C26068" w:rsidRDefault="005D21E6" w:rsidP="000C3FA7">
      <w:pPr>
        <w:pStyle w:val="Ttulo4"/>
        <w:jc w:val="both"/>
        <w:rPr>
          <w:rFonts w:ascii="Times New Roman" w:hAnsi="Times New Roman"/>
          <w:sz w:val="22"/>
          <w:lang w:val="es-ES"/>
        </w:rPr>
      </w:pPr>
      <w:r w:rsidRPr="00C26068">
        <w:t>R</w:t>
      </w:r>
      <w:r w:rsidR="00D36D11">
        <w:t>A1V1.1</w:t>
      </w:r>
      <w:r>
        <w:t xml:space="preserve"> </w:t>
      </w:r>
      <w:r w:rsidRPr="00C26068">
        <w:t xml:space="preserve">El sistema </w:t>
      </w:r>
      <w:r>
        <w:t>permitirá consultar el funcionamiento de cada módulo de forma detallada mediante el ingreso del nombre del módulo</w:t>
      </w:r>
      <w:r w:rsidR="00D36D11">
        <w:t xml:space="preserve"> del que se desea obtener información.</w:t>
      </w:r>
    </w:p>
    <w:p w14:paraId="5700E6A2" w14:textId="77777777" w:rsidR="005D21E6" w:rsidRDefault="005D21E6" w:rsidP="000C3FA7">
      <w:pPr>
        <w:pStyle w:val="Ttulo5"/>
        <w:jc w:val="both"/>
        <w:rPr>
          <w:lang w:val="es-ES"/>
        </w:rPr>
      </w:pPr>
      <w:r w:rsidRPr="66195704">
        <w:rPr>
          <w:lang w:val="es-ES"/>
        </w:rPr>
        <w:t>Entradas</w:t>
      </w:r>
    </w:p>
    <w:p w14:paraId="589CB103" w14:textId="44D8794A" w:rsidR="005D21E6" w:rsidRDefault="00D36D11" w:rsidP="000C3FA7">
      <w:pPr>
        <w:pStyle w:val="Ttulo6"/>
        <w:ind w:left="2127"/>
        <w:jc w:val="both"/>
        <w:rPr>
          <w:lang w:val="es-ES"/>
        </w:rPr>
      </w:pPr>
      <w:r>
        <w:rPr>
          <w:lang w:val="es-ES"/>
        </w:rPr>
        <w:t>Nombre del modulo</w:t>
      </w:r>
    </w:p>
    <w:p w14:paraId="0E3FA9F8" w14:textId="070F30E4" w:rsidR="005D21E6" w:rsidRDefault="005D21E6" w:rsidP="000C3FA7">
      <w:pPr>
        <w:pStyle w:val="Ttulo5"/>
        <w:ind w:left="1134"/>
        <w:jc w:val="both"/>
        <w:rPr>
          <w:lang w:val="es-ES"/>
        </w:rPr>
      </w:pPr>
      <w:r w:rsidRPr="66195704">
        <w:rPr>
          <w:lang w:val="es-ES"/>
        </w:rPr>
        <w:lastRenderedPageBreak/>
        <w:t>Proceso</w:t>
      </w:r>
    </w:p>
    <w:p w14:paraId="6CD3520C" w14:textId="44990F39" w:rsidR="001E3990" w:rsidRPr="001E3990" w:rsidRDefault="001E3990" w:rsidP="000C3FA7">
      <w:pPr>
        <w:pStyle w:val="Ttulo6"/>
        <w:ind w:left="2127"/>
        <w:jc w:val="both"/>
        <w:rPr>
          <w:lang w:val="es-ES"/>
        </w:rPr>
      </w:pPr>
      <w:r>
        <w:rPr>
          <w:lang w:val="es-ES"/>
        </w:rPr>
        <w:t>Buscar tema de ayuda</w:t>
      </w:r>
    </w:p>
    <w:p w14:paraId="745D428D" w14:textId="3DA5037E" w:rsidR="001E3990" w:rsidRPr="001E3990" w:rsidRDefault="00D36D11" w:rsidP="000C3FA7">
      <w:pPr>
        <w:pStyle w:val="Ttulo6"/>
        <w:ind w:left="2127"/>
        <w:jc w:val="both"/>
        <w:rPr>
          <w:lang w:val="es-ES"/>
        </w:rPr>
      </w:pPr>
      <w:r>
        <w:rPr>
          <w:lang w:val="es-ES"/>
        </w:rPr>
        <w:t>Verificación</w:t>
      </w:r>
      <w:r w:rsidR="001E3990">
        <w:rPr>
          <w:lang w:val="es-ES"/>
        </w:rPr>
        <w:t xml:space="preserve"> de existencia del </w:t>
      </w:r>
      <w:r>
        <w:rPr>
          <w:lang w:val="es-ES"/>
        </w:rPr>
        <w:t xml:space="preserve">tema de ayuda </w:t>
      </w:r>
    </w:p>
    <w:p w14:paraId="16A238A5" w14:textId="77777777" w:rsidR="005D21E6" w:rsidRDefault="005D21E6" w:rsidP="000C3FA7">
      <w:pPr>
        <w:pStyle w:val="Ttulo5"/>
        <w:ind w:left="1134"/>
        <w:jc w:val="both"/>
        <w:rPr>
          <w:lang w:val="es-ES"/>
        </w:rPr>
      </w:pPr>
      <w:r w:rsidRPr="66195704">
        <w:rPr>
          <w:lang w:val="es-ES"/>
        </w:rPr>
        <w:t>Salidas</w:t>
      </w:r>
    </w:p>
    <w:p w14:paraId="6863C4F7" w14:textId="0047B2B5" w:rsidR="005D21E6" w:rsidRPr="00770FFE" w:rsidRDefault="005D21E6" w:rsidP="000C3FA7">
      <w:pPr>
        <w:pStyle w:val="Ttulo6"/>
        <w:ind w:left="2127"/>
        <w:jc w:val="both"/>
        <w:rPr>
          <w:lang w:val="es-ES"/>
        </w:rPr>
      </w:pPr>
      <w:r w:rsidRPr="66195704">
        <w:rPr>
          <w:lang w:val="es-ES"/>
        </w:rPr>
        <w:t xml:space="preserve">Visualizar </w:t>
      </w:r>
      <w:r w:rsidR="00D36D11">
        <w:rPr>
          <w:lang w:val="es-ES"/>
        </w:rPr>
        <w:t>la información de ayuda correspondiente al módulo seleccionado.</w:t>
      </w:r>
    </w:p>
    <w:p w14:paraId="56882C51" w14:textId="77777777" w:rsidR="005D21E6" w:rsidRPr="0070750C" w:rsidRDefault="005D21E6" w:rsidP="000C3FA7">
      <w:pPr>
        <w:jc w:val="both"/>
      </w:pPr>
    </w:p>
    <w:p w14:paraId="4119118B" w14:textId="0B54462F" w:rsidR="005D21E6" w:rsidRDefault="00D36D11" w:rsidP="000C3FA7">
      <w:pPr>
        <w:pStyle w:val="Ttulo4"/>
        <w:jc w:val="both"/>
      </w:pPr>
      <w:r>
        <w:t>RA2V1.1</w:t>
      </w:r>
      <w:r w:rsidR="005D21E6">
        <w:t xml:space="preserve"> </w:t>
      </w:r>
      <w:r w:rsidR="005D21E6" w:rsidRPr="00EA4A68">
        <w:t>El sistema per</w:t>
      </w:r>
      <w:r>
        <w:t>mitirá registrar un nuevo tema de ayuda con los siguientes campos: nombre (en donde solo se ingresarán letras, no más de 120 y no menos de 10 caracteres) y descripción del tema de ayuda, se deberá verificar que todos los campos estén llenos.</w:t>
      </w:r>
    </w:p>
    <w:p w14:paraId="79C2CD78" w14:textId="42046531" w:rsidR="005D21E6" w:rsidRDefault="005D21E6" w:rsidP="000C3FA7">
      <w:pPr>
        <w:pStyle w:val="Ttulo5"/>
        <w:ind w:left="1134"/>
        <w:jc w:val="both"/>
        <w:rPr>
          <w:lang w:val="es-ES"/>
        </w:rPr>
      </w:pPr>
      <w:r w:rsidRPr="66195704">
        <w:rPr>
          <w:lang w:val="es-ES"/>
        </w:rPr>
        <w:t>Entradas</w:t>
      </w:r>
    </w:p>
    <w:p w14:paraId="41517BD7" w14:textId="4D07994B" w:rsidR="005D21E6" w:rsidRDefault="00D36D11" w:rsidP="000C3FA7">
      <w:pPr>
        <w:pStyle w:val="Ttulo6"/>
        <w:ind w:left="2127"/>
        <w:jc w:val="both"/>
        <w:rPr>
          <w:lang w:val="es-ES"/>
        </w:rPr>
      </w:pPr>
      <w:r>
        <w:rPr>
          <w:color w:val="000000"/>
          <w:szCs w:val="22"/>
          <w:shd w:val="clear" w:color="auto" w:fill="FFFFFF"/>
        </w:rPr>
        <w:t>Nombre y descripción del tema de ayuda</w:t>
      </w:r>
    </w:p>
    <w:p w14:paraId="6E08BBB2" w14:textId="35DA9F87" w:rsidR="005D21E6" w:rsidRDefault="005D21E6" w:rsidP="000C3FA7">
      <w:pPr>
        <w:pStyle w:val="Ttulo5"/>
        <w:ind w:left="1134"/>
        <w:jc w:val="both"/>
        <w:rPr>
          <w:lang w:val="es-ES"/>
        </w:rPr>
      </w:pPr>
      <w:r w:rsidRPr="66195704">
        <w:rPr>
          <w:lang w:val="es-ES"/>
        </w:rPr>
        <w:t>Proceso</w:t>
      </w:r>
    </w:p>
    <w:p w14:paraId="1F26DF87" w14:textId="4E804B7B" w:rsidR="001E3990" w:rsidRPr="001E3990" w:rsidRDefault="001E3990" w:rsidP="000C3FA7">
      <w:pPr>
        <w:pStyle w:val="Ttulo6"/>
        <w:ind w:left="2127"/>
        <w:jc w:val="both"/>
        <w:rPr>
          <w:color w:val="000000"/>
          <w:szCs w:val="22"/>
          <w:shd w:val="clear" w:color="auto" w:fill="FFFFFF"/>
        </w:rPr>
      </w:pPr>
      <w:r>
        <w:rPr>
          <w:color w:val="000000"/>
          <w:szCs w:val="22"/>
          <w:shd w:val="clear" w:color="auto" w:fill="FFFFFF"/>
        </w:rPr>
        <w:t>Verificar existencia de tema de ayuda</w:t>
      </w:r>
    </w:p>
    <w:p w14:paraId="60159EA3" w14:textId="75076738" w:rsidR="005D21E6" w:rsidRDefault="00D36D11" w:rsidP="000C3FA7">
      <w:pPr>
        <w:pStyle w:val="Ttulo6"/>
        <w:ind w:left="2127"/>
        <w:jc w:val="both"/>
        <w:rPr>
          <w:color w:val="000000"/>
          <w:szCs w:val="22"/>
          <w:shd w:val="clear" w:color="auto" w:fill="FFFFFF"/>
        </w:rPr>
      </w:pPr>
      <w:r>
        <w:rPr>
          <w:color w:val="000000"/>
          <w:szCs w:val="22"/>
          <w:shd w:val="clear" w:color="auto" w:fill="FFFFFF"/>
        </w:rPr>
        <w:t>Registrar nuevo tema de ayuda</w:t>
      </w:r>
    </w:p>
    <w:p w14:paraId="380FB76C" w14:textId="1EDE0F7D" w:rsidR="00D36D11" w:rsidRPr="00D36D11" w:rsidRDefault="00D36D11" w:rsidP="000C3FA7">
      <w:pPr>
        <w:pStyle w:val="Ttulo6"/>
        <w:ind w:left="2127"/>
        <w:jc w:val="both"/>
        <w:rPr>
          <w:color w:val="000000"/>
          <w:szCs w:val="22"/>
          <w:shd w:val="clear" w:color="auto" w:fill="FFFFFF"/>
        </w:rPr>
      </w:pPr>
      <w:r>
        <w:rPr>
          <w:color w:val="000000"/>
          <w:szCs w:val="22"/>
          <w:shd w:val="clear" w:color="auto" w:fill="FFFFFF"/>
        </w:rPr>
        <w:t>Verificar validación del tema de ayuda</w:t>
      </w:r>
    </w:p>
    <w:p w14:paraId="58D52702" w14:textId="77777777" w:rsidR="00D36D11" w:rsidRPr="00D36D11" w:rsidRDefault="00D36D11" w:rsidP="000C3FA7">
      <w:pPr>
        <w:ind w:left="2127"/>
        <w:jc w:val="both"/>
      </w:pPr>
    </w:p>
    <w:p w14:paraId="3873C089" w14:textId="77777777" w:rsidR="005D21E6" w:rsidRDefault="005D21E6" w:rsidP="000C3FA7">
      <w:pPr>
        <w:pStyle w:val="Ttulo5"/>
        <w:ind w:left="1134"/>
        <w:jc w:val="both"/>
        <w:rPr>
          <w:lang w:val="es-ES"/>
        </w:rPr>
      </w:pPr>
      <w:r w:rsidRPr="66195704">
        <w:rPr>
          <w:lang w:val="es-ES"/>
        </w:rPr>
        <w:t>Salidas</w:t>
      </w:r>
    </w:p>
    <w:p w14:paraId="4BAE2222" w14:textId="0B3BA9F1" w:rsidR="005D21E6" w:rsidRDefault="00D36D11" w:rsidP="000C3FA7">
      <w:pPr>
        <w:pStyle w:val="Ttulo6"/>
        <w:ind w:left="2127"/>
        <w:jc w:val="both"/>
        <w:rPr>
          <w:lang w:val="es-ES"/>
        </w:rPr>
      </w:pPr>
      <w:r>
        <w:rPr>
          <w:color w:val="000000"/>
          <w:szCs w:val="22"/>
          <w:shd w:val="clear" w:color="auto" w:fill="FFFFFF"/>
        </w:rPr>
        <w:t>Datos de tema de ayuda guardados</w:t>
      </w:r>
    </w:p>
    <w:p w14:paraId="73AE0197" w14:textId="77777777" w:rsidR="005D21E6" w:rsidRPr="00693836" w:rsidRDefault="005D21E6" w:rsidP="000C3FA7">
      <w:pPr>
        <w:jc w:val="both"/>
        <w:rPr>
          <w:lang w:val="es-ES"/>
        </w:rPr>
      </w:pPr>
    </w:p>
    <w:p w14:paraId="757FF510" w14:textId="0B90B8E6" w:rsidR="005D21E6" w:rsidRPr="00693836" w:rsidRDefault="001E3990" w:rsidP="000C3FA7">
      <w:pPr>
        <w:pStyle w:val="Ttulo4"/>
        <w:ind w:left="426"/>
        <w:jc w:val="both"/>
        <w:rPr>
          <w:lang w:val="es-ES"/>
        </w:rPr>
      </w:pPr>
      <w:r>
        <w:rPr>
          <w:lang w:val="es-ES"/>
        </w:rPr>
        <w:t>RA4V1.1 El sistema permitirá modificar los siguientes datos de un tema de ayuda: nombre y descripción, mediante el ingreso de su nombre.</w:t>
      </w:r>
    </w:p>
    <w:p w14:paraId="48E966B7" w14:textId="77777777" w:rsidR="005D21E6" w:rsidRPr="00E5652F" w:rsidRDefault="005D21E6" w:rsidP="000C3FA7">
      <w:pPr>
        <w:pStyle w:val="Prrafodelista"/>
        <w:numPr>
          <w:ilvl w:val="0"/>
          <w:numId w:val="3"/>
        </w:numPr>
        <w:ind w:left="1080"/>
        <w:jc w:val="both"/>
        <w:rPr>
          <w:vanish/>
          <w:lang w:val="es-ES"/>
        </w:rPr>
      </w:pPr>
    </w:p>
    <w:p w14:paraId="3D1656B8" w14:textId="77777777" w:rsidR="005D21E6" w:rsidRPr="008178A8" w:rsidRDefault="005D21E6" w:rsidP="000C3FA7">
      <w:pPr>
        <w:pStyle w:val="Prrafodelista"/>
        <w:numPr>
          <w:ilvl w:val="0"/>
          <w:numId w:val="4"/>
        </w:numPr>
        <w:ind w:left="1080"/>
        <w:jc w:val="both"/>
        <w:rPr>
          <w:vanish/>
          <w:lang w:val="es-ES"/>
        </w:rPr>
      </w:pPr>
    </w:p>
    <w:p w14:paraId="1D099B53" w14:textId="77777777" w:rsidR="005D21E6" w:rsidRDefault="005D21E6" w:rsidP="000C3FA7">
      <w:pPr>
        <w:pStyle w:val="Ttulo5"/>
        <w:ind w:left="1134"/>
        <w:jc w:val="both"/>
        <w:rPr>
          <w:lang w:val="es-ES"/>
        </w:rPr>
      </w:pPr>
      <w:r w:rsidRPr="66195704">
        <w:rPr>
          <w:lang w:val="es-ES"/>
        </w:rPr>
        <w:t>Entradas</w:t>
      </w:r>
    </w:p>
    <w:p w14:paraId="149887C3" w14:textId="3A0264D8" w:rsidR="005D21E6" w:rsidRPr="00720899" w:rsidRDefault="001E3990" w:rsidP="000C3FA7">
      <w:pPr>
        <w:pStyle w:val="Ttulo6"/>
        <w:ind w:left="2127"/>
        <w:jc w:val="both"/>
        <w:rPr>
          <w:lang w:val="es-ES"/>
        </w:rPr>
      </w:pPr>
      <w:r>
        <w:rPr>
          <w:lang w:val="es-ES"/>
        </w:rPr>
        <w:t>Nombre del tema de ayuda</w:t>
      </w:r>
    </w:p>
    <w:p w14:paraId="3A9CF7B1" w14:textId="45D973DF" w:rsidR="005D21E6" w:rsidRDefault="005D21E6" w:rsidP="000C3FA7">
      <w:pPr>
        <w:pStyle w:val="Ttulo5"/>
        <w:ind w:left="1134"/>
        <w:jc w:val="both"/>
        <w:rPr>
          <w:lang w:val="es-ES"/>
        </w:rPr>
      </w:pPr>
      <w:r w:rsidRPr="66195704">
        <w:rPr>
          <w:lang w:val="es-ES"/>
        </w:rPr>
        <w:t>Proceso</w:t>
      </w:r>
    </w:p>
    <w:p w14:paraId="423F0A81" w14:textId="1A7F8172" w:rsidR="001E3990" w:rsidRPr="001E3990" w:rsidRDefault="001E3990" w:rsidP="000C3FA7">
      <w:pPr>
        <w:pStyle w:val="Ttulo6"/>
        <w:ind w:left="2127"/>
        <w:jc w:val="both"/>
        <w:rPr>
          <w:lang w:val="es-ES"/>
        </w:rPr>
      </w:pPr>
      <w:r>
        <w:rPr>
          <w:lang w:val="es-ES"/>
        </w:rPr>
        <w:t>Verificar existencia del tema de ayuda</w:t>
      </w:r>
    </w:p>
    <w:p w14:paraId="4350459E" w14:textId="1A216302" w:rsidR="001E3990" w:rsidRPr="001E3990" w:rsidRDefault="001E3990" w:rsidP="000C3FA7">
      <w:pPr>
        <w:pStyle w:val="Ttulo6"/>
        <w:ind w:left="2127"/>
        <w:jc w:val="both"/>
        <w:rPr>
          <w:lang w:val="es-ES"/>
        </w:rPr>
      </w:pPr>
      <w:r>
        <w:rPr>
          <w:lang w:val="es-ES"/>
        </w:rPr>
        <w:t>Buscar al tema de ayuda</w:t>
      </w:r>
    </w:p>
    <w:p w14:paraId="67B22465" w14:textId="446D13CE" w:rsidR="001E3990" w:rsidRPr="001E3990" w:rsidRDefault="001E3990" w:rsidP="000C3FA7">
      <w:pPr>
        <w:pStyle w:val="Ttulo6"/>
        <w:ind w:left="2127"/>
        <w:jc w:val="both"/>
        <w:rPr>
          <w:lang w:val="es-ES"/>
        </w:rPr>
      </w:pPr>
      <w:r>
        <w:rPr>
          <w:lang w:val="es-ES"/>
        </w:rPr>
        <w:t>Modificar datos del tema de ayuda</w:t>
      </w:r>
    </w:p>
    <w:p w14:paraId="7F7899EC" w14:textId="77777777" w:rsidR="005D21E6" w:rsidRDefault="005D21E6" w:rsidP="000C3FA7">
      <w:pPr>
        <w:pStyle w:val="Ttulo5"/>
        <w:ind w:left="1134"/>
        <w:jc w:val="both"/>
        <w:rPr>
          <w:lang w:val="es-ES"/>
        </w:rPr>
      </w:pPr>
      <w:r w:rsidRPr="66195704">
        <w:rPr>
          <w:lang w:val="es-ES"/>
        </w:rPr>
        <w:t>Salidas</w:t>
      </w:r>
    </w:p>
    <w:p w14:paraId="50B5E932" w14:textId="4E1A4F6A" w:rsidR="005D21E6" w:rsidRPr="00D448C1" w:rsidRDefault="001E3990" w:rsidP="000C3FA7">
      <w:pPr>
        <w:pStyle w:val="Ttulo6"/>
        <w:ind w:left="2127"/>
        <w:jc w:val="both"/>
        <w:rPr>
          <w:lang w:val="es-ES"/>
        </w:rPr>
      </w:pPr>
      <w:r>
        <w:rPr>
          <w:lang w:val="es-ES"/>
        </w:rPr>
        <w:lastRenderedPageBreak/>
        <w:t>Datos del tema de ayuda modificados.</w:t>
      </w:r>
    </w:p>
    <w:p w14:paraId="6DC003BF" w14:textId="2B91EDA0" w:rsidR="005D21E6" w:rsidRPr="007E5BAE" w:rsidRDefault="001E3990" w:rsidP="000C3FA7">
      <w:pPr>
        <w:pStyle w:val="Ttulo4"/>
        <w:ind w:left="426"/>
        <w:jc w:val="both"/>
        <w:rPr>
          <w:lang w:val="es-ES"/>
        </w:rPr>
      </w:pPr>
      <w:r>
        <w:rPr>
          <w:lang w:val="es-ES"/>
        </w:rPr>
        <w:t>El sistema permitirá eliminar un tema de ayuda mediante el ingreso de su nombre.</w:t>
      </w:r>
    </w:p>
    <w:p w14:paraId="7A5C9564" w14:textId="77777777" w:rsidR="005D21E6" w:rsidRPr="00E5652F" w:rsidRDefault="005D21E6" w:rsidP="000C3FA7">
      <w:pPr>
        <w:pStyle w:val="Prrafodelista"/>
        <w:numPr>
          <w:ilvl w:val="0"/>
          <w:numId w:val="3"/>
        </w:numPr>
        <w:ind w:left="1080"/>
        <w:jc w:val="both"/>
        <w:rPr>
          <w:vanish/>
          <w:lang w:val="es-ES"/>
        </w:rPr>
      </w:pPr>
    </w:p>
    <w:p w14:paraId="4CDC29D1" w14:textId="77777777" w:rsidR="005D21E6" w:rsidRPr="006D16CB" w:rsidRDefault="005D21E6" w:rsidP="000C3FA7">
      <w:pPr>
        <w:pStyle w:val="Prrafodelista"/>
        <w:numPr>
          <w:ilvl w:val="0"/>
          <w:numId w:val="4"/>
        </w:numPr>
        <w:ind w:left="1080"/>
        <w:jc w:val="both"/>
        <w:rPr>
          <w:vanish/>
          <w:lang w:val="es-ES"/>
        </w:rPr>
      </w:pPr>
    </w:p>
    <w:p w14:paraId="353D26F2" w14:textId="77777777" w:rsidR="005D21E6" w:rsidRPr="009957C0" w:rsidRDefault="005D21E6" w:rsidP="000C3FA7">
      <w:pPr>
        <w:pStyle w:val="Ttulo5"/>
        <w:ind w:left="1134"/>
        <w:jc w:val="both"/>
      </w:pPr>
      <w:r w:rsidRPr="66195704">
        <w:rPr>
          <w:lang w:val="es-ES"/>
        </w:rPr>
        <w:t>Entradas</w:t>
      </w:r>
    </w:p>
    <w:p w14:paraId="060BDA99" w14:textId="207E3090" w:rsidR="005D21E6" w:rsidRPr="00921111" w:rsidRDefault="001E3990" w:rsidP="000C3FA7">
      <w:pPr>
        <w:pStyle w:val="Ttulo6"/>
        <w:ind w:left="2127"/>
        <w:jc w:val="both"/>
        <w:rPr>
          <w:lang w:val="es-ES"/>
        </w:rPr>
      </w:pPr>
      <w:r>
        <w:rPr>
          <w:lang w:val="es-ES"/>
        </w:rPr>
        <w:t>Nombre del tema de ayuda</w:t>
      </w:r>
    </w:p>
    <w:p w14:paraId="0FCDDA67" w14:textId="77777777" w:rsidR="005D21E6" w:rsidRDefault="005D21E6" w:rsidP="000C3FA7">
      <w:pPr>
        <w:pStyle w:val="Ttulo5"/>
        <w:ind w:left="1134"/>
        <w:jc w:val="both"/>
        <w:rPr>
          <w:lang w:val="es-ES"/>
        </w:rPr>
      </w:pPr>
      <w:r w:rsidRPr="66195704">
        <w:rPr>
          <w:lang w:val="es-ES"/>
        </w:rPr>
        <w:t>Proceso</w:t>
      </w:r>
    </w:p>
    <w:p w14:paraId="67406B72" w14:textId="2BC0F404" w:rsidR="005D21E6" w:rsidRDefault="001E3990" w:rsidP="000C3FA7">
      <w:pPr>
        <w:pStyle w:val="Ttulo6"/>
        <w:ind w:left="2127"/>
        <w:jc w:val="both"/>
        <w:rPr>
          <w:lang w:val="es-ES"/>
        </w:rPr>
      </w:pPr>
      <w:r>
        <w:rPr>
          <w:lang w:val="es-ES"/>
        </w:rPr>
        <w:t xml:space="preserve">Buscar al tema de ayuda </w:t>
      </w:r>
    </w:p>
    <w:p w14:paraId="245DF5E0" w14:textId="68C1C153" w:rsidR="001E3990" w:rsidRPr="00E3325A" w:rsidRDefault="001E3990" w:rsidP="000C3FA7">
      <w:pPr>
        <w:pStyle w:val="Ttulo6"/>
        <w:ind w:left="2127"/>
        <w:jc w:val="both"/>
        <w:rPr>
          <w:lang w:val="es-ES"/>
        </w:rPr>
      </w:pPr>
      <w:r>
        <w:rPr>
          <w:lang w:val="es-ES"/>
        </w:rPr>
        <w:t>Verificar existencia del tema de ayuda</w:t>
      </w:r>
    </w:p>
    <w:p w14:paraId="2D66DFF0" w14:textId="77777777" w:rsidR="005D21E6" w:rsidRDefault="005D21E6" w:rsidP="000C3FA7">
      <w:pPr>
        <w:pStyle w:val="Ttulo5"/>
        <w:ind w:left="1134"/>
        <w:jc w:val="both"/>
        <w:rPr>
          <w:lang w:val="es-ES"/>
        </w:rPr>
      </w:pPr>
      <w:r w:rsidRPr="66195704">
        <w:rPr>
          <w:lang w:val="es-ES"/>
        </w:rPr>
        <w:t>Salidas</w:t>
      </w:r>
    </w:p>
    <w:p w14:paraId="5EA9C6C3" w14:textId="0C2BDDDF" w:rsidR="005D21E6" w:rsidRPr="009B0515" w:rsidRDefault="001E3990" w:rsidP="000C3FA7">
      <w:pPr>
        <w:pStyle w:val="Ttulo6"/>
        <w:ind w:left="2127"/>
        <w:jc w:val="both"/>
        <w:rPr>
          <w:lang w:val="es-ES"/>
        </w:rPr>
      </w:pPr>
      <w:r>
        <w:rPr>
          <w:lang w:val="es-ES"/>
        </w:rPr>
        <w:t>Eliminar tema de ayuda</w:t>
      </w:r>
    </w:p>
    <w:p w14:paraId="76EC9AA9" w14:textId="0A20B0C0" w:rsidR="00464E62" w:rsidRDefault="00835B4B" w:rsidP="000C3FA7">
      <w:pPr>
        <w:pStyle w:val="Ttulo2"/>
        <w:jc w:val="both"/>
        <w:rPr>
          <w:lang w:val="es-ES"/>
        </w:rPr>
      </w:pPr>
      <w:bookmarkStart w:id="82" w:name="_Toc475513145"/>
      <w:r w:rsidRPr="00C04060">
        <w:t>Requisitos</w:t>
      </w:r>
      <w:r>
        <w:rPr>
          <w:lang w:val="es-ES"/>
        </w:rPr>
        <w:t xml:space="preserve"> de Rendimiento</w:t>
      </w:r>
      <w:bookmarkEnd w:id="82"/>
    </w:p>
    <w:p w14:paraId="0A1DE2D7" w14:textId="46CCB226" w:rsidR="00835B4B" w:rsidRDefault="00ED5019" w:rsidP="000C3FA7">
      <w:pPr>
        <w:ind w:left="720"/>
        <w:jc w:val="both"/>
        <w:rPr>
          <w:lang w:val="es-ES"/>
        </w:rPr>
      </w:pPr>
      <w:r>
        <w:rPr>
          <w:lang w:val="es-ES"/>
        </w:rPr>
        <w:t xml:space="preserve">El tiempo de respuesta del sistema </w:t>
      </w:r>
      <w:r w:rsidR="00D65A41">
        <w:rPr>
          <w:lang w:val="es-ES"/>
        </w:rPr>
        <w:t>deberá ser de m</w:t>
      </w:r>
      <w:r w:rsidR="00C04060">
        <w:rPr>
          <w:lang w:val="es-ES"/>
        </w:rPr>
        <w:t>áximo 5</w:t>
      </w:r>
      <w:r w:rsidR="00D65A41">
        <w:rPr>
          <w:lang w:val="es-ES"/>
        </w:rPr>
        <w:t xml:space="preserve"> segundos </w:t>
      </w:r>
      <w:r w:rsidR="00C04060">
        <w:rPr>
          <w:lang w:val="es-ES"/>
        </w:rPr>
        <w:t>para cada funcionalidad</w:t>
      </w:r>
      <w:r w:rsidR="006521F7">
        <w:rPr>
          <w:lang w:val="es-ES"/>
        </w:rPr>
        <w:t>, y soportará un máximo de un usuario conectado por sesión</w:t>
      </w:r>
      <w:r w:rsidR="00C04060">
        <w:rPr>
          <w:lang w:val="es-ES"/>
        </w:rPr>
        <w:t>.</w:t>
      </w:r>
    </w:p>
    <w:p w14:paraId="2B66696B" w14:textId="77777777" w:rsidR="00C854EC" w:rsidRDefault="00C854EC" w:rsidP="006521F7">
      <w:pPr>
        <w:ind w:left="720"/>
        <w:rPr>
          <w:lang w:val="es-ES"/>
        </w:rPr>
      </w:pPr>
    </w:p>
    <w:p w14:paraId="5CF4CE20" w14:textId="007C216F" w:rsidR="005C2563" w:rsidRDefault="00C854EC" w:rsidP="005C2563">
      <w:pPr>
        <w:ind w:left="720"/>
        <w:rPr>
          <w:lang w:val="es-ES"/>
        </w:rPr>
      </w:pPr>
      <w:r>
        <w:rPr>
          <w:lang w:val="es-ES"/>
        </w:rPr>
        <w:t xml:space="preserve">Se espera una frecuencia de uso diaria, ya que se necesita </w:t>
      </w:r>
      <w:r w:rsidR="005C2563">
        <w:rPr>
          <w:lang w:val="es-ES"/>
        </w:rPr>
        <w:t xml:space="preserve">registrar </w:t>
      </w:r>
      <w:r w:rsidR="008668A5">
        <w:rPr>
          <w:lang w:val="es-ES"/>
        </w:rPr>
        <w:t>los clientes que requieren los diferentes servicios que ofrece la metalmecánica.</w:t>
      </w:r>
    </w:p>
    <w:p w14:paraId="2E5C4F7E" w14:textId="77777777" w:rsidR="00385BD2" w:rsidRDefault="00385BD2" w:rsidP="005C2563">
      <w:pPr>
        <w:ind w:left="720"/>
        <w:rPr>
          <w:lang w:val="es-ES"/>
        </w:rPr>
      </w:pPr>
    </w:p>
    <w:p w14:paraId="249F6CDF" w14:textId="70129062" w:rsidR="00385BD2" w:rsidRPr="005C2563" w:rsidRDefault="000D3CD4" w:rsidP="00385BD2">
      <w:pPr>
        <w:ind w:left="720"/>
        <w:rPr>
          <w:lang w:val="es-ES"/>
        </w:rPr>
      </w:pPr>
      <w:r>
        <w:rPr>
          <w:lang w:val="es-ES"/>
        </w:rPr>
        <w:t>Al sistema</w:t>
      </w:r>
      <w:r w:rsidR="00391D80">
        <w:rPr>
          <w:lang w:val="es-ES"/>
        </w:rPr>
        <w:t xml:space="preserve"> </w:t>
      </w:r>
      <w:r w:rsidR="00385BD2">
        <w:rPr>
          <w:lang w:val="es-ES"/>
        </w:rPr>
        <w:t>sólo podrán ingresar los usuarios autorizados, y sólo podrán ingresar a los módulos a los que estén autorizados de consultar.</w:t>
      </w:r>
    </w:p>
    <w:p w14:paraId="47DCA7D1" w14:textId="77777777" w:rsidR="00385BD2" w:rsidRDefault="00385BD2" w:rsidP="005C2563">
      <w:pPr>
        <w:ind w:left="720"/>
        <w:rPr>
          <w:lang w:val="es-ES"/>
        </w:rPr>
      </w:pPr>
    </w:p>
    <w:p w14:paraId="391F5FF2" w14:textId="7B5EBA5F" w:rsidR="00C04060" w:rsidRDefault="00C04060" w:rsidP="00C04060">
      <w:pPr>
        <w:pStyle w:val="Ttulo2"/>
        <w:rPr>
          <w:lang w:val="es-ES"/>
        </w:rPr>
      </w:pPr>
      <w:bookmarkStart w:id="83" w:name="_Toc475513146"/>
      <w:r>
        <w:rPr>
          <w:lang w:val="es-ES"/>
        </w:rPr>
        <w:t>Restricciones de Diseño</w:t>
      </w:r>
      <w:bookmarkEnd w:id="83"/>
    </w:p>
    <w:p w14:paraId="23CE78C6" w14:textId="052B9A02" w:rsidR="00D72B98" w:rsidRPr="00D72B98" w:rsidRDefault="00D72B98" w:rsidP="00D72B98">
      <w:pPr>
        <w:ind w:firstLine="720"/>
      </w:pPr>
      <w:r w:rsidRPr="00D72B98">
        <w:t xml:space="preserve">Se requiere un computador de características similares o superiores a: </w:t>
      </w:r>
    </w:p>
    <w:p w14:paraId="42FC13A7" w14:textId="7463E081" w:rsidR="00D72B98" w:rsidRPr="00D72B98" w:rsidRDefault="00D72B98" w:rsidP="001A7661">
      <w:pPr>
        <w:pStyle w:val="Prrafodelista"/>
        <w:numPr>
          <w:ilvl w:val="0"/>
          <w:numId w:val="12"/>
        </w:numPr>
      </w:pPr>
      <w:r w:rsidRPr="00D72B98">
        <w:t xml:space="preserve">Procesador Intel Celeron 3205U. </w:t>
      </w:r>
    </w:p>
    <w:p w14:paraId="5B8AD1B2" w14:textId="453919E7" w:rsidR="00D72B98" w:rsidRPr="00D72B98" w:rsidRDefault="00D72B98" w:rsidP="001A7661">
      <w:pPr>
        <w:pStyle w:val="Prrafodelista"/>
        <w:numPr>
          <w:ilvl w:val="0"/>
          <w:numId w:val="12"/>
        </w:numPr>
      </w:pPr>
      <w:r>
        <w:t xml:space="preserve">Memoria RAM 4 </w:t>
      </w:r>
      <w:r w:rsidRPr="00D72B98">
        <w:t xml:space="preserve">GB. </w:t>
      </w:r>
    </w:p>
    <w:p w14:paraId="779B864F" w14:textId="006B8A9F" w:rsidR="00D72B98" w:rsidRPr="00D72B98" w:rsidRDefault="00D72B98" w:rsidP="001A7661">
      <w:pPr>
        <w:pStyle w:val="Prrafodelista"/>
        <w:numPr>
          <w:ilvl w:val="0"/>
          <w:numId w:val="12"/>
        </w:numPr>
      </w:pPr>
      <w:r>
        <w:t xml:space="preserve">Disco duro de 500 </w:t>
      </w:r>
      <w:r w:rsidRPr="00D72B98">
        <w:t xml:space="preserve">GB. </w:t>
      </w:r>
    </w:p>
    <w:p w14:paraId="64E0ADFC" w14:textId="33795F1F" w:rsidR="00D75F19" w:rsidRDefault="00D75F19" w:rsidP="00FB10BC">
      <w:pPr>
        <w:ind w:left="720"/>
        <w:rPr>
          <w:lang w:val="es-ES"/>
        </w:rPr>
      </w:pPr>
    </w:p>
    <w:p w14:paraId="4ED5EBFC" w14:textId="5F1864BF" w:rsidR="00D75F19" w:rsidRPr="00D75F19" w:rsidRDefault="00D75F19" w:rsidP="00D75F19">
      <w:pPr>
        <w:pStyle w:val="Ttulo2"/>
        <w:rPr>
          <w:lang w:val="es-ES"/>
        </w:rPr>
      </w:pPr>
      <w:bookmarkStart w:id="84" w:name="_Toc475513147"/>
      <w:r>
        <w:rPr>
          <w:lang w:val="es-ES"/>
        </w:rPr>
        <w:t>Atributos del Sistema</w:t>
      </w:r>
      <w:bookmarkEnd w:id="84"/>
    </w:p>
    <w:p w14:paraId="7C8C6A2D" w14:textId="67ADFFB5" w:rsidR="00A814D4" w:rsidRDefault="00E56AFA" w:rsidP="001A7661">
      <w:pPr>
        <w:pStyle w:val="Prrafodelista"/>
        <w:numPr>
          <w:ilvl w:val="0"/>
          <w:numId w:val="13"/>
        </w:numPr>
        <w:rPr>
          <w:lang w:val="es-ES"/>
        </w:rPr>
      </w:pPr>
      <w:r w:rsidRPr="00E56AFA">
        <w:rPr>
          <w:lang w:val="es-ES"/>
        </w:rPr>
        <w:t>El sistema es fiable</w:t>
      </w:r>
      <w:r w:rsidR="001F6A21">
        <w:rPr>
          <w:lang w:val="es-ES"/>
        </w:rPr>
        <w:t xml:space="preserve">, no falla ante la presión de vario tiempo operando, ya que </w:t>
      </w:r>
      <w:r w:rsidR="00FF1A89">
        <w:rPr>
          <w:lang w:val="es-ES"/>
        </w:rPr>
        <w:t xml:space="preserve">nos aseguramos que el entorno en el que opere </w:t>
      </w:r>
      <w:r w:rsidR="00667A23">
        <w:rPr>
          <w:lang w:val="es-ES"/>
        </w:rPr>
        <w:t>sea el óptimo para su funcionamiento.</w:t>
      </w:r>
    </w:p>
    <w:p w14:paraId="155E2529" w14:textId="617342FD" w:rsidR="00667A23" w:rsidRDefault="00667A23" w:rsidP="001A7661">
      <w:pPr>
        <w:pStyle w:val="Prrafodelista"/>
        <w:numPr>
          <w:ilvl w:val="0"/>
          <w:numId w:val="13"/>
        </w:numPr>
        <w:rPr>
          <w:lang w:val="es-ES"/>
        </w:rPr>
      </w:pPr>
      <w:r>
        <w:rPr>
          <w:lang w:val="es-ES"/>
        </w:rPr>
        <w:t>Es seguro, ya que se controla el acceso de los usuarios mediante un login, y los usuarios sólo tienen acceso a los módulos autorizados.</w:t>
      </w:r>
    </w:p>
    <w:p w14:paraId="21DD6600" w14:textId="1681B1D7" w:rsidR="00667A23" w:rsidRDefault="007170AE" w:rsidP="001A7661">
      <w:pPr>
        <w:pStyle w:val="Prrafodelista"/>
        <w:numPr>
          <w:ilvl w:val="0"/>
          <w:numId w:val="13"/>
        </w:numPr>
        <w:rPr>
          <w:lang w:val="es-ES"/>
        </w:rPr>
      </w:pPr>
      <w:r>
        <w:rPr>
          <w:lang w:val="es-ES"/>
        </w:rPr>
        <w:t xml:space="preserve">El sistema es portable: </w:t>
      </w:r>
      <w:r w:rsidR="00CE5F3C">
        <w:rPr>
          <w:lang w:val="es-ES"/>
        </w:rPr>
        <w:t xml:space="preserve">se puede instalar sin problemas en computadoras que cumplan </w:t>
      </w:r>
      <w:r w:rsidR="000E5B1B">
        <w:rPr>
          <w:lang w:val="es-ES"/>
        </w:rPr>
        <w:t>los requisitos mínimos de software.</w:t>
      </w:r>
    </w:p>
    <w:p w14:paraId="2625E21E" w14:textId="5608868C" w:rsidR="000E5B1B" w:rsidRPr="00E56AFA" w:rsidRDefault="000E5B1B" w:rsidP="001A7661">
      <w:pPr>
        <w:pStyle w:val="Prrafodelista"/>
        <w:numPr>
          <w:ilvl w:val="0"/>
          <w:numId w:val="13"/>
        </w:numPr>
        <w:rPr>
          <w:lang w:val="es-ES"/>
        </w:rPr>
      </w:pPr>
      <w:r>
        <w:rPr>
          <w:lang w:val="es-ES"/>
        </w:rPr>
        <w:t xml:space="preserve">Mantenibilidad: como está desarrollado por módulos, el sistema es </w:t>
      </w:r>
      <w:r w:rsidR="00995CB2">
        <w:rPr>
          <w:lang w:val="es-ES"/>
        </w:rPr>
        <w:t>de fácil mantenibilidad</w:t>
      </w:r>
      <w:r w:rsidR="00467FE4">
        <w:rPr>
          <w:lang w:val="es-ES"/>
        </w:rPr>
        <w:t>, ya que si se quiere agregar o quitar alguna funcionalidad no inte</w:t>
      </w:r>
      <w:r w:rsidR="00995CB2">
        <w:rPr>
          <w:lang w:val="es-ES"/>
        </w:rPr>
        <w:t>rviene con la funcionalidad de</w:t>
      </w:r>
      <w:r w:rsidR="00467FE4">
        <w:rPr>
          <w:lang w:val="es-ES"/>
        </w:rPr>
        <w:t>l resto de elementos.</w:t>
      </w:r>
    </w:p>
    <w:p w14:paraId="0D69C350" w14:textId="77777777" w:rsidR="00A814D4" w:rsidRDefault="00A814D4" w:rsidP="000337A5">
      <w:pPr>
        <w:ind w:left="720"/>
        <w:rPr>
          <w:lang w:val="es-ES"/>
        </w:rPr>
      </w:pPr>
    </w:p>
    <w:p w14:paraId="28122097" w14:textId="77777777" w:rsidR="00464E62" w:rsidRPr="00F17758" w:rsidRDefault="00B02176" w:rsidP="00C04060">
      <w:pPr>
        <w:pStyle w:val="Ttulo2"/>
      </w:pPr>
      <w:bookmarkStart w:id="85" w:name="_Toc437516929"/>
      <w:bookmarkStart w:id="86" w:name="_Toc475513148"/>
      <w:r w:rsidRPr="00C04060">
        <w:t>Requisitos</w:t>
      </w:r>
      <w:r>
        <w:t xml:space="preserve"> Suplementarios</w:t>
      </w:r>
      <w:bookmarkEnd w:id="85"/>
      <w:bookmarkEnd w:id="86"/>
    </w:p>
    <w:p w14:paraId="065A0D8D" w14:textId="47D126C6" w:rsidR="00464E62" w:rsidRPr="000209AB" w:rsidRDefault="66195704" w:rsidP="009A0292">
      <w:pPr>
        <w:pStyle w:val="Textoindependiente"/>
        <w:ind w:left="1440"/>
      </w:pPr>
      <w:r>
        <w:t>N/A</w:t>
      </w:r>
    </w:p>
    <w:p w14:paraId="4B6D173B" w14:textId="77777777" w:rsidR="00B02176" w:rsidRPr="009A0292" w:rsidRDefault="00B02176" w:rsidP="00B02176">
      <w:pPr>
        <w:pStyle w:val="Ttulo1"/>
        <w:rPr>
          <w:rFonts w:eastAsia="Arial" w:cs="Arial"/>
          <w:lang w:val="es-ES" w:eastAsia="es-EC"/>
        </w:rPr>
      </w:pPr>
      <w:bookmarkStart w:id="87" w:name="_Toc437516930"/>
      <w:bookmarkStart w:id="88" w:name="_Toc475513149"/>
      <w:r w:rsidRPr="66195704">
        <w:rPr>
          <w:rFonts w:eastAsia="Arial" w:cs="Arial"/>
          <w:lang w:val="es-ES" w:eastAsia="es-EC"/>
        </w:rPr>
        <w:t>Clasificación de los Requerimientos Funcionales</w:t>
      </w:r>
      <w:bookmarkEnd w:id="87"/>
      <w:bookmarkEnd w:id="88"/>
    </w:p>
    <w:p w14:paraId="50E1A291" w14:textId="77777777" w:rsidR="00464E62" w:rsidRPr="0047734A" w:rsidRDefault="00464E62">
      <w:pPr>
        <w:pStyle w:val="InfoBlue"/>
        <w:rPr>
          <w:lang w:val="es-ES"/>
        </w:rPr>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047E5F20" w14:textId="77777777" w:rsidTr="66195704">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1DDB78B4" w14:textId="3F602A9F" w:rsidR="00464E62" w:rsidRPr="00F17758" w:rsidRDefault="00AC633B">
            <w:pPr>
              <w:pStyle w:val="Piedepgina"/>
              <w:spacing w:before="120" w:after="120"/>
              <w:rPr>
                <w:rFonts w:ascii="Arial" w:hAnsi="Arial" w:cs="Arial"/>
                <w:b/>
              </w:rPr>
            </w:pPr>
            <w:r w:rsidRPr="66195704">
              <w:rPr>
                <w:rFonts w:ascii="Arial" w:eastAsia="Arial" w:hAnsi="Arial" w:cs="Arial"/>
                <w:b/>
                <w:bCs/>
              </w:rPr>
              <w:lastRenderedPageBreak/>
              <w:t>Funcionalidad</w:t>
            </w:r>
          </w:p>
        </w:tc>
        <w:tc>
          <w:tcPr>
            <w:tcW w:w="1985" w:type="dxa"/>
            <w:tcBorders>
              <w:top w:val="single" w:sz="12" w:space="0" w:color="auto"/>
              <w:left w:val="single" w:sz="12" w:space="0" w:color="auto"/>
              <w:bottom w:val="single" w:sz="12" w:space="0" w:color="auto"/>
            </w:tcBorders>
            <w:shd w:val="clear" w:color="auto" w:fill="CCCCCC"/>
            <w:vAlign w:val="center"/>
          </w:tcPr>
          <w:p w14:paraId="03BCF584" w14:textId="77777777" w:rsidR="00464E62" w:rsidRPr="00F17758" w:rsidRDefault="66195704">
            <w:pPr>
              <w:pStyle w:val="Piedepgina"/>
              <w:spacing w:before="120" w:after="120"/>
              <w:jc w:val="center"/>
              <w:rPr>
                <w:rFonts w:ascii="Arial" w:hAnsi="Arial" w:cs="Arial"/>
                <w:b/>
              </w:rPr>
            </w:pPr>
            <w:r w:rsidRPr="66195704">
              <w:rPr>
                <w:rFonts w:ascii="Arial" w:eastAsia="Arial" w:hAnsi="Arial" w:cs="Arial"/>
                <w:b/>
                <w:bCs/>
              </w:rPr>
              <w:t>Tipo</w:t>
            </w:r>
          </w:p>
        </w:tc>
      </w:tr>
      <w:tr w:rsidR="00464E62" w:rsidRPr="00E311AB" w14:paraId="195BBFDB" w14:textId="77777777" w:rsidTr="66195704">
        <w:tc>
          <w:tcPr>
            <w:tcW w:w="7087" w:type="dxa"/>
            <w:tcBorders>
              <w:top w:val="single" w:sz="12" w:space="0" w:color="auto"/>
              <w:right w:val="single" w:sz="12" w:space="0" w:color="auto"/>
            </w:tcBorders>
          </w:tcPr>
          <w:p w14:paraId="42E73B53" w14:textId="47C5BB33" w:rsidR="00464E62" w:rsidRPr="00F17758" w:rsidRDefault="007C59B2">
            <w:pPr>
              <w:autoSpaceDE w:val="0"/>
              <w:autoSpaceDN w:val="0"/>
              <w:adjustRightInd w:val="0"/>
              <w:spacing w:before="120" w:after="120"/>
            </w:pPr>
            <w:r w:rsidRPr="007C59B2">
              <w:t xml:space="preserve">Módulo de </w:t>
            </w:r>
            <w:r w:rsidR="005D21E6">
              <w:t>clientes</w:t>
            </w:r>
          </w:p>
        </w:tc>
        <w:tc>
          <w:tcPr>
            <w:tcW w:w="1985" w:type="dxa"/>
            <w:tcBorders>
              <w:top w:val="single" w:sz="12" w:space="0" w:color="auto"/>
              <w:left w:val="single" w:sz="12" w:space="0" w:color="auto"/>
            </w:tcBorders>
          </w:tcPr>
          <w:p w14:paraId="3B4EA1EE" w14:textId="7E0E29DA" w:rsidR="00464E62" w:rsidRPr="0047734A" w:rsidRDefault="66195704" w:rsidP="00E311AB">
            <w:pPr>
              <w:pStyle w:val="Piedepgina"/>
              <w:spacing w:before="120" w:after="120"/>
              <w:jc w:val="center"/>
              <w:rPr>
                <w:lang w:val="es-ES"/>
              </w:rPr>
            </w:pPr>
            <w:r w:rsidRPr="66195704">
              <w:rPr>
                <w:lang w:val="es-ES"/>
              </w:rPr>
              <w:t>Esencial</w:t>
            </w:r>
          </w:p>
        </w:tc>
      </w:tr>
      <w:tr w:rsidR="00464E62" w:rsidRPr="00F17758" w14:paraId="3C373AC8" w14:textId="77777777" w:rsidTr="66195704">
        <w:tc>
          <w:tcPr>
            <w:tcW w:w="7087" w:type="dxa"/>
            <w:tcBorders>
              <w:right w:val="single" w:sz="12" w:space="0" w:color="auto"/>
            </w:tcBorders>
          </w:tcPr>
          <w:p w14:paraId="6333C2C5" w14:textId="09C0826D" w:rsidR="00464E62" w:rsidRPr="00F17758" w:rsidRDefault="007C59B2">
            <w:pPr>
              <w:autoSpaceDE w:val="0"/>
              <w:autoSpaceDN w:val="0"/>
              <w:adjustRightInd w:val="0"/>
              <w:spacing w:before="120" w:after="120"/>
            </w:pPr>
            <w:r w:rsidRPr="007C59B2">
              <w:t xml:space="preserve">Módulo de </w:t>
            </w:r>
            <w:r w:rsidR="005D21E6">
              <w:t>gestión de producción</w:t>
            </w:r>
          </w:p>
        </w:tc>
        <w:tc>
          <w:tcPr>
            <w:tcW w:w="1985" w:type="dxa"/>
            <w:tcBorders>
              <w:left w:val="single" w:sz="12" w:space="0" w:color="auto"/>
            </w:tcBorders>
          </w:tcPr>
          <w:p w14:paraId="4D7A5E4B" w14:textId="7D51F3F8" w:rsidR="00464E62" w:rsidRPr="00F17758" w:rsidRDefault="66195704">
            <w:pPr>
              <w:pStyle w:val="Piedepgina"/>
              <w:spacing w:before="120" w:after="120"/>
              <w:jc w:val="center"/>
            </w:pPr>
            <w:r w:rsidRPr="66195704">
              <w:rPr>
                <w:lang w:val="es-ES"/>
              </w:rPr>
              <w:t>Esencial</w:t>
            </w:r>
          </w:p>
        </w:tc>
      </w:tr>
      <w:tr w:rsidR="00E311AB" w:rsidRPr="00F17758" w14:paraId="50D5E5A0" w14:textId="77777777" w:rsidTr="66195704">
        <w:tc>
          <w:tcPr>
            <w:tcW w:w="7087" w:type="dxa"/>
            <w:tcBorders>
              <w:right w:val="single" w:sz="12" w:space="0" w:color="auto"/>
            </w:tcBorders>
          </w:tcPr>
          <w:p w14:paraId="5198D11D" w14:textId="607CD9F1" w:rsidR="00E311AB" w:rsidRDefault="007C59B2">
            <w:pPr>
              <w:autoSpaceDE w:val="0"/>
              <w:autoSpaceDN w:val="0"/>
              <w:adjustRightInd w:val="0"/>
              <w:spacing w:before="120" w:after="120"/>
            </w:pPr>
            <w:r w:rsidRPr="007C59B2">
              <w:t xml:space="preserve">Módulo de </w:t>
            </w:r>
            <w:r w:rsidR="005D21E6">
              <w:t>mantenimiento vehicular</w:t>
            </w:r>
          </w:p>
        </w:tc>
        <w:tc>
          <w:tcPr>
            <w:tcW w:w="1985" w:type="dxa"/>
            <w:tcBorders>
              <w:left w:val="single" w:sz="12" w:space="0" w:color="auto"/>
            </w:tcBorders>
          </w:tcPr>
          <w:p w14:paraId="6E9B248B" w14:textId="23E352A1" w:rsidR="00E311AB" w:rsidRDefault="66195704">
            <w:pPr>
              <w:pStyle w:val="Piedepgina"/>
              <w:spacing w:before="120" w:after="120"/>
              <w:jc w:val="center"/>
              <w:rPr>
                <w:lang w:val="es-ES"/>
              </w:rPr>
            </w:pPr>
            <w:r w:rsidRPr="66195704">
              <w:rPr>
                <w:lang w:val="es-ES"/>
              </w:rPr>
              <w:t xml:space="preserve">Esencial </w:t>
            </w:r>
          </w:p>
        </w:tc>
      </w:tr>
      <w:tr w:rsidR="00E311AB" w:rsidRPr="00F17758" w14:paraId="3B00627E" w14:textId="77777777" w:rsidTr="66195704">
        <w:tc>
          <w:tcPr>
            <w:tcW w:w="7087" w:type="dxa"/>
            <w:tcBorders>
              <w:right w:val="single" w:sz="12" w:space="0" w:color="auto"/>
            </w:tcBorders>
          </w:tcPr>
          <w:p w14:paraId="3F86A52D" w14:textId="19ADEA9C" w:rsidR="00E311AB" w:rsidRDefault="007C59B2">
            <w:pPr>
              <w:autoSpaceDE w:val="0"/>
              <w:autoSpaceDN w:val="0"/>
              <w:adjustRightInd w:val="0"/>
              <w:spacing w:before="120" w:after="120"/>
            </w:pPr>
            <w:r w:rsidRPr="007C59B2">
              <w:t xml:space="preserve">Módulo de </w:t>
            </w:r>
            <w:r w:rsidR="005D21E6">
              <w:t xml:space="preserve">facturación </w:t>
            </w:r>
          </w:p>
        </w:tc>
        <w:tc>
          <w:tcPr>
            <w:tcW w:w="1985" w:type="dxa"/>
            <w:tcBorders>
              <w:left w:val="single" w:sz="12" w:space="0" w:color="auto"/>
            </w:tcBorders>
          </w:tcPr>
          <w:p w14:paraId="2B7B79E7" w14:textId="237B9E42" w:rsidR="00E311AB" w:rsidRDefault="66195704">
            <w:pPr>
              <w:pStyle w:val="Piedepgina"/>
              <w:spacing w:before="120" w:after="120"/>
              <w:jc w:val="center"/>
              <w:rPr>
                <w:lang w:val="es-ES"/>
              </w:rPr>
            </w:pPr>
            <w:r w:rsidRPr="66195704">
              <w:rPr>
                <w:lang w:val="es-ES"/>
              </w:rPr>
              <w:t>Esencial</w:t>
            </w:r>
          </w:p>
        </w:tc>
      </w:tr>
      <w:tr w:rsidR="00672129" w:rsidRPr="00F17758" w14:paraId="23D14762" w14:textId="77777777" w:rsidTr="66195704">
        <w:tc>
          <w:tcPr>
            <w:tcW w:w="7087" w:type="dxa"/>
            <w:tcBorders>
              <w:right w:val="single" w:sz="12" w:space="0" w:color="auto"/>
            </w:tcBorders>
          </w:tcPr>
          <w:p w14:paraId="4B7B8610" w14:textId="0EAA20E7" w:rsidR="005D21E6" w:rsidRPr="007C59B2" w:rsidRDefault="00672129" w:rsidP="00672129">
            <w:pPr>
              <w:autoSpaceDE w:val="0"/>
              <w:autoSpaceDN w:val="0"/>
              <w:adjustRightInd w:val="0"/>
              <w:spacing w:before="120" w:after="120"/>
            </w:pPr>
            <w:r w:rsidRPr="007C59B2">
              <w:t>Módulo de</w:t>
            </w:r>
            <w:r>
              <w:t xml:space="preserve"> </w:t>
            </w:r>
            <w:r w:rsidR="005D21E6">
              <w:t>reportes</w:t>
            </w:r>
          </w:p>
        </w:tc>
        <w:tc>
          <w:tcPr>
            <w:tcW w:w="1985" w:type="dxa"/>
            <w:tcBorders>
              <w:left w:val="single" w:sz="12" w:space="0" w:color="auto"/>
            </w:tcBorders>
          </w:tcPr>
          <w:p w14:paraId="5CD2F36B" w14:textId="513DA7C4" w:rsidR="00672129" w:rsidRPr="66195704" w:rsidRDefault="00672129" w:rsidP="00672129">
            <w:pPr>
              <w:pStyle w:val="Piedepgina"/>
              <w:spacing w:before="120" w:after="120"/>
              <w:jc w:val="center"/>
              <w:rPr>
                <w:lang w:val="es-ES"/>
              </w:rPr>
            </w:pPr>
            <w:r w:rsidRPr="66195704">
              <w:rPr>
                <w:lang w:val="es-ES"/>
              </w:rPr>
              <w:t>Esencial</w:t>
            </w:r>
          </w:p>
        </w:tc>
      </w:tr>
      <w:tr w:rsidR="005D21E6" w:rsidRPr="00F17758" w14:paraId="695443A6" w14:textId="77777777" w:rsidTr="66195704">
        <w:tc>
          <w:tcPr>
            <w:tcW w:w="7087" w:type="dxa"/>
            <w:tcBorders>
              <w:right w:val="single" w:sz="12" w:space="0" w:color="auto"/>
            </w:tcBorders>
          </w:tcPr>
          <w:p w14:paraId="552CAAAD" w14:textId="76B06EE9" w:rsidR="005D21E6" w:rsidRPr="007C59B2" w:rsidRDefault="005D21E6" w:rsidP="00672129">
            <w:pPr>
              <w:autoSpaceDE w:val="0"/>
              <w:autoSpaceDN w:val="0"/>
              <w:adjustRightInd w:val="0"/>
              <w:spacing w:before="120" w:after="120"/>
            </w:pPr>
            <w:r>
              <w:t>Módulo de administración del sistema</w:t>
            </w:r>
          </w:p>
        </w:tc>
        <w:tc>
          <w:tcPr>
            <w:tcW w:w="1985" w:type="dxa"/>
            <w:tcBorders>
              <w:left w:val="single" w:sz="12" w:space="0" w:color="auto"/>
            </w:tcBorders>
          </w:tcPr>
          <w:p w14:paraId="2D9C8983" w14:textId="5604119B" w:rsidR="005D21E6" w:rsidRPr="66195704" w:rsidRDefault="005D21E6" w:rsidP="00672129">
            <w:pPr>
              <w:pStyle w:val="Piedepgina"/>
              <w:spacing w:before="120" w:after="120"/>
              <w:jc w:val="center"/>
              <w:rPr>
                <w:lang w:val="es-ES"/>
              </w:rPr>
            </w:pPr>
            <w:r w:rsidRPr="66195704">
              <w:rPr>
                <w:lang w:val="es-ES"/>
              </w:rPr>
              <w:t>Esencial</w:t>
            </w:r>
          </w:p>
        </w:tc>
      </w:tr>
      <w:tr w:rsidR="005D21E6" w:rsidRPr="00F17758" w14:paraId="44A17F47" w14:textId="77777777" w:rsidTr="66195704">
        <w:tc>
          <w:tcPr>
            <w:tcW w:w="7087" w:type="dxa"/>
            <w:tcBorders>
              <w:right w:val="single" w:sz="12" w:space="0" w:color="auto"/>
            </w:tcBorders>
          </w:tcPr>
          <w:p w14:paraId="762E9E7E" w14:textId="2EDE39C9" w:rsidR="005D21E6" w:rsidRDefault="005D21E6" w:rsidP="00672129">
            <w:pPr>
              <w:autoSpaceDE w:val="0"/>
              <w:autoSpaceDN w:val="0"/>
              <w:adjustRightInd w:val="0"/>
              <w:spacing w:before="120" w:after="120"/>
            </w:pPr>
            <w:r>
              <w:t>Módulo de ayuda</w:t>
            </w:r>
          </w:p>
        </w:tc>
        <w:tc>
          <w:tcPr>
            <w:tcW w:w="1985" w:type="dxa"/>
            <w:tcBorders>
              <w:left w:val="single" w:sz="12" w:space="0" w:color="auto"/>
            </w:tcBorders>
          </w:tcPr>
          <w:p w14:paraId="75832EA6" w14:textId="53436AA3" w:rsidR="005D21E6" w:rsidRPr="66195704" w:rsidRDefault="005D21E6" w:rsidP="00672129">
            <w:pPr>
              <w:pStyle w:val="Piedepgina"/>
              <w:spacing w:before="120" w:after="120"/>
              <w:jc w:val="center"/>
              <w:rPr>
                <w:lang w:val="es-ES"/>
              </w:rPr>
            </w:pPr>
            <w:r w:rsidRPr="66195704">
              <w:rPr>
                <w:lang w:val="es-ES"/>
              </w:rPr>
              <w:t>Esencial</w:t>
            </w:r>
          </w:p>
        </w:tc>
      </w:tr>
    </w:tbl>
    <w:p w14:paraId="76B35424" w14:textId="77777777" w:rsidR="00464E62" w:rsidRPr="00F17758" w:rsidRDefault="00464E62">
      <w:pPr>
        <w:pStyle w:val="InfoBlue"/>
      </w:pPr>
    </w:p>
    <w:p w14:paraId="63C82D5D" w14:textId="400CB020" w:rsidR="00464E62" w:rsidRDefault="00AC633B" w:rsidP="007678C8">
      <w:pPr>
        <w:pStyle w:val="Ttulo1"/>
      </w:pPr>
      <w:bookmarkStart w:id="89" w:name="_Toc475513150"/>
      <w:r w:rsidRPr="00F17758">
        <w:t>A</w:t>
      </w:r>
      <w:r>
        <w:t>péndice</w:t>
      </w:r>
      <w:bookmarkEnd w:id="89"/>
    </w:p>
    <w:p w14:paraId="084D9DA2" w14:textId="6A27178E" w:rsidR="00464E62" w:rsidRDefault="66195704" w:rsidP="007678C8">
      <w:pPr>
        <w:ind w:left="720"/>
      </w:pPr>
      <w:r>
        <w:t>N/A</w:t>
      </w:r>
    </w:p>
    <w:sectPr w:rsidR="00464E62">
      <w:headerReference w:type="default" r:id="rId26"/>
      <w:footerReference w:type="default" r:id="rId27"/>
      <w:headerReference w:type="first" r:id="rId28"/>
      <w:footerReference w:type="firs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41CD25" w14:textId="77777777" w:rsidR="00582442" w:rsidRDefault="00582442">
      <w:r>
        <w:separator/>
      </w:r>
    </w:p>
  </w:endnote>
  <w:endnote w:type="continuationSeparator" w:id="0">
    <w:p w14:paraId="133C02F6" w14:textId="77777777" w:rsidR="00582442" w:rsidRDefault="00582442">
      <w:r>
        <w:continuationSeparator/>
      </w:r>
    </w:p>
  </w:endnote>
  <w:endnote w:type="continuationNotice" w:id="1">
    <w:p w14:paraId="3F95D614" w14:textId="77777777" w:rsidR="00582442" w:rsidRDefault="0058244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Yu Gothic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0ADF50" w14:textId="77777777" w:rsidR="00866B8D" w:rsidRDefault="00866B8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1DDC550" w14:textId="77777777" w:rsidR="00866B8D" w:rsidRDefault="00866B8D">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6B8D" w14:paraId="4321BE59" w14:textId="77777777" w:rsidTr="66195704">
      <w:tc>
        <w:tcPr>
          <w:tcW w:w="3162" w:type="dxa"/>
          <w:tcBorders>
            <w:top w:val="nil"/>
            <w:left w:val="nil"/>
            <w:bottom w:val="nil"/>
            <w:right w:val="nil"/>
          </w:tcBorders>
        </w:tcPr>
        <w:p w14:paraId="2E4D497A" w14:textId="50EBF922" w:rsidR="00866B8D" w:rsidRDefault="00866B8D">
          <w:pPr>
            <w:ind w:right="360"/>
          </w:pPr>
          <w:r>
            <w:t>Confidencial</w:t>
          </w:r>
        </w:p>
      </w:tc>
      <w:tc>
        <w:tcPr>
          <w:tcW w:w="3162" w:type="dxa"/>
          <w:tcBorders>
            <w:top w:val="nil"/>
            <w:left w:val="nil"/>
            <w:bottom w:val="nil"/>
            <w:right w:val="nil"/>
          </w:tcBorders>
        </w:tcPr>
        <w:p w14:paraId="4A08EF93" w14:textId="5A2B616A" w:rsidR="00866B8D" w:rsidRDefault="00866B8D" w:rsidP="0081568C">
          <w:pPr>
            <w:jc w:val="center"/>
          </w:pPr>
          <w:r>
            <w:sym w:font="Symbol" w:char="F0D3"/>
          </w:r>
          <w:r>
            <w:t xml:space="preserve"> </w:t>
          </w:r>
          <w:r w:rsidR="00313251">
            <w:t>MetalMotors S:A</w:t>
          </w:r>
          <w:r>
            <w:t xml:space="preserve">, </w:t>
          </w:r>
          <w:r>
            <w:fldChar w:fldCharType="begin"/>
          </w:r>
          <w:r>
            <w:instrText xml:space="preserve"> DATE \@ "yyyy" </w:instrText>
          </w:r>
          <w:r>
            <w:fldChar w:fldCharType="separate"/>
          </w:r>
          <w:r w:rsidR="00313251">
            <w:rPr>
              <w:noProof/>
            </w:rPr>
            <w:t>2017</w:t>
          </w:r>
          <w:r>
            <w:fldChar w:fldCharType="end"/>
          </w:r>
        </w:p>
      </w:tc>
      <w:tc>
        <w:tcPr>
          <w:tcW w:w="3162" w:type="dxa"/>
          <w:tcBorders>
            <w:top w:val="nil"/>
            <w:left w:val="nil"/>
            <w:bottom w:val="nil"/>
            <w:right w:val="nil"/>
          </w:tcBorders>
        </w:tcPr>
        <w:p w14:paraId="0255CD68" w14:textId="0E96C4BD" w:rsidR="00866B8D" w:rsidRDefault="00866B8D" w:rsidP="00AD721C">
          <w:pPr>
            <w:jc w:val="right"/>
          </w:pPr>
          <w:r>
            <w:t xml:space="preserve">Página </w:t>
          </w:r>
          <w:r w:rsidRPr="66195704">
            <w:rPr>
              <w:rStyle w:val="Nmerodepgina"/>
              <w:noProof/>
            </w:rPr>
            <w:fldChar w:fldCharType="begin"/>
          </w:r>
          <w:r w:rsidRPr="66195704">
            <w:rPr>
              <w:rStyle w:val="Nmerodepgina"/>
              <w:noProof/>
            </w:rPr>
            <w:instrText xml:space="preserve"> PAGE </w:instrText>
          </w:r>
          <w:r w:rsidRPr="66195704">
            <w:rPr>
              <w:rStyle w:val="Nmerodepgina"/>
              <w:noProof/>
            </w:rPr>
            <w:fldChar w:fldCharType="separate"/>
          </w:r>
          <w:r w:rsidR="00313251">
            <w:rPr>
              <w:rStyle w:val="Nmerodepgina"/>
              <w:noProof/>
            </w:rPr>
            <w:t>34</w:t>
          </w:r>
          <w:r w:rsidRPr="66195704">
            <w:rPr>
              <w:rStyle w:val="Nmerodepgina"/>
              <w:noProof/>
            </w:rPr>
            <w:fldChar w:fldCharType="end"/>
          </w:r>
        </w:p>
      </w:tc>
    </w:tr>
  </w:tbl>
  <w:p w14:paraId="260E8F75" w14:textId="77777777" w:rsidR="00866B8D" w:rsidRDefault="00866B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963CB" w14:textId="77777777" w:rsidR="00866B8D" w:rsidRDefault="00866B8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AD0D1E" w14:textId="77777777" w:rsidR="00582442" w:rsidRDefault="00582442">
      <w:r>
        <w:separator/>
      </w:r>
    </w:p>
  </w:footnote>
  <w:footnote w:type="continuationSeparator" w:id="0">
    <w:p w14:paraId="31FB45F4" w14:textId="77777777" w:rsidR="00582442" w:rsidRDefault="00582442">
      <w:r>
        <w:continuationSeparator/>
      </w:r>
    </w:p>
  </w:footnote>
  <w:footnote w:type="continuationNotice" w:id="1">
    <w:p w14:paraId="0A628DE1" w14:textId="77777777" w:rsidR="00582442" w:rsidRDefault="0058244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3F17" w14:textId="77777777" w:rsidR="00866B8D" w:rsidRDefault="00866B8D">
    <w:pPr>
      <w:rPr>
        <w:sz w:val="24"/>
      </w:rPr>
    </w:pPr>
  </w:p>
  <w:p w14:paraId="31524C87" w14:textId="77777777" w:rsidR="00866B8D" w:rsidRDefault="00866B8D">
    <w:pPr>
      <w:pBdr>
        <w:top w:val="single" w:sz="6" w:space="1" w:color="auto"/>
      </w:pBdr>
      <w:rPr>
        <w:sz w:val="24"/>
      </w:rPr>
    </w:pPr>
  </w:p>
  <w:p w14:paraId="24389597" w14:textId="77777777" w:rsidR="00866B8D" w:rsidRPr="00C95B89" w:rsidRDefault="00866B8D" w:rsidP="00F64101">
    <w:pPr>
      <w:pBdr>
        <w:bottom w:val="single" w:sz="6" w:space="1" w:color="auto"/>
      </w:pBdr>
      <w:jc w:val="right"/>
      <w:rPr>
        <w:rFonts w:ascii="Arial" w:hAnsi="Arial"/>
        <w:b/>
        <w:sz w:val="36"/>
      </w:rPr>
    </w:pPr>
    <w:r>
      <w:rPr>
        <w:rFonts w:ascii="Arial" w:hAnsi="Arial"/>
        <w:b/>
        <w:sz w:val="36"/>
        <w:lang w:val="es-ES"/>
      </w:rPr>
      <w:t>METALMOTORS S.A</w:t>
    </w:r>
  </w:p>
  <w:p w14:paraId="16A277EB" w14:textId="77777777" w:rsidR="00866B8D" w:rsidRDefault="00866B8D">
    <w:pPr>
      <w:pBdr>
        <w:bottom w:val="single" w:sz="6" w:space="1" w:color="auto"/>
      </w:pBdr>
      <w:jc w:val="right"/>
      <w:rPr>
        <w:sz w:val="24"/>
      </w:rPr>
    </w:pPr>
  </w:p>
  <w:p w14:paraId="49F4C638" w14:textId="77777777" w:rsidR="00866B8D" w:rsidRDefault="00866B8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6B8D" w14:paraId="69796981" w14:textId="77777777" w:rsidTr="00F64101">
      <w:tc>
        <w:tcPr>
          <w:tcW w:w="6379" w:type="dxa"/>
        </w:tcPr>
        <w:p w14:paraId="000AE704" w14:textId="5B73FFCA" w:rsidR="00866B8D" w:rsidRDefault="00866B8D" w:rsidP="00F64101">
          <w:r>
            <w:t>SIP M&amp;M</w:t>
          </w:r>
        </w:p>
      </w:tc>
      <w:tc>
        <w:tcPr>
          <w:tcW w:w="3179" w:type="dxa"/>
        </w:tcPr>
        <w:p w14:paraId="54F5F922" w14:textId="5E60B95B" w:rsidR="00866B8D" w:rsidRDefault="00866B8D" w:rsidP="00F64101">
          <w:pPr>
            <w:tabs>
              <w:tab w:val="left" w:pos="1135"/>
            </w:tabs>
            <w:spacing w:before="40"/>
            <w:ind w:right="68"/>
          </w:pPr>
          <w:r>
            <w:t xml:space="preserve">  Versión:           1.0</w:t>
          </w:r>
        </w:p>
      </w:tc>
    </w:tr>
    <w:tr w:rsidR="00866B8D" w14:paraId="286EE79B" w14:textId="77777777" w:rsidTr="00F64101">
      <w:tc>
        <w:tcPr>
          <w:tcW w:w="6379" w:type="dxa"/>
        </w:tcPr>
        <w:p w14:paraId="1A857EBD" w14:textId="77777777" w:rsidR="00866B8D" w:rsidRPr="0047734A" w:rsidRDefault="00866B8D" w:rsidP="00F64101">
          <w:pPr>
            <w:rPr>
              <w:lang w:val="es-ES"/>
            </w:rPr>
          </w:pPr>
          <w:r w:rsidRPr="66195704">
            <w:rPr>
              <w:lang w:val="es-ES"/>
            </w:rPr>
            <w:t>Especificación de Requerimientos de Software</w:t>
          </w:r>
        </w:p>
      </w:tc>
      <w:tc>
        <w:tcPr>
          <w:tcW w:w="3179" w:type="dxa"/>
        </w:tcPr>
        <w:p w14:paraId="59BC642F" w14:textId="7D8D9B65" w:rsidR="00866B8D" w:rsidRDefault="00866B8D" w:rsidP="00F64101">
          <w:r w:rsidRPr="66195704">
            <w:rPr>
              <w:lang w:val="es-ES"/>
            </w:rPr>
            <w:t xml:space="preserve">  </w:t>
          </w:r>
          <w:r>
            <w:t>Fecha:  21/2/2017</w:t>
          </w:r>
        </w:p>
      </w:tc>
    </w:tr>
    <w:tr w:rsidR="00866B8D" w:rsidRPr="00836A5B" w14:paraId="719FA81F" w14:textId="77777777" w:rsidTr="00F64101">
      <w:tc>
        <w:tcPr>
          <w:tcW w:w="9558" w:type="dxa"/>
          <w:gridSpan w:val="2"/>
        </w:tcPr>
        <w:p w14:paraId="7B242553" w14:textId="77777777" w:rsidR="00866B8D" w:rsidRPr="0047734A" w:rsidRDefault="00866B8D" w:rsidP="00F64101">
          <w:pPr>
            <w:rPr>
              <w:lang w:val="es-ES"/>
            </w:rPr>
          </w:pPr>
          <w:r w:rsidRPr="66195704">
            <w:rPr>
              <w:lang w:val="es-ES"/>
            </w:rPr>
            <w:t>Documento de Especificación de Requerimientos de Software</w:t>
          </w:r>
        </w:p>
      </w:tc>
    </w:tr>
  </w:tbl>
  <w:p w14:paraId="4319BF5D" w14:textId="77777777" w:rsidR="00866B8D" w:rsidRPr="0047734A" w:rsidRDefault="00866B8D">
    <w:pPr>
      <w:pStyle w:val="Encabezado"/>
      <w:rPr>
        <w:lang w:val="es-E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F4A80" w14:textId="77777777" w:rsidR="00866B8D" w:rsidRDefault="00866B8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E70CA9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BE6164"/>
    <w:multiLevelType w:val="hybridMultilevel"/>
    <w:tmpl w:val="126896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264318C"/>
    <w:multiLevelType w:val="hybridMultilevel"/>
    <w:tmpl w:val="D0946434"/>
    <w:lvl w:ilvl="0" w:tplc="49EE98D6">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13E43C8A"/>
    <w:multiLevelType w:val="hybridMultilevel"/>
    <w:tmpl w:val="5ED6D0FA"/>
    <w:lvl w:ilvl="0" w:tplc="300A0001">
      <w:start w:val="1"/>
      <w:numFmt w:val="bullet"/>
      <w:lvlText w:val=""/>
      <w:lvlJc w:val="left"/>
      <w:pPr>
        <w:ind w:left="2589" w:hanging="360"/>
      </w:pPr>
      <w:rPr>
        <w:rFonts w:ascii="Symbol" w:hAnsi="Symbol" w:hint="default"/>
      </w:rPr>
    </w:lvl>
    <w:lvl w:ilvl="1" w:tplc="300A0003" w:tentative="1">
      <w:start w:val="1"/>
      <w:numFmt w:val="bullet"/>
      <w:lvlText w:val="o"/>
      <w:lvlJc w:val="left"/>
      <w:pPr>
        <w:ind w:left="3309" w:hanging="360"/>
      </w:pPr>
      <w:rPr>
        <w:rFonts w:ascii="Courier New" w:hAnsi="Courier New" w:cs="Courier New" w:hint="default"/>
      </w:rPr>
    </w:lvl>
    <w:lvl w:ilvl="2" w:tplc="300A0005">
      <w:start w:val="1"/>
      <w:numFmt w:val="bullet"/>
      <w:lvlText w:val=""/>
      <w:lvlJc w:val="left"/>
      <w:pPr>
        <w:ind w:left="4029" w:hanging="360"/>
      </w:pPr>
      <w:rPr>
        <w:rFonts w:ascii="Wingdings" w:hAnsi="Wingdings" w:hint="default"/>
      </w:rPr>
    </w:lvl>
    <w:lvl w:ilvl="3" w:tplc="300A0001" w:tentative="1">
      <w:start w:val="1"/>
      <w:numFmt w:val="bullet"/>
      <w:lvlText w:val=""/>
      <w:lvlJc w:val="left"/>
      <w:pPr>
        <w:ind w:left="4749" w:hanging="360"/>
      </w:pPr>
      <w:rPr>
        <w:rFonts w:ascii="Symbol" w:hAnsi="Symbol" w:hint="default"/>
      </w:rPr>
    </w:lvl>
    <w:lvl w:ilvl="4" w:tplc="300A0003" w:tentative="1">
      <w:start w:val="1"/>
      <w:numFmt w:val="bullet"/>
      <w:lvlText w:val="o"/>
      <w:lvlJc w:val="left"/>
      <w:pPr>
        <w:ind w:left="5469" w:hanging="360"/>
      </w:pPr>
      <w:rPr>
        <w:rFonts w:ascii="Courier New" w:hAnsi="Courier New" w:cs="Courier New" w:hint="default"/>
      </w:rPr>
    </w:lvl>
    <w:lvl w:ilvl="5" w:tplc="300A0005" w:tentative="1">
      <w:start w:val="1"/>
      <w:numFmt w:val="bullet"/>
      <w:lvlText w:val=""/>
      <w:lvlJc w:val="left"/>
      <w:pPr>
        <w:ind w:left="6189" w:hanging="360"/>
      </w:pPr>
      <w:rPr>
        <w:rFonts w:ascii="Wingdings" w:hAnsi="Wingdings" w:hint="default"/>
      </w:rPr>
    </w:lvl>
    <w:lvl w:ilvl="6" w:tplc="300A0001" w:tentative="1">
      <w:start w:val="1"/>
      <w:numFmt w:val="bullet"/>
      <w:lvlText w:val=""/>
      <w:lvlJc w:val="left"/>
      <w:pPr>
        <w:ind w:left="6909" w:hanging="360"/>
      </w:pPr>
      <w:rPr>
        <w:rFonts w:ascii="Symbol" w:hAnsi="Symbol" w:hint="default"/>
      </w:rPr>
    </w:lvl>
    <w:lvl w:ilvl="7" w:tplc="300A0003" w:tentative="1">
      <w:start w:val="1"/>
      <w:numFmt w:val="bullet"/>
      <w:lvlText w:val="o"/>
      <w:lvlJc w:val="left"/>
      <w:pPr>
        <w:ind w:left="7629" w:hanging="360"/>
      </w:pPr>
      <w:rPr>
        <w:rFonts w:ascii="Courier New" w:hAnsi="Courier New" w:cs="Courier New" w:hint="default"/>
      </w:rPr>
    </w:lvl>
    <w:lvl w:ilvl="8" w:tplc="300A0005" w:tentative="1">
      <w:start w:val="1"/>
      <w:numFmt w:val="bullet"/>
      <w:lvlText w:val=""/>
      <w:lvlJc w:val="left"/>
      <w:pPr>
        <w:ind w:left="8349" w:hanging="360"/>
      </w:pPr>
      <w:rPr>
        <w:rFonts w:ascii="Wingdings" w:hAnsi="Wingdings" w:hint="default"/>
      </w:rPr>
    </w:lvl>
  </w:abstractNum>
  <w:abstractNum w:abstractNumId="4" w15:restartNumberingAfterBreak="0">
    <w:nsid w:val="17B24DB1"/>
    <w:multiLevelType w:val="hybridMultilevel"/>
    <w:tmpl w:val="A356C518"/>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9E641C8"/>
    <w:multiLevelType w:val="hybridMultilevel"/>
    <w:tmpl w:val="AD8C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AA97D91"/>
    <w:multiLevelType w:val="hybridMultilevel"/>
    <w:tmpl w:val="2AAA1AD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7" w15:restartNumberingAfterBreak="0">
    <w:nsid w:val="1C3E2074"/>
    <w:multiLevelType w:val="hybridMultilevel"/>
    <w:tmpl w:val="5BDC7050"/>
    <w:lvl w:ilvl="0" w:tplc="49EE98D6">
      <w:start w:val="1"/>
      <w:numFmt w:val="bullet"/>
      <w:lvlText w:val="-"/>
      <w:lvlJc w:val="left"/>
      <w:pPr>
        <w:ind w:left="1440" w:hanging="360"/>
      </w:pPr>
      <w:rPr>
        <w:rFonts w:ascii="Times New Roman" w:eastAsia="Times New Roman" w:hAnsi="Times New Roman" w:cs="Times New Roman" w:hint="default"/>
      </w:rPr>
    </w:lvl>
    <w:lvl w:ilvl="1" w:tplc="49EE98D6">
      <w:start w:val="1"/>
      <w:numFmt w:val="bullet"/>
      <w:lvlText w:val="-"/>
      <w:lvlJc w:val="left"/>
      <w:pPr>
        <w:ind w:left="2160" w:hanging="360"/>
      </w:pPr>
      <w:rPr>
        <w:rFonts w:ascii="Times New Roman" w:eastAsia="Times New Roman" w:hAnsi="Times New Roman" w:cs="Times New Roman"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8" w15:restartNumberingAfterBreak="0">
    <w:nsid w:val="1D521588"/>
    <w:multiLevelType w:val="hybridMultilevel"/>
    <w:tmpl w:val="8E3C0EF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241C000F"/>
    <w:multiLevelType w:val="hybridMultilevel"/>
    <w:tmpl w:val="83501DBE"/>
    <w:lvl w:ilvl="0" w:tplc="300A0001">
      <w:start w:val="1"/>
      <w:numFmt w:val="bullet"/>
      <w:lvlText w:val=""/>
      <w:lvlJc w:val="left"/>
      <w:pPr>
        <w:ind w:left="2520" w:hanging="360"/>
      </w:pPr>
      <w:rPr>
        <w:rFonts w:ascii="Symbol" w:hAnsi="Symbol" w:hint="default"/>
      </w:rPr>
    </w:lvl>
    <w:lvl w:ilvl="1" w:tplc="300A0003" w:tentative="1">
      <w:start w:val="1"/>
      <w:numFmt w:val="bullet"/>
      <w:lvlText w:val="o"/>
      <w:lvlJc w:val="left"/>
      <w:pPr>
        <w:ind w:left="3240" w:hanging="360"/>
      </w:pPr>
      <w:rPr>
        <w:rFonts w:ascii="Courier New" w:hAnsi="Courier New" w:cs="Courier New" w:hint="default"/>
      </w:rPr>
    </w:lvl>
    <w:lvl w:ilvl="2" w:tplc="300A0005" w:tentative="1">
      <w:start w:val="1"/>
      <w:numFmt w:val="bullet"/>
      <w:lvlText w:val=""/>
      <w:lvlJc w:val="left"/>
      <w:pPr>
        <w:ind w:left="3960" w:hanging="360"/>
      </w:pPr>
      <w:rPr>
        <w:rFonts w:ascii="Wingdings" w:hAnsi="Wingdings" w:hint="default"/>
      </w:rPr>
    </w:lvl>
    <w:lvl w:ilvl="3" w:tplc="300A0001" w:tentative="1">
      <w:start w:val="1"/>
      <w:numFmt w:val="bullet"/>
      <w:lvlText w:val=""/>
      <w:lvlJc w:val="left"/>
      <w:pPr>
        <w:ind w:left="4680" w:hanging="360"/>
      </w:pPr>
      <w:rPr>
        <w:rFonts w:ascii="Symbol" w:hAnsi="Symbol" w:hint="default"/>
      </w:rPr>
    </w:lvl>
    <w:lvl w:ilvl="4" w:tplc="300A0003" w:tentative="1">
      <w:start w:val="1"/>
      <w:numFmt w:val="bullet"/>
      <w:lvlText w:val="o"/>
      <w:lvlJc w:val="left"/>
      <w:pPr>
        <w:ind w:left="5400" w:hanging="360"/>
      </w:pPr>
      <w:rPr>
        <w:rFonts w:ascii="Courier New" w:hAnsi="Courier New" w:cs="Courier New" w:hint="default"/>
      </w:rPr>
    </w:lvl>
    <w:lvl w:ilvl="5" w:tplc="300A0005" w:tentative="1">
      <w:start w:val="1"/>
      <w:numFmt w:val="bullet"/>
      <w:lvlText w:val=""/>
      <w:lvlJc w:val="left"/>
      <w:pPr>
        <w:ind w:left="6120" w:hanging="360"/>
      </w:pPr>
      <w:rPr>
        <w:rFonts w:ascii="Wingdings" w:hAnsi="Wingdings" w:hint="default"/>
      </w:rPr>
    </w:lvl>
    <w:lvl w:ilvl="6" w:tplc="300A0001" w:tentative="1">
      <w:start w:val="1"/>
      <w:numFmt w:val="bullet"/>
      <w:lvlText w:val=""/>
      <w:lvlJc w:val="left"/>
      <w:pPr>
        <w:ind w:left="6840" w:hanging="360"/>
      </w:pPr>
      <w:rPr>
        <w:rFonts w:ascii="Symbol" w:hAnsi="Symbol" w:hint="default"/>
      </w:rPr>
    </w:lvl>
    <w:lvl w:ilvl="7" w:tplc="300A0003" w:tentative="1">
      <w:start w:val="1"/>
      <w:numFmt w:val="bullet"/>
      <w:lvlText w:val="o"/>
      <w:lvlJc w:val="left"/>
      <w:pPr>
        <w:ind w:left="7560" w:hanging="360"/>
      </w:pPr>
      <w:rPr>
        <w:rFonts w:ascii="Courier New" w:hAnsi="Courier New" w:cs="Courier New" w:hint="default"/>
      </w:rPr>
    </w:lvl>
    <w:lvl w:ilvl="8" w:tplc="300A0005" w:tentative="1">
      <w:start w:val="1"/>
      <w:numFmt w:val="bullet"/>
      <w:lvlText w:val=""/>
      <w:lvlJc w:val="left"/>
      <w:pPr>
        <w:ind w:left="8280" w:hanging="360"/>
      </w:pPr>
      <w:rPr>
        <w:rFonts w:ascii="Wingdings" w:hAnsi="Wingdings" w:hint="default"/>
      </w:rPr>
    </w:lvl>
  </w:abstractNum>
  <w:abstractNum w:abstractNumId="10" w15:restartNumberingAfterBreak="0">
    <w:nsid w:val="26071702"/>
    <w:multiLevelType w:val="hybridMultilevel"/>
    <w:tmpl w:val="D2EA0102"/>
    <w:lvl w:ilvl="0" w:tplc="300A0003">
      <w:start w:val="1"/>
      <w:numFmt w:val="bullet"/>
      <w:lvlText w:val="o"/>
      <w:lvlJc w:val="left"/>
      <w:pPr>
        <w:ind w:left="2880" w:hanging="360"/>
      </w:pPr>
      <w:rPr>
        <w:rFonts w:ascii="Courier New" w:hAnsi="Courier New" w:cs="Courier New" w:hint="default"/>
      </w:rPr>
    </w:lvl>
    <w:lvl w:ilvl="1" w:tplc="300A0003" w:tentative="1">
      <w:start w:val="1"/>
      <w:numFmt w:val="bullet"/>
      <w:lvlText w:val="o"/>
      <w:lvlJc w:val="left"/>
      <w:pPr>
        <w:ind w:left="3600" w:hanging="360"/>
      </w:pPr>
      <w:rPr>
        <w:rFonts w:ascii="Courier New" w:hAnsi="Courier New" w:cs="Courier New" w:hint="default"/>
      </w:rPr>
    </w:lvl>
    <w:lvl w:ilvl="2" w:tplc="300A0005" w:tentative="1">
      <w:start w:val="1"/>
      <w:numFmt w:val="bullet"/>
      <w:lvlText w:val=""/>
      <w:lvlJc w:val="left"/>
      <w:pPr>
        <w:ind w:left="4320" w:hanging="360"/>
      </w:pPr>
      <w:rPr>
        <w:rFonts w:ascii="Wingdings" w:hAnsi="Wingdings" w:hint="default"/>
      </w:rPr>
    </w:lvl>
    <w:lvl w:ilvl="3" w:tplc="300A0001" w:tentative="1">
      <w:start w:val="1"/>
      <w:numFmt w:val="bullet"/>
      <w:lvlText w:val=""/>
      <w:lvlJc w:val="left"/>
      <w:pPr>
        <w:ind w:left="5040" w:hanging="360"/>
      </w:pPr>
      <w:rPr>
        <w:rFonts w:ascii="Symbol" w:hAnsi="Symbol" w:hint="default"/>
      </w:rPr>
    </w:lvl>
    <w:lvl w:ilvl="4" w:tplc="300A0003" w:tentative="1">
      <w:start w:val="1"/>
      <w:numFmt w:val="bullet"/>
      <w:lvlText w:val="o"/>
      <w:lvlJc w:val="left"/>
      <w:pPr>
        <w:ind w:left="5760" w:hanging="360"/>
      </w:pPr>
      <w:rPr>
        <w:rFonts w:ascii="Courier New" w:hAnsi="Courier New" w:cs="Courier New" w:hint="default"/>
      </w:rPr>
    </w:lvl>
    <w:lvl w:ilvl="5" w:tplc="300A0005" w:tentative="1">
      <w:start w:val="1"/>
      <w:numFmt w:val="bullet"/>
      <w:lvlText w:val=""/>
      <w:lvlJc w:val="left"/>
      <w:pPr>
        <w:ind w:left="6480" w:hanging="360"/>
      </w:pPr>
      <w:rPr>
        <w:rFonts w:ascii="Wingdings" w:hAnsi="Wingdings" w:hint="default"/>
      </w:rPr>
    </w:lvl>
    <w:lvl w:ilvl="6" w:tplc="300A0001" w:tentative="1">
      <w:start w:val="1"/>
      <w:numFmt w:val="bullet"/>
      <w:lvlText w:val=""/>
      <w:lvlJc w:val="left"/>
      <w:pPr>
        <w:ind w:left="7200" w:hanging="360"/>
      </w:pPr>
      <w:rPr>
        <w:rFonts w:ascii="Symbol" w:hAnsi="Symbol" w:hint="default"/>
      </w:rPr>
    </w:lvl>
    <w:lvl w:ilvl="7" w:tplc="300A0003" w:tentative="1">
      <w:start w:val="1"/>
      <w:numFmt w:val="bullet"/>
      <w:lvlText w:val="o"/>
      <w:lvlJc w:val="left"/>
      <w:pPr>
        <w:ind w:left="7920" w:hanging="360"/>
      </w:pPr>
      <w:rPr>
        <w:rFonts w:ascii="Courier New" w:hAnsi="Courier New" w:cs="Courier New" w:hint="default"/>
      </w:rPr>
    </w:lvl>
    <w:lvl w:ilvl="8" w:tplc="300A0005" w:tentative="1">
      <w:start w:val="1"/>
      <w:numFmt w:val="bullet"/>
      <w:lvlText w:val=""/>
      <w:lvlJc w:val="left"/>
      <w:pPr>
        <w:ind w:left="8640" w:hanging="360"/>
      </w:pPr>
      <w:rPr>
        <w:rFonts w:ascii="Wingdings" w:hAnsi="Wingdings" w:hint="default"/>
      </w:rPr>
    </w:lvl>
  </w:abstractNum>
  <w:abstractNum w:abstractNumId="11" w15:restartNumberingAfterBreak="0">
    <w:nsid w:val="279B243F"/>
    <w:multiLevelType w:val="hybridMultilevel"/>
    <w:tmpl w:val="7F8A5102"/>
    <w:lvl w:ilvl="0" w:tplc="300A0003">
      <w:start w:val="1"/>
      <w:numFmt w:val="bullet"/>
      <w:lvlText w:val="o"/>
      <w:lvlJc w:val="left"/>
      <w:pPr>
        <w:ind w:left="3600" w:hanging="360"/>
      </w:pPr>
      <w:rPr>
        <w:rFonts w:ascii="Courier New" w:hAnsi="Courier New" w:cs="Courier New" w:hint="default"/>
      </w:rPr>
    </w:lvl>
    <w:lvl w:ilvl="1" w:tplc="300A0003" w:tentative="1">
      <w:start w:val="1"/>
      <w:numFmt w:val="bullet"/>
      <w:lvlText w:val="o"/>
      <w:lvlJc w:val="left"/>
      <w:pPr>
        <w:ind w:left="4320" w:hanging="360"/>
      </w:pPr>
      <w:rPr>
        <w:rFonts w:ascii="Courier New" w:hAnsi="Courier New" w:cs="Courier New" w:hint="default"/>
      </w:rPr>
    </w:lvl>
    <w:lvl w:ilvl="2" w:tplc="300A0005" w:tentative="1">
      <w:start w:val="1"/>
      <w:numFmt w:val="bullet"/>
      <w:lvlText w:val=""/>
      <w:lvlJc w:val="left"/>
      <w:pPr>
        <w:ind w:left="5040" w:hanging="360"/>
      </w:pPr>
      <w:rPr>
        <w:rFonts w:ascii="Wingdings" w:hAnsi="Wingdings" w:hint="default"/>
      </w:rPr>
    </w:lvl>
    <w:lvl w:ilvl="3" w:tplc="300A0001" w:tentative="1">
      <w:start w:val="1"/>
      <w:numFmt w:val="bullet"/>
      <w:lvlText w:val=""/>
      <w:lvlJc w:val="left"/>
      <w:pPr>
        <w:ind w:left="5760" w:hanging="360"/>
      </w:pPr>
      <w:rPr>
        <w:rFonts w:ascii="Symbol" w:hAnsi="Symbol" w:hint="default"/>
      </w:rPr>
    </w:lvl>
    <w:lvl w:ilvl="4" w:tplc="300A0003" w:tentative="1">
      <w:start w:val="1"/>
      <w:numFmt w:val="bullet"/>
      <w:lvlText w:val="o"/>
      <w:lvlJc w:val="left"/>
      <w:pPr>
        <w:ind w:left="6480" w:hanging="360"/>
      </w:pPr>
      <w:rPr>
        <w:rFonts w:ascii="Courier New" w:hAnsi="Courier New" w:cs="Courier New" w:hint="default"/>
      </w:rPr>
    </w:lvl>
    <w:lvl w:ilvl="5" w:tplc="300A0005" w:tentative="1">
      <w:start w:val="1"/>
      <w:numFmt w:val="bullet"/>
      <w:lvlText w:val=""/>
      <w:lvlJc w:val="left"/>
      <w:pPr>
        <w:ind w:left="7200" w:hanging="360"/>
      </w:pPr>
      <w:rPr>
        <w:rFonts w:ascii="Wingdings" w:hAnsi="Wingdings" w:hint="default"/>
      </w:rPr>
    </w:lvl>
    <w:lvl w:ilvl="6" w:tplc="300A0001" w:tentative="1">
      <w:start w:val="1"/>
      <w:numFmt w:val="bullet"/>
      <w:lvlText w:val=""/>
      <w:lvlJc w:val="left"/>
      <w:pPr>
        <w:ind w:left="7920" w:hanging="360"/>
      </w:pPr>
      <w:rPr>
        <w:rFonts w:ascii="Symbol" w:hAnsi="Symbol" w:hint="default"/>
      </w:rPr>
    </w:lvl>
    <w:lvl w:ilvl="7" w:tplc="300A0003" w:tentative="1">
      <w:start w:val="1"/>
      <w:numFmt w:val="bullet"/>
      <w:lvlText w:val="o"/>
      <w:lvlJc w:val="left"/>
      <w:pPr>
        <w:ind w:left="8640" w:hanging="360"/>
      </w:pPr>
      <w:rPr>
        <w:rFonts w:ascii="Courier New" w:hAnsi="Courier New" w:cs="Courier New" w:hint="default"/>
      </w:rPr>
    </w:lvl>
    <w:lvl w:ilvl="8" w:tplc="300A0005" w:tentative="1">
      <w:start w:val="1"/>
      <w:numFmt w:val="bullet"/>
      <w:lvlText w:val=""/>
      <w:lvlJc w:val="left"/>
      <w:pPr>
        <w:ind w:left="9360" w:hanging="360"/>
      </w:pPr>
      <w:rPr>
        <w:rFonts w:ascii="Wingdings" w:hAnsi="Wingdings" w:hint="default"/>
      </w:rPr>
    </w:lvl>
  </w:abstractNum>
  <w:abstractNum w:abstractNumId="12" w15:restartNumberingAfterBreak="0">
    <w:nsid w:val="28365372"/>
    <w:multiLevelType w:val="hybridMultilevel"/>
    <w:tmpl w:val="87BCAF42"/>
    <w:lvl w:ilvl="0" w:tplc="300A0001">
      <w:start w:val="1"/>
      <w:numFmt w:val="bullet"/>
      <w:lvlText w:val=""/>
      <w:lvlJc w:val="left"/>
      <w:pPr>
        <w:ind w:left="2589" w:hanging="360"/>
      </w:pPr>
      <w:rPr>
        <w:rFonts w:ascii="Symbol" w:hAnsi="Symbol" w:hint="default"/>
      </w:rPr>
    </w:lvl>
    <w:lvl w:ilvl="1" w:tplc="04090003">
      <w:start w:val="1"/>
      <w:numFmt w:val="bullet"/>
      <w:lvlText w:val="o"/>
      <w:lvlJc w:val="left"/>
      <w:pPr>
        <w:ind w:left="2981" w:hanging="360"/>
      </w:pPr>
      <w:rPr>
        <w:rFonts w:ascii="Courier New" w:hAnsi="Courier New" w:cs="Courier New" w:hint="default"/>
      </w:rPr>
    </w:lvl>
    <w:lvl w:ilvl="2" w:tplc="04090005" w:tentative="1">
      <w:start w:val="1"/>
      <w:numFmt w:val="bullet"/>
      <w:lvlText w:val=""/>
      <w:lvlJc w:val="left"/>
      <w:pPr>
        <w:ind w:left="4029" w:hanging="360"/>
      </w:pPr>
      <w:rPr>
        <w:rFonts w:ascii="Wingdings" w:hAnsi="Wingdings" w:hint="default"/>
      </w:rPr>
    </w:lvl>
    <w:lvl w:ilvl="3" w:tplc="04090001" w:tentative="1">
      <w:start w:val="1"/>
      <w:numFmt w:val="bullet"/>
      <w:lvlText w:val=""/>
      <w:lvlJc w:val="left"/>
      <w:pPr>
        <w:ind w:left="4749" w:hanging="360"/>
      </w:pPr>
      <w:rPr>
        <w:rFonts w:ascii="Symbol" w:hAnsi="Symbol" w:hint="default"/>
      </w:rPr>
    </w:lvl>
    <w:lvl w:ilvl="4" w:tplc="300A0001">
      <w:start w:val="1"/>
      <w:numFmt w:val="bullet"/>
      <w:lvlText w:val=""/>
      <w:lvlJc w:val="left"/>
      <w:pPr>
        <w:ind w:left="5469" w:hanging="360"/>
      </w:pPr>
      <w:rPr>
        <w:rFonts w:ascii="Symbol" w:hAnsi="Symbol" w:hint="default"/>
      </w:rPr>
    </w:lvl>
    <w:lvl w:ilvl="5" w:tplc="04090005" w:tentative="1">
      <w:start w:val="1"/>
      <w:numFmt w:val="bullet"/>
      <w:lvlText w:val=""/>
      <w:lvlJc w:val="left"/>
      <w:pPr>
        <w:ind w:left="6189" w:hanging="360"/>
      </w:pPr>
      <w:rPr>
        <w:rFonts w:ascii="Wingdings" w:hAnsi="Wingdings" w:hint="default"/>
      </w:rPr>
    </w:lvl>
    <w:lvl w:ilvl="6" w:tplc="04090001" w:tentative="1">
      <w:start w:val="1"/>
      <w:numFmt w:val="bullet"/>
      <w:lvlText w:val=""/>
      <w:lvlJc w:val="left"/>
      <w:pPr>
        <w:ind w:left="6909" w:hanging="360"/>
      </w:pPr>
      <w:rPr>
        <w:rFonts w:ascii="Symbol" w:hAnsi="Symbol" w:hint="default"/>
      </w:rPr>
    </w:lvl>
    <w:lvl w:ilvl="7" w:tplc="04090003" w:tentative="1">
      <w:start w:val="1"/>
      <w:numFmt w:val="bullet"/>
      <w:lvlText w:val="o"/>
      <w:lvlJc w:val="left"/>
      <w:pPr>
        <w:ind w:left="7629" w:hanging="360"/>
      </w:pPr>
      <w:rPr>
        <w:rFonts w:ascii="Courier New" w:hAnsi="Courier New" w:cs="Courier New" w:hint="default"/>
      </w:rPr>
    </w:lvl>
    <w:lvl w:ilvl="8" w:tplc="04090005" w:tentative="1">
      <w:start w:val="1"/>
      <w:numFmt w:val="bullet"/>
      <w:lvlText w:val=""/>
      <w:lvlJc w:val="left"/>
      <w:pPr>
        <w:ind w:left="8349" w:hanging="360"/>
      </w:pPr>
      <w:rPr>
        <w:rFonts w:ascii="Wingdings" w:hAnsi="Wingdings" w:hint="default"/>
      </w:rPr>
    </w:lvl>
  </w:abstractNum>
  <w:abstractNum w:abstractNumId="13" w15:restartNumberingAfterBreak="0">
    <w:nsid w:val="29055B08"/>
    <w:multiLevelType w:val="hybridMultilevel"/>
    <w:tmpl w:val="B6FA4B66"/>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C696350"/>
    <w:multiLevelType w:val="hybridMultilevel"/>
    <w:tmpl w:val="93525210"/>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5" w15:restartNumberingAfterBreak="0">
    <w:nsid w:val="30EE4B3F"/>
    <w:multiLevelType w:val="hybridMultilevel"/>
    <w:tmpl w:val="2894424C"/>
    <w:lvl w:ilvl="0" w:tplc="300A000D">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D">
      <w:start w:val="1"/>
      <w:numFmt w:val="bullet"/>
      <w:lvlText w:val=""/>
      <w:lvlJc w:val="left"/>
      <w:pPr>
        <w:ind w:left="2160" w:hanging="360"/>
      </w:pPr>
      <w:rPr>
        <w:rFonts w:ascii="Wingdings" w:hAnsi="Wingdings" w:hint="default"/>
      </w:rPr>
    </w:lvl>
    <w:lvl w:ilvl="3" w:tplc="300A0003">
      <w:start w:val="1"/>
      <w:numFmt w:val="bullet"/>
      <w:lvlText w:val="o"/>
      <w:lvlJc w:val="left"/>
      <w:pPr>
        <w:ind w:left="2880" w:hanging="360"/>
      </w:pPr>
      <w:rPr>
        <w:rFonts w:ascii="Courier New" w:hAnsi="Courier New" w:cs="Courier New"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16D6139"/>
    <w:multiLevelType w:val="hybridMultilevel"/>
    <w:tmpl w:val="152CA35E"/>
    <w:lvl w:ilvl="0" w:tplc="49EE98D6">
      <w:start w:val="1"/>
      <w:numFmt w:val="bullet"/>
      <w:lvlText w:val="-"/>
      <w:lvlJc w:val="left"/>
      <w:pPr>
        <w:ind w:left="1080" w:hanging="360"/>
      </w:pPr>
      <w:rPr>
        <w:rFonts w:ascii="Times New Roman" w:eastAsia="Times New Roman" w:hAnsi="Times New Roman" w:cs="Times New Roman" w:hint="default"/>
      </w:rPr>
    </w:lvl>
    <w:lvl w:ilvl="1" w:tplc="49EE98D6">
      <w:start w:val="1"/>
      <w:numFmt w:val="bullet"/>
      <w:lvlText w:val="-"/>
      <w:lvlJc w:val="left"/>
      <w:pPr>
        <w:ind w:left="1800" w:hanging="360"/>
      </w:pPr>
      <w:rPr>
        <w:rFonts w:ascii="Times New Roman" w:eastAsia="Times New Roman" w:hAnsi="Times New Roman" w:cs="Times New Roman"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7" w15:restartNumberingAfterBreak="0">
    <w:nsid w:val="31FC5B5B"/>
    <w:multiLevelType w:val="hybridMultilevel"/>
    <w:tmpl w:val="DC00A786"/>
    <w:lvl w:ilvl="0" w:tplc="49EE98D6">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B10206C"/>
    <w:multiLevelType w:val="hybridMultilevel"/>
    <w:tmpl w:val="3194514C"/>
    <w:lvl w:ilvl="0" w:tplc="300A0003">
      <w:start w:val="1"/>
      <w:numFmt w:val="bullet"/>
      <w:lvlText w:val="o"/>
      <w:lvlJc w:val="left"/>
      <w:pPr>
        <w:ind w:left="2497" w:hanging="360"/>
      </w:pPr>
      <w:rPr>
        <w:rFonts w:ascii="Courier New" w:hAnsi="Courier New" w:cs="Courier New" w:hint="default"/>
      </w:rPr>
    </w:lvl>
    <w:lvl w:ilvl="1" w:tplc="300A0003" w:tentative="1">
      <w:start w:val="1"/>
      <w:numFmt w:val="bullet"/>
      <w:lvlText w:val="o"/>
      <w:lvlJc w:val="left"/>
      <w:pPr>
        <w:ind w:left="3217" w:hanging="360"/>
      </w:pPr>
      <w:rPr>
        <w:rFonts w:ascii="Courier New" w:hAnsi="Courier New" w:cs="Courier New" w:hint="default"/>
      </w:rPr>
    </w:lvl>
    <w:lvl w:ilvl="2" w:tplc="300A0005" w:tentative="1">
      <w:start w:val="1"/>
      <w:numFmt w:val="bullet"/>
      <w:lvlText w:val=""/>
      <w:lvlJc w:val="left"/>
      <w:pPr>
        <w:ind w:left="3937" w:hanging="360"/>
      </w:pPr>
      <w:rPr>
        <w:rFonts w:ascii="Wingdings" w:hAnsi="Wingdings" w:hint="default"/>
      </w:rPr>
    </w:lvl>
    <w:lvl w:ilvl="3" w:tplc="300A0001" w:tentative="1">
      <w:start w:val="1"/>
      <w:numFmt w:val="bullet"/>
      <w:lvlText w:val=""/>
      <w:lvlJc w:val="left"/>
      <w:pPr>
        <w:ind w:left="4657" w:hanging="360"/>
      </w:pPr>
      <w:rPr>
        <w:rFonts w:ascii="Symbol" w:hAnsi="Symbol" w:hint="default"/>
      </w:rPr>
    </w:lvl>
    <w:lvl w:ilvl="4" w:tplc="300A0003" w:tentative="1">
      <w:start w:val="1"/>
      <w:numFmt w:val="bullet"/>
      <w:lvlText w:val="o"/>
      <w:lvlJc w:val="left"/>
      <w:pPr>
        <w:ind w:left="5377" w:hanging="360"/>
      </w:pPr>
      <w:rPr>
        <w:rFonts w:ascii="Courier New" w:hAnsi="Courier New" w:cs="Courier New" w:hint="default"/>
      </w:rPr>
    </w:lvl>
    <w:lvl w:ilvl="5" w:tplc="300A0005" w:tentative="1">
      <w:start w:val="1"/>
      <w:numFmt w:val="bullet"/>
      <w:lvlText w:val=""/>
      <w:lvlJc w:val="left"/>
      <w:pPr>
        <w:ind w:left="6097" w:hanging="360"/>
      </w:pPr>
      <w:rPr>
        <w:rFonts w:ascii="Wingdings" w:hAnsi="Wingdings" w:hint="default"/>
      </w:rPr>
    </w:lvl>
    <w:lvl w:ilvl="6" w:tplc="300A0001" w:tentative="1">
      <w:start w:val="1"/>
      <w:numFmt w:val="bullet"/>
      <w:lvlText w:val=""/>
      <w:lvlJc w:val="left"/>
      <w:pPr>
        <w:ind w:left="6817" w:hanging="360"/>
      </w:pPr>
      <w:rPr>
        <w:rFonts w:ascii="Symbol" w:hAnsi="Symbol" w:hint="default"/>
      </w:rPr>
    </w:lvl>
    <w:lvl w:ilvl="7" w:tplc="300A0003" w:tentative="1">
      <w:start w:val="1"/>
      <w:numFmt w:val="bullet"/>
      <w:lvlText w:val="o"/>
      <w:lvlJc w:val="left"/>
      <w:pPr>
        <w:ind w:left="7537" w:hanging="360"/>
      </w:pPr>
      <w:rPr>
        <w:rFonts w:ascii="Courier New" w:hAnsi="Courier New" w:cs="Courier New" w:hint="default"/>
      </w:rPr>
    </w:lvl>
    <w:lvl w:ilvl="8" w:tplc="300A0005" w:tentative="1">
      <w:start w:val="1"/>
      <w:numFmt w:val="bullet"/>
      <w:lvlText w:val=""/>
      <w:lvlJc w:val="left"/>
      <w:pPr>
        <w:ind w:left="8257" w:hanging="360"/>
      </w:pPr>
      <w:rPr>
        <w:rFonts w:ascii="Wingdings" w:hAnsi="Wingdings" w:hint="default"/>
      </w:rPr>
    </w:lvl>
  </w:abstractNum>
  <w:abstractNum w:abstractNumId="19" w15:restartNumberingAfterBreak="0">
    <w:nsid w:val="3CAF4C04"/>
    <w:multiLevelType w:val="hybridMultilevel"/>
    <w:tmpl w:val="E6E6BA2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0" w15:restartNumberingAfterBreak="0">
    <w:nsid w:val="3F247679"/>
    <w:multiLevelType w:val="hybridMultilevel"/>
    <w:tmpl w:val="C85ABFD6"/>
    <w:lvl w:ilvl="0" w:tplc="300A000D">
      <w:start w:val="1"/>
      <w:numFmt w:val="bullet"/>
      <w:lvlText w:val=""/>
      <w:lvlJc w:val="left"/>
      <w:pPr>
        <w:ind w:left="2880" w:hanging="360"/>
      </w:pPr>
      <w:rPr>
        <w:rFonts w:ascii="Wingdings" w:hAnsi="Wingdings" w:hint="default"/>
      </w:rPr>
    </w:lvl>
    <w:lvl w:ilvl="1" w:tplc="300A0003" w:tentative="1">
      <w:start w:val="1"/>
      <w:numFmt w:val="bullet"/>
      <w:lvlText w:val="o"/>
      <w:lvlJc w:val="left"/>
      <w:pPr>
        <w:ind w:left="3600" w:hanging="360"/>
      </w:pPr>
      <w:rPr>
        <w:rFonts w:ascii="Courier New" w:hAnsi="Courier New" w:cs="Courier New" w:hint="default"/>
      </w:rPr>
    </w:lvl>
    <w:lvl w:ilvl="2" w:tplc="300A0005" w:tentative="1">
      <w:start w:val="1"/>
      <w:numFmt w:val="bullet"/>
      <w:lvlText w:val=""/>
      <w:lvlJc w:val="left"/>
      <w:pPr>
        <w:ind w:left="4320" w:hanging="360"/>
      </w:pPr>
      <w:rPr>
        <w:rFonts w:ascii="Wingdings" w:hAnsi="Wingdings" w:hint="default"/>
      </w:rPr>
    </w:lvl>
    <w:lvl w:ilvl="3" w:tplc="300A0001" w:tentative="1">
      <w:start w:val="1"/>
      <w:numFmt w:val="bullet"/>
      <w:lvlText w:val=""/>
      <w:lvlJc w:val="left"/>
      <w:pPr>
        <w:ind w:left="5040" w:hanging="360"/>
      </w:pPr>
      <w:rPr>
        <w:rFonts w:ascii="Symbol" w:hAnsi="Symbol" w:hint="default"/>
      </w:rPr>
    </w:lvl>
    <w:lvl w:ilvl="4" w:tplc="300A0003" w:tentative="1">
      <w:start w:val="1"/>
      <w:numFmt w:val="bullet"/>
      <w:lvlText w:val="o"/>
      <w:lvlJc w:val="left"/>
      <w:pPr>
        <w:ind w:left="5760" w:hanging="360"/>
      </w:pPr>
      <w:rPr>
        <w:rFonts w:ascii="Courier New" w:hAnsi="Courier New" w:cs="Courier New" w:hint="default"/>
      </w:rPr>
    </w:lvl>
    <w:lvl w:ilvl="5" w:tplc="300A0005" w:tentative="1">
      <w:start w:val="1"/>
      <w:numFmt w:val="bullet"/>
      <w:lvlText w:val=""/>
      <w:lvlJc w:val="left"/>
      <w:pPr>
        <w:ind w:left="6480" w:hanging="360"/>
      </w:pPr>
      <w:rPr>
        <w:rFonts w:ascii="Wingdings" w:hAnsi="Wingdings" w:hint="default"/>
      </w:rPr>
    </w:lvl>
    <w:lvl w:ilvl="6" w:tplc="300A0001" w:tentative="1">
      <w:start w:val="1"/>
      <w:numFmt w:val="bullet"/>
      <w:lvlText w:val=""/>
      <w:lvlJc w:val="left"/>
      <w:pPr>
        <w:ind w:left="7200" w:hanging="360"/>
      </w:pPr>
      <w:rPr>
        <w:rFonts w:ascii="Symbol" w:hAnsi="Symbol" w:hint="default"/>
      </w:rPr>
    </w:lvl>
    <w:lvl w:ilvl="7" w:tplc="300A0003" w:tentative="1">
      <w:start w:val="1"/>
      <w:numFmt w:val="bullet"/>
      <w:lvlText w:val="o"/>
      <w:lvlJc w:val="left"/>
      <w:pPr>
        <w:ind w:left="7920" w:hanging="360"/>
      </w:pPr>
      <w:rPr>
        <w:rFonts w:ascii="Courier New" w:hAnsi="Courier New" w:cs="Courier New" w:hint="default"/>
      </w:rPr>
    </w:lvl>
    <w:lvl w:ilvl="8" w:tplc="300A0005" w:tentative="1">
      <w:start w:val="1"/>
      <w:numFmt w:val="bullet"/>
      <w:lvlText w:val=""/>
      <w:lvlJc w:val="left"/>
      <w:pPr>
        <w:ind w:left="8640" w:hanging="360"/>
      </w:pPr>
      <w:rPr>
        <w:rFonts w:ascii="Wingdings" w:hAnsi="Wingdings" w:hint="default"/>
      </w:rPr>
    </w:lvl>
  </w:abstractNum>
  <w:abstractNum w:abstractNumId="21" w15:restartNumberingAfterBreak="0">
    <w:nsid w:val="40124170"/>
    <w:multiLevelType w:val="hybridMultilevel"/>
    <w:tmpl w:val="2CE84318"/>
    <w:lvl w:ilvl="0" w:tplc="49EE98D6">
      <w:start w:val="1"/>
      <w:numFmt w:val="bullet"/>
      <w:lvlText w:val="-"/>
      <w:lvlJc w:val="left"/>
      <w:pPr>
        <w:ind w:left="1080" w:hanging="360"/>
      </w:pPr>
      <w:rPr>
        <w:rFonts w:ascii="Times New Roman" w:eastAsia="Times New Roman" w:hAnsi="Times New Roman" w:cs="Times New Roman" w:hint="default"/>
      </w:rPr>
    </w:lvl>
    <w:lvl w:ilvl="1" w:tplc="49EE98D6">
      <w:start w:val="1"/>
      <w:numFmt w:val="bullet"/>
      <w:lvlText w:val="-"/>
      <w:lvlJc w:val="left"/>
      <w:pPr>
        <w:ind w:left="1800" w:hanging="360"/>
      </w:pPr>
      <w:rPr>
        <w:rFonts w:ascii="Times New Roman" w:eastAsia="Times New Roman" w:hAnsi="Times New Roman" w:cs="Times New Roman"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2" w15:restartNumberingAfterBreak="0">
    <w:nsid w:val="40DC0CAC"/>
    <w:multiLevelType w:val="hybridMultilevel"/>
    <w:tmpl w:val="A20647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444E197E"/>
    <w:multiLevelType w:val="hybridMultilevel"/>
    <w:tmpl w:val="6E4CF7CC"/>
    <w:lvl w:ilvl="0" w:tplc="49EE98D6">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4" w15:restartNumberingAfterBreak="0">
    <w:nsid w:val="44FD5674"/>
    <w:multiLevelType w:val="hybridMultilevel"/>
    <w:tmpl w:val="DD8E2910"/>
    <w:lvl w:ilvl="0" w:tplc="300A0001">
      <w:start w:val="1"/>
      <w:numFmt w:val="bullet"/>
      <w:lvlText w:val=""/>
      <w:lvlJc w:val="left"/>
      <w:pPr>
        <w:ind w:left="1920" w:hanging="360"/>
      </w:pPr>
      <w:rPr>
        <w:rFonts w:ascii="Symbol" w:hAnsi="Symbol" w:hint="default"/>
      </w:rPr>
    </w:lvl>
    <w:lvl w:ilvl="1" w:tplc="300A0003">
      <w:start w:val="1"/>
      <w:numFmt w:val="bullet"/>
      <w:lvlText w:val="o"/>
      <w:lvlJc w:val="left"/>
      <w:pPr>
        <w:ind w:left="2880" w:hanging="360"/>
      </w:pPr>
      <w:rPr>
        <w:rFonts w:ascii="Courier New" w:hAnsi="Courier New" w:cs="Courier New" w:hint="default"/>
      </w:rPr>
    </w:lvl>
    <w:lvl w:ilvl="2" w:tplc="300A0005">
      <w:start w:val="1"/>
      <w:numFmt w:val="bullet"/>
      <w:lvlText w:val=""/>
      <w:lvlJc w:val="left"/>
      <w:pPr>
        <w:ind w:left="3600" w:hanging="360"/>
      </w:pPr>
      <w:rPr>
        <w:rFonts w:ascii="Wingdings" w:hAnsi="Wingdings" w:hint="default"/>
      </w:rPr>
    </w:lvl>
    <w:lvl w:ilvl="3" w:tplc="300A000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5" w15:restartNumberingAfterBreak="0">
    <w:nsid w:val="4890056D"/>
    <w:multiLevelType w:val="hybridMultilevel"/>
    <w:tmpl w:val="A1C697D6"/>
    <w:lvl w:ilvl="0" w:tplc="300A000D">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6" w15:restartNumberingAfterBreak="0">
    <w:nsid w:val="4F0F3509"/>
    <w:multiLevelType w:val="hybridMultilevel"/>
    <w:tmpl w:val="8BBAC9FA"/>
    <w:lvl w:ilvl="0" w:tplc="300A0003">
      <w:start w:val="1"/>
      <w:numFmt w:val="bullet"/>
      <w:lvlText w:val="o"/>
      <w:lvlJc w:val="left"/>
      <w:pPr>
        <w:ind w:left="1777" w:hanging="360"/>
      </w:pPr>
      <w:rPr>
        <w:rFonts w:ascii="Courier New" w:hAnsi="Courier New" w:cs="Courier New" w:hint="default"/>
      </w:rPr>
    </w:lvl>
    <w:lvl w:ilvl="1" w:tplc="300A0003" w:tentative="1">
      <w:start w:val="1"/>
      <w:numFmt w:val="bullet"/>
      <w:lvlText w:val="o"/>
      <w:lvlJc w:val="left"/>
      <w:pPr>
        <w:ind w:left="2497" w:hanging="360"/>
      </w:pPr>
      <w:rPr>
        <w:rFonts w:ascii="Courier New" w:hAnsi="Courier New" w:cs="Courier New" w:hint="default"/>
      </w:rPr>
    </w:lvl>
    <w:lvl w:ilvl="2" w:tplc="300A0005" w:tentative="1">
      <w:start w:val="1"/>
      <w:numFmt w:val="bullet"/>
      <w:lvlText w:val=""/>
      <w:lvlJc w:val="left"/>
      <w:pPr>
        <w:ind w:left="3217" w:hanging="360"/>
      </w:pPr>
      <w:rPr>
        <w:rFonts w:ascii="Wingdings" w:hAnsi="Wingdings" w:hint="default"/>
      </w:rPr>
    </w:lvl>
    <w:lvl w:ilvl="3" w:tplc="300A0001" w:tentative="1">
      <w:start w:val="1"/>
      <w:numFmt w:val="bullet"/>
      <w:lvlText w:val=""/>
      <w:lvlJc w:val="left"/>
      <w:pPr>
        <w:ind w:left="3937" w:hanging="360"/>
      </w:pPr>
      <w:rPr>
        <w:rFonts w:ascii="Symbol" w:hAnsi="Symbol" w:hint="default"/>
      </w:rPr>
    </w:lvl>
    <w:lvl w:ilvl="4" w:tplc="300A0003" w:tentative="1">
      <w:start w:val="1"/>
      <w:numFmt w:val="bullet"/>
      <w:lvlText w:val="o"/>
      <w:lvlJc w:val="left"/>
      <w:pPr>
        <w:ind w:left="4657" w:hanging="360"/>
      </w:pPr>
      <w:rPr>
        <w:rFonts w:ascii="Courier New" w:hAnsi="Courier New" w:cs="Courier New" w:hint="default"/>
      </w:rPr>
    </w:lvl>
    <w:lvl w:ilvl="5" w:tplc="300A0005" w:tentative="1">
      <w:start w:val="1"/>
      <w:numFmt w:val="bullet"/>
      <w:lvlText w:val=""/>
      <w:lvlJc w:val="left"/>
      <w:pPr>
        <w:ind w:left="5377" w:hanging="360"/>
      </w:pPr>
      <w:rPr>
        <w:rFonts w:ascii="Wingdings" w:hAnsi="Wingdings" w:hint="default"/>
      </w:rPr>
    </w:lvl>
    <w:lvl w:ilvl="6" w:tplc="300A0001" w:tentative="1">
      <w:start w:val="1"/>
      <w:numFmt w:val="bullet"/>
      <w:lvlText w:val=""/>
      <w:lvlJc w:val="left"/>
      <w:pPr>
        <w:ind w:left="6097" w:hanging="360"/>
      </w:pPr>
      <w:rPr>
        <w:rFonts w:ascii="Symbol" w:hAnsi="Symbol" w:hint="default"/>
      </w:rPr>
    </w:lvl>
    <w:lvl w:ilvl="7" w:tplc="300A0003" w:tentative="1">
      <w:start w:val="1"/>
      <w:numFmt w:val="bullet"/>
      <w:lvlText w:val="o"/>
      <w:lvlJc w:val="left"/>
      <w:pPr>
        <w:ind w:left="6817" w:hanging="360"/>
      </w:pPr>
      <w:rPr>
        <w:rFonts w:ascii="Courier New" w:hAnsi="Courier New" w:cs="Courier New" w:hint="default"/>
      </w:rPr>
    </w:lvl>
    <w:lvl w:ilvl="8" w:tplc="300A0005" w:tentative="1">
      <w:start w:val="1"/>
      <w:numFmt w:val="bullet"/>
      <w:lvlText w:val=""/>
      <w:lvlJc w:val="left"/>
      <w:pPr>
        <w:ind w:left="7537" w:hanging="360"/>
      </w:pPr>
      <w:rPr>
        <w:rFonts w:ascii="Wingdings" w:hAnsi="Wingdings" w:hint="default"/>
      </w:rPr>
    </w:lvl>
  </w:abstractNum>
  <w:abstractNum w:abstractNumId="27" w15:restartNumberingAfterBreak="0">
    <w:nsid w:val="52026EC6"/>
    <w:multiLevelType w:val="hybridMultilevel"/>
    <w:tmpl w:val="F134EEEC"/>
    <w:lvl w:ilvl="0" w:tplc="49EE98D6">
      <w:start w:val="1"/>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8" w15:restartNumberingAfterBreak="0">
    <w:nsid w:val="568D2DD1"/>
    <w:multiLevelType w:val="hybridMultilevel"/>
    <w:tmpl w:val="A9801B4C"/>
    <w:lvl w:ilvl="0" w:tplc="300A0001">
      <w:start w:val="1"/>
      <w:numFmt w:val="bullet"/>
      <w:lvlText w:val=""/>
      <w:lvlJc w:val="left"/>
      <w:pPr>
        <w:ind w:left="2589" w:hanging="360"/>
      </w:pPr>
      <w:rPr>
        <w:rFonts w:ascii="Symbol" w:hAnsi="Symbol" w:hint="default"/>
      </w:rPr>
    </w:lvl>
    <w:lvl w:ilvl="1" w:tplc="300A0003" w:tentative="1">
      <w:start w:val="1"/>
      <w:numFmt w:val="bullet"/>
      <w:lvlText w:val="o"/>
      <w:lvlJc w:val="left"/>
      <w:pPr>
        <w:ind w:left="3309" w:hanging="360"/>
      </w:pPr>
      <w:rPr>
        <w:rFonts w:ascii="Courier New" w:hAnsi="Courier New" w:cs="Courier New" w:hint="default"/>
      </w:rPr>
    </w:lvl>
    <w:lvl w:ilvl="2" w:tplc="300A0005">
      <w:start w:val="1"/>
      <w:numFmt w:val="bullet"/>
      <w:lvlText w:val=""/>
      <w:lvlJc w:val="left"/>
      <w:pPr>
        <w:ind w:left="4029" w:hanging="360"/>
      </w:pPr>
      <w:rPr>
        <w:rFonts w:ascii="Wingdings" w:hAnsi="Wingdings" w:hint="default"/>
      </w:rPr>
    </w:lvl>
    <w:lvl w:ilvl="3" w:tplc="300A0001" w:tentative="1">
      <w:start w:val="1"/>
      <w:numFmt w:val="bullet"/>
      <w:lvlText w:val=""/>
      <w:lvlJc w:val="left"/>
      <w:pPr>
        <w:ind w:left="4749" w:hanging="360"/>
      </w:pPr>
      <w:rPr>
        <w:rFonts w:ascii="Symbol" w:hAnsi="Symbol" w:hint="default"/>
      </w:rPr>
    </w:lvl>
    <w:lvl w:ilvl="4" w:tplc="300A0003" w:tentative="1">
      <w:start w:val="1"/>
      <w:numFmt w:val="bullet"/>
      <w:lvlText w:val="o"/>
      <w:lvlJc w:val="left"/>
      <w:pPr>
        <w:ind w:left="5469" w:hanging="360"/>
      </w:pPr>
      <w:rPr>
        <w:rFonts w:ascii="Courier New" w:hAnsi="Courier New" w:cs="Courier New" w:hint="default"/>
      </w:rPr>
    </w:lvl>
    <w:lvl w:ilvl="5" w:tplc="300A0005" w:tentative="1">
      <w:start w:val="1"/>
      <w:numFmt w:val="bullet"/>
      <w:lvlText w:val=""/>
      <w:lvlJc w:val="left"/>
      <w:pPr>
        <w:ind w:left="6189" w:hanging="360"/>
      </w:pPr>
      <w:rPr>
        <w:rFonts w:ascii="Wingdings" w:hAnsi="Wingdings" w:hint="default"/>
      </w:rPr>
    </w:lvl>
    <w:lvl w:ilvl="6" w:tplc="300A0001" w:tentative="1">
      <w:start w:val="1"/>
      <w:numFmt w:val="bullet"/>
      <w:lvlText w:val=""/>
      <w:lvlJc w:val="left"/>
      <w:pPr>
        <w:ind w:left="6909" w:hanging="360"/>
      </w:pPr>
      <w:rPr>
        <w:rFonts w:ascii="Symbol" w:hAnsi="Symbol" w:hint="default"/>
      </w:rPr>
    </w:lvl>
    <w:lvl w:ilvl="7" w:tplc="300A0003" w:tentative="1">
      <w:start w:val="1"/>
      <w:numFmt w:val="bullet"/>
      <w:lvlText w:val="o"/>
      <w:lvlJc w:val="left"/>
      <w:pPr>
        <w:ind w:left="7629" w:hanging="360"/>
      </w:pPr>
      <w:rPr>
        <w:rFonts w:ascii="Courier New" w:hAnsi="Courier New" w:cs="Courier New" w:hint="default"/>
      </w:rPr>
    </w:lvl>
    <w:lvl w:ilvl="8" w:tplc="300A0005" w:tentative="1">
      <w:start w:val="1"/>
      <w:numFmt w:val="bullet"/>
      <w:lvlText w:val=""/>
      <w:lvlJc w:val="left"/>
      <w:pPr>
        <w:ind w:left="8349" w:hanging="360"/>
      </w:pPr>
      <w:rPr>
        <w:rFonts w:ascii="Wingdings" w:hAnsi="Wingdings" w:hint="default"/>
      </w:rPr>
    </w:lvl>
  </w:abstractNum>
  <w:abstractNum w:abstractNumId="29" w15:restartNumberingAfterBreak="0">
    <w:nsid w:val="59FA17B6"/>
    <w:multiLevelType w:val="multilevel"/>
    <w:tmpl w:val="7D466F0E"/>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EB45B8"/>
    <w:multiLevelType w:val="hybridMultilevel"/>
    <w:tmpl w:val="B882FCA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3">
      <w:start w:val="1"/>
      <w:numFmt w:val="bullet"/>
      <w:lvlText w:val="o"/>
      <w:lvlJc w:val="left"/>
      <w:pPr>
        <w:ind w:left="2770" w:hanging="360"/>
      </w:pPr>
      <w:rPr>
        <w:rFonts w:ascii="Courier New" w:hAnsi="Courier New" w:cs="Courier New"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5D2F0DAA"/>
    <w:multiLevelType w:val="hybridMultilevel"/>
    <w:tmpl w:val="52C23D74"/>
    <w:lvl w:ilvl="0" w:tplc="DCECD470">
      <w:start w:val="1"/>
      <w:numFmt w:val="bullet"/>
      <w:lvlText w:val=""/>
      <w:lvlJc w:val="left"/>
      <w:pPr>
        <w:ind w:left="2880" w:hanging="360"/>
      </w:pPr>
      <w:rPr>
        <w:rFonts w:ascii="Wingdings" w:hAnsi="Wingdings" w:hint="default"/>
        <w:color w:val="auto"/>
      </w:rPr>
    </w:lvl>
    <w:lvl w:ilvl="1" w:tplc="300A0003" w:tentative="1">
      <w:start w:val="1"/>
      <w:numFmt w:val="bullet"/>
      <w:lvlText w:val="o"/>
      <w:lvlJc w:val="left"/>
      <w:pPr>
        <w:ind w:left="3600" w:hanging="360"/>
      </w:pPr>
      <w:rPr>
        <w:rFonts w:ascii="Courier New" w:hAnsi="Courier New" w:cs="Courier New" w:hint="default"/>
      </w:rPr>
    </w:lvl>
    <w:lvl w:ilvl="2" w:tplc="300A0005" w:tentative="1">
      <w:start w:val="1"/>
      <w:numFmt w:val="bullet"/>
      <w:lvlText w:val=""/>
      <w:lvlJc w:val="left"/>
      <w:pPr>
        <w:ind w:left="4320" w:hanging="360"/>
      </w:pPr>
      <w:rPr>
        <w:rFonts w:ascii="Wingdings" w:hAnsi="Wingdings" w:hint="default"/>
      </w:rPr>
    </w:lvl>
    <w:lvl w:ilvl="3" w:tplc="300A0001" w:tentative="1">
      <w:start w:val="1"/>
      <w:numFmt w:val="bullet"/>
      <w:lvlText w:val=""/>
      <w:lvlJc w:val="left"/>
      <w:pPr>
        <w:ind w:left="5040" w:hanging="360"/>
      </w:pPr>
      <w:rPr>
        <w:rFonts w:ascii="Symbol" w:hAnsi="Symbol" w:hint="default"/>
      </w:rPr>
    </w:lvl>
    <w:lvl w:ilvl="4" w:tplc="300A0003" w:tentative="1">
      <w:start w:val="1"/>
      <w:numFmt w:val="bullet"/>
      <w:lvlText w:val="o"/>
      <w:lvlJc w:val="left"/>
      <w:pPr>
        <w:ind w:left="5760" w:hanging="360"/>
      </w:pPr>
      <w:rPr>
        <w:rFonts w:ascii="Courier New" w:hAnsi="Courier New" w:cs="Courier New" w:hint="default"/>
      </w:rPr>
    </w:lvl>
    <w:lvl w:ilvl="5" w:tplc="300A0005" w:tentative="1">
      <w:start w:val="1"/>
      <w:numFmt w:val="bullet"/>
      <w:lvlText w:val=""/>
      <w:lvlJc w:val="left"/>
      <w:pPr>
        <w:ind w:left="6480" w:hanging="360"/>
      </w:pPr>
      <w:rPr>
        <w:rFonts w:ascii="Wingdings" w:hAnsi="Wingdings" w:hint="default"/>
      </w:rPr>
    </w:lvl>
    <w:lvl w:ilvl="6" w:tplc="300A0001" w:tentative="1">
      <w:start w:val="1"/>
      <w:numFmt w:val="bullet"/>
      <w:lvlText w:val=""/>
      <w:lvlJc w:val="left"/>
      <w:pPr>
        <w:ind w:left="7200" w:hanging="360"/>
      </w:pPr>
      <w:rPr>
        <w:rFonts w:ascii="Symbol" w:hAnsi="Symbol" w:hint="default"/>
      </w:rPr>
    </w:lvl>
    <w:lvl w:ilvl="7" w:tplc="300A0003" w:tentative="1">
      <w:start w:val="1"/>
      <w:numFmt w:val="bullet"/>
      <w:lvlText w:val="o"/>
      <w:lvlJc w:val="left"/>
      <w:pPr>
        <w:ind w:left="7920" w:hanging="360"/>
      </w:pPr>
      <w:rPr>
        <w:rFonts w:ascii="Courier New" w:hAnsi="Courier New" w:cs="Courier New" w:hint="default"/>
      </w:rPr>
    </w:lvl>
    <w:lvl w:ilvl="8" w:tplc="300A0005" w:tentative="1">
      <w:start w:val="1"/>
      <w:numFmt w:val="bullet"/>
      <w:lvlText w:val=""/>
      <w:lvlJc w:val="left"/>
      <w:pPr>
        <w:ind w:left="8640" w:hanging="360"/>
      </w:pPr>
      <w:rPr>
        <w:rFonts w:ascii="Wingdings" w:hAnsi="Wingdings" w:hint="default"/>
      </w:rPr>
    </w:lvl>
  </w:abstractNum>
  <w:abstractNum w:abstractNumId="32" w15:restartNumberingAfterBreak="0">
    <w:nsid w:val="5E274A80"/>
    <w:multiLevelType w:val="multilevel"/>
    <w:tmpl w:val="9D5A2554"/>
    <w:lvl w:ilvl="0">
      <w:start w:val="1"/>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4992" w:hanging="72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488" w:hanging="108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9984" w:hanging="1440"/>
      </w:pPr>
      <w:rPr>
        <w:rFonts w:hint="default"/>
      </w:rPr>
    </w:lvl>
  </w:abstractNum>
  <w:abstractNum w:abstractNumId="33" w15:restartNumberingAfterBreak="0">
    <w:nsid w:val="6B487020"/>
    <w:multiLevelType w:val="hybridMultilevel"/>
    <w:tmpl w:val="9EC0B40C"/>
    <w:lvl w:ilvl="0" w:tplc="300A000D">
      <w:start w:val="1"/>
      <w:numFmt w:val="bullet"/>
      <w:lvlText w:val=""/>
      <w:lvlJc w:val="left"/>
      <w:pPr>
        <w:ind w:left="2160" w:hanging="360"/>
      </w:pPr>
      <w:rPr>
        <w:rFonts w:ascii="Wingdings" w:hAnsi="Wingdings"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34" w15:restartNumberingAfterBreak="0">
    <w:nsid w:val="6E3239A9"/>
    <w:multiLevelType w:val="hybridMultilevel"/>
    <w:tmpl w:val="086C679E"/>
    <w:lvl w:ilvl="0" w:tplc="300A0001">
      <w:start w:val="1"/>
      <w:numFmt w:val="bullet"/>
      <w:lvlText w:val=""/>
      <w:lvlJc w:val="left"/>
      <w:pPr>
        <w:ind w:left="1778" w:hanging="360"/>
      </w:pPr>
      <w:rPr>
        <w:rFonts w:ascii="Symbol" w:hAnsi="Symbol" w:hint="default"/>
        <w:color w:val="auto"/>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35" w15:restartNumberingAfterBreak="0">
    <w:nsid w:val="6EDE1B88"/>
    <w:multiLevelType w:val="hybridMultilevel"/>
    <w:tmpl w:val="77FEEB86"/>
    <w:lvl w:ilvl="0" w:tplc="300A0001">
      <w:start w:val="1"/>
      <w:numFmt w:val="bullet"/>
      <w:lvlText w:val=""/>
      <w:lvlJc w:val="left"/>
      <w:pPr>
        <w:ind w:left="1800" w:hanging="360"/>
      </w:pPr>
      <w:rPr>
        <w:rFonts w:ascii="Symbol" w:hAnsi="Symbol" w:hint="default"/>
        <w:color w:val="auto"/>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6" w15:restartNumberingAfterBreak="0">
    <w:nsid w:val="710630E8"/>
    <w:multiLevelType w:val="hybridMultilevel"/>
    <w:tmpl w:val="7E74ACB0"/>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3">
      <w:start w:val="1"/>
      <w:numFmt w:val="bullet"/>
      <w:lvlText w:val="o"/>
      <w:lvlJc w:val="left"/>
      <w:pPr>
        <w:ind w:left="2880" w:hanging="360"/>
      </w:pPr>
      <w:rPr>
        <w:rFonts w:ascii="Courier New" w:hAnsi="Courier New" w:cs="Courier New" w:hint="default"/>
      </w:rPr>
    </w:lvl>
    <w:lvl w:ilvl="4" w:tplc="300A0001">
      <w:start w:val="1"/>
      <w:numFmt w:val="bullet"/>
      <w:lvlText w:val=""/>
      <w:lvlJc w:val="left"/>
      <w:pPr>
        <w:ind w:left="3600" w:hanging="360"/>
      </w:pPr>
      <w:rPr>
        <w:rFonts w:ascii="Symbol" w:hAnsi="Symbol"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24939CB"/>
    <w:multiLevelType w:val="hybridMultilevel"/>
    <w:tmpl w:val="641040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B76B12"/>
    <w:multiLevelType w:val="hybridMultilevel"/>
    <w:tmpl w:val="C1BCE964"/>
    <w:lvl w:ilvl="0" w:tplc="300A0003">
      <w:start w:val="1"/>
      <w:numFmt w:val="bullet"/>
      <w:lvlText w:val="o"/>
      <w:lvlJc w:val="left"/>
      <w:pPr>
        <w:ind w:left="2137" w:hanging="360"/>
      </w:pPr>
      <w:rPr>
        <w:rFonts w:ascii="Courier New" w:hAnsi="Courier New" w:cs="Courier New" w:hint="default"/>
      </w:rPr>
    </w:lvl>
    <w:lvl w:ilvl="1" w:tplc="300A0003" w:tentative="1">
      <w:start w:val="1"/>
      <w:numFmt w:val="bullet"/>
      <w:lvlText w:val="o"/>
      <w:lvlJc w:val="left"/>
      <w:pPr>
        <w:ind w:left="2857" w:hanging="360"/>
      </w:pPr>
      <w:rPr>
        <w:rFonts w:ascii="Courier New" w:hAnsi="Courier New" w:cs="Courier New" w:hint="default"/>
      </w:rPr>
    </w:lvl>
    <w:lvl w:ilvl="2" w:tplc="300A0005" w:tentative="1">
      <w:start w:val="1"/>
      <w:numFmt w:val="bullet"/>
      <w:lvlText w:val=""/>
      <w:lvlJc w:val="left"/>
      <w:pPr>
        <w:ind w:left="3577" w:hanging="360"/>
      </w:pPr>
      <w:rPr>
        <w:rFonts w:ascii="Wingdings" w:hAnsi="Wingdings" w:hint="default"/>
      </w:rPr>
    </w:lvl>
    <w:lvl w:ilvl="3" w:tplc="300A0001" w:tentative="1">
      <w:start w:val="1"/>
      <w:numFmt w:val="bullet"/>
      <w:lvlText w:val=""/>
      <w:lvlJc w:val="left"/>
      <w:pPr>
        <w:ind w:left="4297" w:hanging="360"/>
      </w:pPr>
      <w:rPr>
        <w:rFonts w:ascii="Symbol" w:hAnsi="Symbol" w:hint="default"/>
      </w:rPr>
    </w:lvl>
    <w:lvl w:ilvl="4" w:tplc="300A0003" w:tentative="1">
      <w:start w:val="1"/>
      <w:numFmt w:val="bullet"/>
      <w:lvlText w:val="o"/>
      <w:lvlJc w:val="left"/>
      <w:pPr>
        <w:ind w:left="5017" w:hanging="360"/>
      </w:pPr>
      <w:rPr>
        <w:rFonts w:ascii="Courier New" w:hAnsi="Courier New" w:cs="Courier New" w:hint="default"/>
      </w:rPr>
    </w:lvl>
    <w:lvl w:ilvl="5" w:tplc="300A0005" w:tentative="1">
      <w:start w:val="1"/>
      <w:numFmt w:val="bullet"/>
      <w:lvlText w:val=""/>
      <w:lvlJc w:val="left"/>
      <w:pPr>
        <w:ind w:left="5737" w:hanging="360"/>
      </w:pPr>
      <w:rPr>
        <w:rFonts w:ascii="Wingdings" w:hAnsi="Wingdings" w:hint="default"/>
      </w:rPr>
    </w:lvl>
    <w:lvl w:ilvl="6" w:tplc="300A0001" w:tentative="1">
      <w:start w:val="1"/>
      <w:numFmt w:val="bullet"/>
      <w:lvlText w:val=""/>
      <w:lvlJc w:val="left"/>
      <w:pPr>
        <w:ind w:left="6457" w:hanging="360"/>
      </w:pPr>
      <w:rPr>
        <w:rFonts w:ascii="Symbol" w:hAnsi="Symbol" w:hint="default"/>
      </w:rPr>
    </w:lvl>
    <w:lvl w:ilvl="7" w:tplc="300A0003" w:tentative="1">
      <w:start w:val="1"/>
      <w:numFmt w:val="bullet"/>
      <w:lvlText w:val="o"/>
      <w:lvlJc w:val="left"/>
      <w:pPr>
        <w:ind w:left="7177" w:hanging="360"/>
      </w:pPr>
      <w:rPr>
        <w:rFonts w:ascii="Courier New" w:hAnsi="Courier New" w:cs="Courier New" w:hint="default"/>
      </w:rPr>
    </w:lvl>
    <w:lvl w:ilvl="8" w:tplc="300A0005" w:tentative="1">
      <w:start w:val="1"/>
      <w:numFmt w:val="bullet"/>
      <w:lvlText w:val=""/>
      <w:lvlJc w:val="left"/>
      <w:pPr>
        <w:ind w:left="7897" w:hanging="360"/>
      </w:pPr>
      <w:rPr>
        <w:rFonts w:ascii="Wingdings" w:hAnsi="Wingdings" w:hint="default"/>
      </w:rPr>
    </w:lvl>
  </w:abstractNum>
  <w:abstractNum w:abstractNumId="39" w15:restartNumberingAfterBreak="0">
    <w:nsid w:val="784362E7"/>
    <w:multiLevelType w:val="hybridMultilevel"/>
    <w:tmpl w:val="E7E26F26"/>
    <w:lvl w:ilvl="0" w:tplc="300A0003">
      <w:start w:val="1"/>
      <w:numFmt w:val="bullet"/>
      <w:lvlText w:val="o"/>
      <w:lvlJc w:val="left"/>
      <w:pPr>
        <w:ind w:left="2880" w:hanging="360"/>
      </w:pPr>
      <w:rPr>
        <w:rFonts w:ascii="Courier New" w:hAnsi="Courier New" w:cs="Courier New" w:hint="default"/>
      </w:rPr>
    </w:lvl>
    <w:lvl w:ilvl="1" w:tplc="300A0003" w:tentative="1">
      <w:start w:val="1"/>
      <w:numFmt w:val="bullet"/>
      <w:lvlText w:val="o"/>
      <w:lvlJc w:val="left"/>
      <w:pPr>
        <w:ind w:left="3600" w:hanging="360"/>
      </w:pPr>
      <w:rPr>
        <w:rFonts w:ascii="Courier New" w:hAnsi="Courier New" w:cs="Courier New" w:hint="default"/>
      </w:rPr>
    </w:lvl>
    <w:lvl w:ilvl="2" w:tplc="300A0005" w:tentative="1">
      <w:start w:val="1"/>
      <w:numFmt w:val="bullet"/>
      <w:lvlText w:val=""/>
      <w:lvlJc w:val="left"/>
      <w:pPr>
        <w:ind w:left="4320" w:hanging="360"/>
      </w:pPr>
      <w:rPr>
        <w:rFonts w:ascii="Wingdings" w:hAnsi="Wingdings" w:hint="default"/>
      </w:rPr>
    </w:lvl>
    <w:lvl w:ilvl="3" w:tplc="300A0001" w:tentative="1">
      <w:start w:val="1"/>
      <w:numFmt w:val="bullet"/>
      <w:lvlText w:val=""/>
      <w:lvlJc w:val="left"/>
      <w:pPr>
        <w:ind w:left="5040" w:hanging="360"/>
      </w:pPr>
      <w:rPr>
        <w:rFonts w:ascii="Symbol" w:hAnsi="Symbol" w:hint="default"/>
      </w:rPr>
    </w:lvl>
    <w:lvl w:ilvl="4" w:tplc="300A0003" w:tentative="1">
      <w:start w:val="1"/>
      <w:numFmt w:val="bullet"/>
      <w:lvlText w:val="o"/>
      <w:lvlJc w:val="left"/>
      <w:pPr>
        <w:ind w:left="5760" w:hanging="360"/>
      </w:pPr>
      <w:rPr>
        <w:rFonts w:ascii="Courier New" w:hAnsi="Courier New" w:cs="Courier New" w:hint="default"/>
      </w:rPr>
    </w:lvl>
    <w:lvl w:ilvl="5" w:tplc="300A0005" w:tentative="1">
      <w:start w:val="1"/>
      <w:numFmt w:val="bullet"/>
      <w:lvlText w:val=""/>
      <w:lvlJc w:val="left"/>
      <w:pPr>
        <w:ind w:left="6480" w:hanging="360"/>
      </w:pPr>
      <w:rPr>
        <w:rFonts w:ascii="Wingdings" w:hAnsi="Wingdings" w:hint="default"/>
      </w:rPr>
    </w:lvl>
    <w:lvl w:ilvl="6" w:tplc="300A0001" w:tentative="1">
      <w:start w:val="1"/>
      <w:numFmt w:val="bullet"/>
      <w:lvlText w:val=""/>
      <w:lvlJc w:val="left"/>
      <w:pPr>
        <w:ind w:left="7200" w:hanging="360"/>
      </w:pPr>
      <w:rPr>
        <w:rFonts w:ascii="Symbol" w:hAnsi="Symbol" w:hint="default"/>
      </w:rPr>
    </w:lvl>
    <w:lvl w:ilvl="7" w:tplc="300A0003" w:tentative="1">
      <w:start w:val="1"/>
      <w:numFmt w:val="bullet"/>
      <w:lvlText w:val="o"/>
      <w:lvlJc w:val="left"/>
      <w:pPr>
        <w:ind w:left="7920" w:hanging="360"/>
      </w:pPr>
      <w:rPr>
        <w:rFonts w:ascii="Courier New" w:hAnsi="Courier New" w:cs="Courier New" w:hint="default"/>
      </w:rPr>
    </w:lvl>
    <w:lvl w:ilvl="8" w:tplc="300A0005" w:tentative="1">
      <w:start w:val="1"/>
      <w:numFmt w:val="bullet"/>
      <w:lvlText w:val=""/>
      <w:lvlJc w:val="left"/>
      <w:pPr>
        <w:ind w:left="8640" w:hanging="360"/>
      </w:pPr>
      <w:rPr>
        <w:rFonts w:ascii="Wingdings" w:hAnsi="Wingdings" w:hint="default"/>
      </w:rPr>
    </w:lvl>
  </w:abstractNum>
  <w:abstractNum w:abstractNumId="40" w15:restartNumberingAfterBreak="0">
    <w:nsid w:val="7ADF0A83"/>
    <w:multiLevelType w:val="multilevel"/>
    <w:tmpl w:val="A66CF944"/>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num w:numId="1">
    <w:abstractNumId w:val="0"/>
  </w:num>
  <w:num w:numId="2">
    <w:abstractNumId w:val="2"/>
  </w:num>
  <w:num w:numId="3">
    <w:abstractNumId w:val="32"/>
  </w:num>
  <w:num w:numId="4">
    <w:abstractNumId w:val="29"/>
  </w:num>
  <w:num w:numId="5">
    <w:abstractNumId w:val="17"/>
  </w:num>
  <w:num w:numId="6">
    <w:abstractNumId w:val="7"/>
  </w:num>
  <w:num w:numId="7">
    <w:abstractNumId w:val="27"/>
  </w:num>
  <w:num w:numId="8">
    <w:abstractNumId w:val="16"/>
  </w:num>
  <w:num w:numId="9">
    <w:abstractNumId w:val="21"/>
  </w:num>
  <w:num w:numId="10">
    <w:abstractNumId w:val="23"/>
  </w:num>
  <w:num w:numId="11">
    <w:abstractNumId w:val="37"/>
  </w:num>
  <w:num w:numId="12">
    <w:abstractNumId w:val="6"/>
  </w:num>
  <w:num w:numId="13">
    <w:abstractNumId w:val="5"/>
  </w:num>
  <w:num w:numId="14">
    <w:abstractNumId w:val="1"/>
  </w:num>
  <w:num w:numId="15">
    <w:abstractNumId w:val="4"/>
  </w:num>
  <w:num w:numId="16">
    <w:abstractNumId w:val="34"/>
  </w:num>
  <w:num w:numId="17">
    <w:abstractNumId w:val="8"/>
  </w:num>
  <w:num w:numId="18">
    <w:abstractNumId w:val="35"/>
  </w:num>
  <w:num w:numId="19">
    <w:abstractNumId w:val="31"/>
  </w:num>
  <w:num w:numId="20">
    <w:abstractNumId w:val="20"/>
  </w:num>
  <w:num w:numId="21">
    <w:abstractNumId w:val="9"/>
  </w:num>
  <w:num w:numId="22">
    <w:abstractNumId w:val="24"/>
  </w:num>
  <w:num w:numId="23">
    <w:abstractNumId w:val="30"/>
  </w:num>
  <w:num w:numId="24">
    <w:abstractNumId w:val="36"/>
  </w:num>
  <w:num w:numId="25">
    <w:abstractNumId w:val="39"/>
  </w:num>
  <w:num w:numId="26">
    <w:abstractNumId w:val="15"/>
  </w:num>
  <w:num w:numId="27">
    <w:abstractNumId w:val="13"/>
  </w:num>
  <w:num w:numId="28">
    <w:abstractNumId w:val="12"/>
  </w:num>
  <w:num w:numId="29">
    <w:abstractNumId w:val="25"/>
  </w:num>
  <w:num w:numId="30">
    <w:abstractNumId w:val="33"/>
  </w:num>
  <w:num w:numId="31">
    <w:abstractNumId w:val="40"/>
  </w:num>
  <w:num w:numId="32">
    <w:abstractNumId w:val="19"/>
  </w:num>
  <w:num w:numId="33">
    <w:abstractNumId w:val="11"/>
  </w:num>
  <w:num w:numId="34">
    <w:abstractNumId w:val="10"/>
  </w:num>
  <w:num w:numId="35">
    <w:abstractNumId w:val="18"/>
  </w:num>
  <w:num w:numId="36">
    <w:abstractNumId w:val="38"/>
  </w:num>
  <w:num w:numId="37">
    <w:abstractNumId w:val="26"/>
  </w:num>
  <w:num w:numId="38">
    <w:abstractNumId w:val="22"/>
  </w:num>
  <w:num w:numId="39">
    <w:abstractNumId w:val="3"/>
  </w:num>
  <w:num w:numId="40">
    <w:abstractNumId w:val="28"/>
  </w:num>
  <w:num w:numId="41">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52"/>
    <w:rsid w:val="00005C41"/>
    <w:rsid w:val="000065BB"/>
    <w:rsid w:val="00011B03"/>
    <w:rsid w:val="00011E8F"/>
    <w:rsid w:val="00013716"/>
    <w:rsid w:val="00016066"/>
    <w:rsid w:val="000209AB"/>
    <w:rsid w:val="00022362"/>
    <w:rsid w:val="000266AC"/>
    <w:rsid w:val="000319F2"/>
    <w:rsid w:val="000336A2"/>
    <w:rsid w:val="000337A5"/>
    <w:rsid w:val="000405A6"/>
    <w:rsid w:val="00042F13"/>
    <w:rsid w:val="00045A14"/>
    <w:rsid w:val="00045A15"/>
    <w:rsid w:val="00063472"/>
    <w:rsid w:val="00072660"/>
    <w:rsid w:val="000734F2"/>
    <w:rsid w:val="000860D6"/>
    <w:rsid w:val="000959AD"/>
    <w:rsid w:val="000A6F7E"/>
    <w:rsid w:val="000A7CBF"/>
    <w:rsid w:val="000B096F"/>
    <w:rsid w:val="000B28FB"/>
    <w:rsid w:val="000B3C74"/>
    <w:rsid w:val="000B5F53"/>
    <w:rsid w:val="000B677E"/>
    <w:rsid w:val="000B7DE4"/>
    <w:rsid w:val="000C0E66"/>
    <w:rsid w:val="000C15A3"/>
    <w:rsid w:val="000C1BF4"/>
    <w:rsid w:val="000C3FA7"/>
    <w:rsid w:val="000C6F64"/>
    <w:rsid w:val="000C7F94"/>
    <w:rsid w:val="000D3CD4"/>
    <w:rsid w:val="000E2B20"/>
    <w:rsid w:val="000E3C09"/>
    <w:rsid w:val="000E3D5C"/>
    <w:rsid w:val="000E4D05"/>
    <w:rsid w:val="000E5B1B"/>
    <w:rsid w:val="000F7A11"/>
    <w:rsid w:val="001044DD"/>
    <w:rsid w:val="0012170D"/>
    <w:rsid w:val="0012175B"/>
    <w:rsid w:val="0012306D"/>
    <w:rsid w:val="00127226"/>
    <w:rsid w:val="001308B1"/>
    <w:rsid w:val="001330B5"/>
    <w:rsid w:val="00135101"/>
    <w:rsid w:val="00136114"/>
    <w:rsid w:val="00150415"/>
    <w:rsid w:val="001540A3"/>
    <w:rsid w:val="00156408"/>
    <w:rsid w:val="00162CDC"/>
    <w:rsid w:val="001633A5"/>
    <w:rsid w:val="00166009"/>
    <w:rsid w:val="00166E7B"/>
    <w:rsid w:val="001704D5"/>
    <w:rsid w:val="00183139"/>
    <w:rsid w:val="001857ED"/>
    <w:rsid w:val="001917B1"/>
    <w:rsid w:val="001A006F"/>
    <w:rsid w:val="001A0584"/>
    <w:rsid w:val="001A48A5"/>
    <w:rsid w:val="001A4C24"/>
    <w:rsid w:val="001A7661"/>
    <w:rsid w:val="001B74CF"/>
    <w:rsid w:val="001C32CD"/>
    <w:rsid w:val="001D1412"/>
    <w:rsid w:val="001E0256"/>
    <w:rsid w:val="001E3990"/>
    <w:rsid w:val="001E5423"/>
    <w:rsid w:val="001F11C1"/>
    <w:rsid w:val="001F6A21"/>
    <w:rsid w:val="001F783C"/>
    <w:rsid w:val="00202003"/>
    <w:rsid w:val="00202621"/>
    <w:rsid w:val="00205507"/>
    <w:rsid w:val="00205D41"/>
    <w:rsid w:val="00211B6F"/>
    <w:rsid w:val="00212862"/>
    <w:rsid w:val="00216A8C"/>
    <w:rsid w:val="00221ABB"/>
    <w:rsid w:val="00230B28"/>
    <w:rsid w:val="002314D7"/>
    <w:rsid w:val="00231513"/>
    <w:rsid w:val="00231C71"/>
    <w:rsid w:val="00231D50"/>
    <w:rsid w:val="0023315D"/>
    <w:rsid w:val="00241B49"/>
    <w:rsid w:val="00252752"/>
    <w:rsid w:val="00255F64"/>
    <w:rsid w:val="00261876"/>
    <w:rsid w:val="00266D2C"/>
    <w:rsid w:val="00280598"/>
    <w:rsid w:val="00280966"/>
    <w:rsid w:val="002826E2"/>
    <w:rsid w:val="00283D0E"/>
    <w:rsid w:val="00285FEF"/>
    <w:rsid w:val="00286FF1"/>
    <w:rsid w:val="002A357C"/>
    <w:rsid w:val="002A38FE"/>
    <w:rsid w:val="002B06B1"/>
    <w:rsid w:val="002B0749"/>
    <w:rsid w:val="002C348F"/>
    <w:rsid w:val="002C6287"/>
    <w:rsid w:val="002D3FFE"/>
    <w:rsid w:val="002D5948"/>
    <w:rsid w:val="002E6C99"/>
    <w:rsid w:val="002E72D8"/>
    <w:rsid w:val="0030055A"/>
    <w:rsid w:val="003068FA"/>
    <w:rsid w:val="00307CEC"/>
    <w:rsid w:val="00313251"/>
    <w:rsid w:val="00330A2A"/>
    <w:rsid w:val="00345661"/>
    <w:rsid w:val="003510CB"/>
    <w:rsid w:val="00354E89"/>
    <w:rsid w:val="0035623D"/>
    <w:rsid w:val="003655DC"/>
    <w:rsid w:val="00372C8A"/>
    <w:rsid w:val="00377B6D"/>
    <w:rsid w:val="00381F66"/>
    <w:rsid w:val="00382D5C"/>
    <w:rsid w:val="00385BD2"/>
    <w:rsid w:val="0038727F"/>
    <w:rsid w:val="00391D80"/>
    <w:rsid w:val="003A0B04"/>
    <w:rsid w:val="003D1757"/>
    <w:rsid w:val="003D7509"/>
    <w:rsid w:val="003E0EF4"/>
    <w:rsid w:val="003E6E86"/>
    <w:rsid w:val="003F2451"/>
    <w:rsid w:val="00400B07"/>
    <w:rsid w:val="00415BB1"/>
    <w:rsid w:val="00416D48"/>
    <w:rsid w:val="00430FB1"/>
    <w:rsid w:val="004326FE"/>
    <w:rsid w:val="004329C2"/>
    <w:rsid w:val="00432EF4"/>
    <w:rsid w:val="0043525C"/>
    <w:rsid w:val="00452F47"/>
    <w:rsid w:val="004534C1"/>
    <w:rsid w:val="00455CEA"/>
    <w:rsid w:val="00457F5E"/>
    <w:rsid w:val="0046241B"/>
    <w:rsid w:val="00464E62"/>
    <w:rsid w:val="004660DE"/>
    <w:rsid w:val="00467907"/>
    <w:rsid w:val="00467FE4"/>
    <w:rsid w:val="0047224B"/>
    <w:rsid w:val="00473A79"/>
    <w:rsid w:val="0047734A"/>
    <w:rsid w:val="0047735C"/>
    <w:rsid w:val="004960D7"/>
    <w:rsid w:val="004A70BF"/>
    <w:rsid w:val="004B4E1D"/>
    <w:rsid w:val="004C048A"/>
    <w:rsid w:val="004C349E"/>
    <w:rsid w:val="004C59C2"/>
    <w:rsid w:val="004C5F1B"/>
    <w:rsid w:val="004F398A"/>
    <w:rsid w:val="004F584E"/>
    <w:rsid w:val="004F7C09"/>
    <w:rsid w:val="00502841"/>
    <w:rsid w:val="00506867"/>
    <w:rsid w:val="00507854"/>
    <w:rsid w:val="00510929"/>
    <w:rsid w:val="005140C2"/>
    <w:rsid w:val="0053632E"/>
    <w:rsid w:val="00542559"/>
    <w:rsid w:val="00547629"/>
    <w:rsid w:val="00547A7B"/>
    <w:rsid w:val="00550C19"/>
    <w:rsid w:val="005525EA"/>
    <w:rsid w:val="005557BF"/>
    <w:rsid w:val="00557A30"/>
    <w:rsid w:val="00564935"/>
    <w:rsid w:val="00564A03"/>
    <w:rsid w:val="005658DF"/>
    <w:rsid w:val="005679DD"/>
    <w:rsid w:val="005725A1"/>
    <w:rsid w:val="005779BE"/>
    <w:rsid w:val="00582442"/>
    <w:rsid w:val="00590D35"/>
    <w:rsid w:val="00591134"/>
    <w:rsid w:val="00591C0B"/>
    <w:rsid w:val="005A3E3C"/>
    <w:rsid w:val="005A46AC"/>
    <w:rsid w:val="005A6987"/>
    <w:rsid w:val="005B200D"/>
    <w:rsid w:val="005C06B9"/>
    <w:rsid w:val="005C0C1E"/>
    <w:rsid w:val="005C2563"/>
    <w:rsid w:val="005C5D4E"/>
    <w:rsid w:val="005D21E6"/>
    <w:rsid w:val="005D7EC3"/>
    <w:rsid w:val="005E1855"/>
    <w:rsid w:val="005E3E44"/>
    <w:rsid w:val="005E414F"/>
    <w:rsid w:val="005F1FD4"/>
    <w:rsid w:val="005F76CE"/>
    <w:rsid w:val="005F7D0E"/>
    <w:rsid w:val="006166D7"/>
    <w:rsid w:val="0061680F"/>
    <w:rsid w:val="006257FE"/>
    <w:rsid w:val="00631EBE"/>
    <w:rsid w:val="00640A17"/>
    <w:rsid w:val="00646991"/>
    <w:rsid w:val="006521F7"/>
    <w:rsid w:val="00653D15"/>
    <w:rsid w:val="00656D86"/>
    <w:rsid w:val="006623F5"/>
    <w:rsid w:val="00667A23"/>
    <w:rsid w:val="006716DE"/>
    <w:rsid w:val="00672129"/>
    <w:rsid w:val="00672D6A"/>
    <w:rsid w:val="00674BBA"/>
    <w:rsid w:val="00675CE2"/>
    <w:rsid w:val="00681D77"/>
    <w:rsid w:val="00684BAE"/>
    <w:rsid w:val="0069000D"/>
    <w:rsid w:val="00693836"/>
    <w:rsid w:val="00694B22"/>
    <w:rsid w:val="006970D6"/>
    <w:rsid w:val="006A73C0"/>
    <w:rsid w:val="006B1A0A"/>
    <w:rsid w:val="006B436B"/>
    <w:rsid w:val="006B6394"/>
    <w:rsid w:val="006B7C8A"/>
    <w:rsid w:val="006C33E4"/>
    <w:rsid w:val="006D0BDC"/>
    <w:rsid w:val="006D11D2"/>
    <w:rsid w:val="006E68B8"/>
    <w:rsid w:val="006F1A6A"/>
    <w:rsid w:val="00703E46"/>
    <w:rsid w:val="00706C6B"/>
    <w:rsid w:val="007073AE"/>
    <w:rsid w:val="0070750C"/>
    <w:rsid w:val="00715E7A"/>
    <w:rsid w:val="007170AE"/>
    <w:rsid w:val="00717941"/>
    <w:rsid w:val="00725EA8"/>
    <w:rsid w:val="0073041C"/>
    <w:rsid w:val="007351E5"/>
    <w:rsid w:val="00736613"/>
    <w:rsid w:val="00743CE2"/>
    <w:rsid w:val="00746D50"/>
    <w:rsid w:val="007508DB"/>
    <w:rsid w:val="00753AEC"/>
    <w:rsid w:val="0075641A"/>
    <w:rsid w:val="007571A3"/>
    <w:rsid w:val="007678C8"/>
    <w:rsid w:val="007706A1"/>
    <w:rsid w:val="00771C94"/>
    <w:rsid w:val="0077200A"/>
    <w:rsid w:val="00772BAF"/>
    <w:rsid w:val="00781072"/>
    <w:rsid w:val="007962C1"/>
    <w:rsid w:val="007A4A82"/>
    <w:rsid w:val="007C59B2"/>
    <w:rsid w:val="007D09FD"/>
    <w:rsid w:val="007D45EF"/>
    <w:rsid w:val="007D720E"/>
    <w:rsid w:val="007E5BAE"/>
    <w:rsid w:val="007F2610"/>
    <w:rsid w:val="007F2C4B"/>
    <w:rsid w:val="007F3F8B"/>
    <w:rsid w:val="007F6080"/>
    <w:rsid w:val="00806C6A"/>
    <w:rsid w:val="00811DDD"/>
    <w:rsid w:val="0081568C"/>
    <w:rsid w:val="00826DA3"/>
    <w:rsid w:val="00830423"/>
    <w:rsid w:val="00830C5B"/>
    <w:rsid w:val="00832075"/>
    <w:rsid w:val="008323C7"/>
    <w:rsid w:val="00835B4B"/>
    <w:rsid w:val="00836A5B"/>
    <w:rsid w:val="00843547"/>
    <w:rsid w:val="00856973"/>
    <w:rsid w:val="008572FA"/>
    <w:rsid w:val="00857313"/>
    <w:rsid w:val="00864502"/>
    <w:rsid w:val="008668A5"/>
    <w:rsid w:val="00866B8D"/>
    <w:rsid w:val="00867408"/>
    <w:rsid w:val="0087362F"/>
    <w:rsid w:val="008815B3"/>
    <w:rsid w:val="00882B62"/>
    <w:rsid w:val="008832DE"/>
    <w:rsid w:val="00887771"/>
    <w:rsid w:val="00892DAF"/>
    <w:rsid w:val="0089442A"/>
    <w:rsid w:val="00896857"/>
    <w:rsid w:val="008A1476"/>
    <w:rsid w:val="008C6837"/>
    <w:rsid w:val="008C6AE3"/>
    <w:rsid w:val="008D077A"/>
    <w:rsid w:val="008D0A4D"/>
    <w:rsid w:val="008F1816"/>
    <w:rsid w:val="0090026B"/>
    <w:rsid w:val="00900F16"/>
    <w:rsid w:val="009054F5"/>
    <w:rsid w:val="009076A1"/>
    <w:rsid w:val="00916663"/>
    <w:rsid w:val="009170B3"/>
    <w:rsid w:val="00922112"/>
    <w:rsid w:val="00924DC2"/>
    <w:rsid w:val="00927A4B"/>
    <w:rsid w:val="009322C6"/>
    <w:rsid w:val="009345A2"/>
    <w:rsid w:val="00934DF0"/>
    <w:rsid w:val="0094032B"/>
    <w:rsid w:val="009573BB"/>
    <w:rsid w:val="00960235"/>
    <w:rsid w:val="00965706"/>
    <w:rsid w:val="009713C3"/>
    <w:rsid w:val="00972649"/>
    <w:rsid w:val="00975890"/>
    <w:rsid w:val="00982767"/>
    <w:rsid w:val="00984566"/>
    <w:rsid w:val="00992228"/>
    <w:rsid w:val="00994086"/>
    <w:rsid w:val="009957C0"/>
    <w:rsid w:val="00995CB2"/>
    <w:rsid w:val="00996BC3"/>
    <w:rsid w:val="009A0292"/>
    <w:rsid w:val="009A1936"/>
    <w:rsid w:val="009A2F1C"/>
    <w:rsid w:val="009B0515"/>
    <w:rsid w:val="009B1A97"/>
    <w:rsid w:val="009B472A"/>
    <w:rsid w:val="009D0AE9"/>
    <w:rsid w:val="009F7D07"/>
    <w:rsid w:val="00A0549C"/>
    <w:rsid w:val="00A20495"/>
    <w:rsid w:val="00A24502"/>
    <w:rsid w:val="00A24721"/>
    <w:rsid w:val="00A276EE"/>
    <w:rsid w:val="00A278EA"/>
    <w:rsid w:val="00A27CE8"/>
    <w:rsid w:val="00A372C3"/>
    <w:rsid w:val="00A427D0"/>
    <w:rsid w:val="00A56678"/>
    <w:rsid w:val="00A570EE"/>
    <w:rsid w:val="00A60549"/>
    <w:rsid w:val="00A6236C"/>
    <w:rsid w:val="00A63EE2"/>
    <w:rsid w:val="00A66B65"/>
    <w:rsid w:val="00A7207B"/>
    <w:rsid w:val="00A734FC"/>
    <w:rsid w:val="00A73D38"/>
    <w:rsid w:val="00A73FC2"/>
    <w:rsid w:val="00A75994"/>
    <w:rsid w:val="00A768B5"/>
    <w:rsid w:val="00A8097E"/>
    <w:rsid w:val="00A80B99"/>
    <w:rsid w:val="00A814D4"/>
    <w:rsid w:val="00A849A5"/>
    <w:rsid w:val="00A87B54"/>
    <w:rsid w:val="00A91832"/>
    <w:rsid w:val="00A95360"/>
    <w:rsid w:val="00A95AD5"/>
    <w:rsid w:val="00AA5F70"/>
    <w:rsid w:val="00AA6ED5"/>
    <w:rsid w:val="00AB0C65"/>
    <w:rsid w:val="00AB3140"/>
    <w:rsid w:val="00AC07E9"/>
    <w:rsid w:val="00AC48B9"/>
    <w:rsid w:val="00AC48E2"/>
    <w:rsid w:val="00AC633B"/>
    <w:rsid w:val="00AD07A5"/>
    <w:rsid w:val="00AD721C"/>
    <w:rsid w:val="00AE0020"/>
    <w:rsid w:val="00AE11A3"/>
    <w:rsid w:val="00AE3198"/>
    <w:rsid w:val="00AE7AC3"/>
    <w:rsid w:val="00B01B13"/>
    <w:rsid w:val="00B02176"/>
    <w:rsid w:val="00B03360"/>
    <w:rsid w:val="00B13DF5"/>
    <w:rsid w:val="00B165EC"/>
    <w:rsid w:val="00B17A25"/>
    <w:rsid w:val="00B20403"/>
    <w:rsid w:val="00B30D52"/>
    <w:rsid w:val="00B35831"/>
    <w:rsid w:val="00B54AA1"/>
    <w:rsid w:val="00B572A4"/>
    <w:rsid w:val="00B66713"/>
    <w:rsid w:val="00B871B9"/>
    <w:rsid w:val="00B9612F"/>
    <w:rsid w:val="00B974BE"/>
    <w:rsid w:val="00B97E4E"/>
    <w:rsid w:val="00BA39BE"/>
    <w:rsid w:val="00BA688E"/>
    <w:rsid w:val="00BA6A99"/>
    <w:rsid w:val="00BB3D83"/>
    <w:rsid w:val="00BB609F"/>
    <w:rsid w:val="00BC0273"/>
    <w:rsid w:val="00BD41BE"/>
    <w:rsid w:val="00BF01CA"/>
    <w:rsid w:val="00BF6129"/>
    <w:rsid w:val="00C02BF3"/>
    <w:rsid w:val="00C04060"/>
    <w:rsid w:val="00C0611D"/>
    <w:rsid w:val="00C15CF6"/>
    <w:rsid w:val="00C16110"/>
    <w:rsid w:val="00C22E3B"/>
    <w:rsid w:val="00C26068"/>
    <w:rsid w:val="00C426D6"/>
    <w:rsid w:val="00C47B83"/>
    <w:rsid w:val="00C607C7"/>
    <w:rsid w:val="00C72DED"/>
    <w:rsid w:val="00C73D9D"/>
    <w:rsid w:val="00C75A8D"/>
    <w:rsid w:val="00C76DCF"/>
    <w:rsid w:val="00C810A9"/>
    <w:rsid w:val="00C83AD1"/>
    <w:rsid w:val="00C854EC"/>
    <w:rsid w:val="00C868E2"/>
    <w:rsid w:val="00C973D5"/>
    <w:rsid w:val="00CA24D1"/>
    <w:rsid w:val="00CA3585"/>
    <w:rsid w:val="00CA433A"/>
    <w:rsid w:val="00CA76A0"/>
    <w:rsid w:val="00CB713C"/>
    <w:rsid w:val="00CC30FB"/>
    <w:rsid w:val="00CC3485"/>
    <w:rsid w:val="00CC4B95"/>
    <w:rsid w:val="00CC5668"/>
    <w:rsid w:val="00CD2583"/>
    <w:rsid w:val="00CD2B53"/>
    <w:rsid w:val="00CD3822"/>
    <w:rsid w:val="00CE5F3C"/>
    <w:rsid w:val="00CE7BE0"/>
    <w:rsid w:val="00CF028A"/>
    <w:rsid w:val="00CF42C1"/>
    <w:rsid w:val="00CF43C3"/>
    <w:rsid w:val="00CF5451"/>
    <w:rsid w:val="00D00D08"/>
    <w:rsid w:val="00D04A48"/>
    <w:rsid w:val="00D05C17"/>
    <w:rsid w:val="00D06E90"/>
    <w:rsid w:val="00D12F43"/>
    <w:rsid w:val="00D17226"/>
    <w:rsid w:val="00D22A43"/>
    <w:rsid w:val="00D36258"/>
    <w:rsid w:val="00D363E2"/>
    <w:rsid w:val="00D36D11"/>
    <w:rsid w:val="00D41407"/>
    <w:rsid w:val="00D50858"/>
    <w:rsid w:val="00D52B18"/>
    <w:rsid w:val="00D54050"/>
    <w:rsid w:val="00D600AB"/>
    <w:rsid w:val="00D641F1"/>
    <w:rsid w:val="00D65A41"/>
    <w:rsid w:val="00D71BC8"/>
    <w:rsid w:val="00D72B98"/>
    <w:rsid w:val="00D734DD"/>
    <w:rsid w:val="00D75F19"/>
    <w:rsid w:val="00D76104"/>
    <w:rsid w:val="00D838CD"/>
    <w:rsid w:val="00D83CA9"/>
    <w:rsid w:val="00D970DB"/>
    <w:rsid w:val="00DA161B"/>
    <w:rsid w:val="00DA52E9"/>
    <w:rsid w:val="00DB1D18"/>
    <w:rsid w:val="00DB305A"/>
    <w:rsid w:val="00DB4859"/>
    <w:rsid w:val="00DC05D6"/>
    <w:rsid w:val="00DC2021"/>
    <w:rsid w:val="00DC36E2"/>
    <w:rsid w:val="00DC665F"/>
    <w:rsid w:val="00DC7176"/>
    <w:rsid w:val="00DC7DCA"/>
    <w:rsid w:val="00DD0928"/>
    <w:rsid w:val="00DD5EE7"/>
    <w:rsid w:val="00DE15CB"/>
    <w:rsid w:val="00DF23CA"/>
    <w:rsid w:val="00DF5AF8"/>
    <w:rsid w:val="00E030CC"/>
    <w:rsid w:val="00E041EA"/>
    <w:rsid w:val="00E1690D"/>
    <w:rsid w:val="00E233EA"/>
    <w:rsid w:val="00E30EA7"/>
    <w:rsid w:val="00E311AB"/>
    <w:rsid w:val="00E3325A"/>
    <w:rsid w:val="00E36282"/>
    <w:rsid w:val="00E36D82"/>
    <w:rsid w:val="00E41DBC"/>
    <w:rsid w:val="00E460A3"/>
    <w:rsid w:val="00E56AFA"/>
    <w:rsid w:val="00E61F71"/>
    <w:rsid w:val="00E75AA9"/>
    <w:rsid w:val="00E82222"/>
    <w:rsid w:val="00E84905"/>
    <w:rsid w:val="00E87004"/>
    <w:rsid w:val="00E909C7"/>
    <w:rsid w:val="00E96D32"/>
    <w:rsid w:val="00EA22FC"/>
    <w:rsid w:val="00EA3EA8"/>
    <w:rsid w:val="00EA4A68"/>
    <w:rsid w:val="00EA6B4C"/>
    <w:rsid w:val="00EA79B9"/>
    <w:rsid w:val="00EB275C"/>
    <w:rsid w:val="00EB6648"/>
    <w:rsid w:val="00EC26A2"/>
    <w:rsid w:val="00EC77CF"/>
    <w:rsid w:val="00ED5019"/>
    <w:rsid w:val="00ED51B5"/>
    <w:rsid w:val="00ED6534"/>
    <w:rsid w:val="00EE11D5"/>
    <w:rsid w:val="00F01C0F"/>
    <w:rsid w:val="00F12B04"/>
    <w:rsid w:val="00F15018"/>
    <w:rsid w:val="00F1508C"/>
    <w:rsid w:val="00F1563F"/>
    <w:rsid w:val="00F17758"/>
    <w:rsid w:val="00F31201"/>
    <w:rsid w:val="00F33248"/>
    <w:rsid w:val="00F33668"/>
    <w:rsid w:val="00F33F75"/>
    <w:rsid w:val="00F35563"/>
    <w:rsid w:val="00F627E8"/>
    <w:rsid w:val="00F64101"/>
    <w:rsid w:val="00F674BE"/>
    <w:rsid w:val="00F7062A"/>
    <w:rsid w:val="00F73717"/>
    <w:rsid w:val="00F806EB"/>
    <w:rsid w:val="00F82A3D"/>
    <w:rsid w:val="00F9238A"/>
    <w:rsid w:val="00F93E43"/>
    <w:rsid w:val="00FA3DBD"/>
    <w:rsid w:val="00FA7CBE"/>
    <w:rsid w:val="00FB10BC"/>
    <w:rsid w:val="00FB4AEA"/>
    <w:rsid w:val="00FB5BF9"/>
    <w:rsid w:val="00FB69D4"/>
    <w:rsid w:val="00FC0100"/>
    <w:rsid w:val="00FC62BD"/>
    <w:rsid w:val="00FD1870"/>
    <w:rsid w:val="00FD6B72"/>
    <w:rsid w:val="00FD74D3"/>
    <w:rsid w:val="00FF1413"/>
    <w:rsid w:val="00FF1A89"/>
    <w:rsid w:val="00FF6AD4"/>
    <w:rsid w:val="0F213539"/>
    <w:rsid w:val="374AB3CC"/>
    <w:rsid w:val="52B259FB"/>
    <w:rsid w:val="661957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54A5F2"/>
  <w15:chartTrackingRefBased/>
  <w15:docId w15:val="{0A27E595-A3FC-4C85-9466-AEFC1E9D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s-EC" w:eastAsia="en-US"/>
    </w:rPr>
  </w:style>
  <w:style w:type="paragraph" w:styleId="Ttulo1">
    <w:name w:val="heading 1"/>
    <w:basedOn w:val="Normal"/>
    <w:next w:val="Normal"/>
    <w:uiPriority w:val="9"/>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link w:val="Ttulo6Car"/>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link w:val="SubttuloCar"/>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before="120" w:after="120"/>
      <w:ind w:left="763"/>
    </w:pPr>
    <w:rPr>
      <w:i/>
      <w:color w:val="0000FF"/>
    </w:rPr>
  </w:style>
  <w:style w:type="character" w:styleId="Hipervnculo">
    <w:name w:val="Hyperlink"/>
    <w:rPr>
      <w:color w:val="0000FF"/>
      <w:u w:val="single"/>
    </w:rPr>
  </w:style>
  <w:style w:type="character" w:styleId="Hipervnculovisitado">
    <w:name w:val="FollowedHyperlink"/>
    <w:rPr>
      <w:color w:val="800080"/>
      <w:u w:val="single"/>
    </w:rPr>
  </w:style>
  <w:style w:type="character" w:styleId="Textoennegrita">
    <w:name w:val="Strong"/>
    <w:qFormat/>
    <w:rPr>
      <w:b/>
      <w:bCs/>
    </w:rPr>
  </w:style>
  <w:style w:type="paragraph" w:styleId="Prrafodelista">
    <w:name w:val="List Paragraph"/>
    <w:basedOn w:val="Normal"/>
    <w:uiPriority w:val="34"/>
    <w:qFormat/>
    <w:rsid w:val="0047734A"/>
    <w:pPr>
      <w:ind w:left="708"/>
    </w:pPr>
  </w:style>
  <w:style w:type="paragraph" w:styleId="Descripcin">
    <w:name w:val="caption"/>
    <w:basedOn w:val="Normal"/>
    <w:next w:val="Normal"/>
    <w:semiHidden/>
    <w:unhideWhenUsed/>
    <w:qFormat/>
    <w:rsid w:val="00E61F71"/>
    <w:pPr>
      <w:spacing w:after="200" w:line="240" w:lineRule="auto"/>
    </w:pPr>
    <w:rPr>
      <w:i/>
      <w:iCs/>
      <w:color w:val="44546A" w:themeColor="text2"/>
      <w:sz w:val="18"/>
      <w:szCs w:val="18"/>
    </w:rPr>
  </w:style>
  <w:style w:type="paragraph" w:customStyle="1" w:styleId="paragraph">
    <w:name w:val="paragraph"/>
    <w:basedOn w:val="Normal"/>
    <w:rsid w:val="00042F13"/>
    <w:pPr>
      <w:widowControl/>
      <w:spacing w:before="100" w:beforeAutospacing="1" w:after="100" w:afterAutospacing="1" w:line="240" w:lineRule="auto"/>
    </w:pPr>
    <w:rPr>
      <w:sz w:val="24"/>
      <w:szCs w:val="24"/>
    </w:rPr>
  </w:style>
  <w:style w:type="character" w:customStyle="1" w:styleId="normaltextrun">
    <w:name w:val="normaltextrun"/>
    <w:basedOn w:val="Fuentedeprrafopredeter"/>
    <w:rsid w:val="00042F13"/>
  </w:style>
  <w:style w:type="character" w:customStyle="1" w:styleId="eop">
    <w:name w:val="eop"/>
    <w:basedOn w:val="Fuentedeprrafopredeter"/>
    <w:rsid w:val="00042F13"/>
  </w:style>
  <w:style w:type="character" w:customStyle="1" w:styleId="apple-converted-space">
    <w:name w:val="apple-converted-space"/>
    <w:basedOn w:val="Fuentedeprrafopredeter"/>
    <w:rsid w:val="00042F13"/>
  </w:style>
  <w:style w:type="character" w:customStyle="1" w:styleId="spellingerror">
    <w:name w:val="spellingerror"/>
    <w:basedOn w:val="Fuentedeprrafopredeter"/>
    <w:rsid w:val="00042F13"/>
  </w:style>
  <w:style w:type="character" w:customStyle="1" w:styleId="Ttulo6Car">
    <w:name w:val="Título 6 Car"/>
    <w:basedOn w:val="Fuentedeprrafopredeter"/>
    <w:link w:val="Ttulo6"/>
    <w:rsid w:val="0070750C"/>
    <w:rPr>
      <w:i/>
      <w:sz w:val="22"/>
      <w:lang w:val="es-EC" w:eastAsia="en-US"/>
    </w:rPr>
  </w:style>
  <w:style w:type="paragraph" w:styleId="NormalWeb">
    <w:name w:val="Normal (Web)"/>
    <w:basedOn w:val="Normal"/>
    <w:rsid w:val="00280966"/>
    <w:rPr>
      <w:sz w:val="24"/>
      <w:szCs w:val="24"/>
    </w:rPr>
  </w:style>
  <w:style w:type="character" w:customStyle="1" w:styleId="PuestoCar">
    <w:name w:val="Puesto Car"/>
    <w:basedOn w:val="Fuentedeprrafopredeter"/>
    <w:link w:val="Puesto"/>
    <w:rsid w:val="00F64101"/>
    <w:rPr>
      <w:rFonts w:ascii="Arial" w:hAnsi="Arial"/>
      <w:b/>
      <w:sz w:val="36"/>
      <w:lang w:val="es-EC" w:eastAsia="en-US"/>
    </w:rPr>
  </w:style>
  <w:style w:type="character" w:customStyle="1" w:styleId="SubttuloCar">
    <w:name w:val="Subtítulo Car"/>
    <w:basedOn w:val="Fuentedeprrafopredeter"/>
    <w:link w:val="Subttulo"/>
    <w:rsid w:val="00F64101"/>
    <w:rPr>
      <w:rFonts w:ascii="Arial" w:hAnsi="Arial"/>
      <w:i/>
      <w:sz w:val="36"/>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26808">
      <w:bodyDiv w:val="1"/>
      <w:marLeft w:val="0"/>
      <w:marRight w:val="0"/>
      <w:marTop w:val="0"/>
      <w:marBottom w:val="0"/>
      <w:divBdr>
        <w:top w:val="none" w:sz="0" w:space="0" w:color="auto"/>
        <w:left w:val="none" w:sz="0" w:space="0" w:color="auto"/>
        <w:bottom w:val="none" w:sz="0" w:space="0" w:color="auto"/>
        <w:right w:val="none" w:sz="0" w:space="0" w:color="auto"/>
      </w:divBdr>
    </w:div>
    <w:div w:id="732386488">
      <w:bodyDiv w:val="1"/>
      <w:marLeft w:val="0"/>
      <w:marRight w:val="0"/>
      <w:marTop w:val="0"/>
      <w:marBottom w:val="0"/>
      <w:divBdr>
        <w:top w:val="none" w:sz="0" w:space="0" w:color="auto"/>
        <w:left w:val="none" w:sz="0" w:space="0" w:color="auto"/>
        <w:bottom w:val="none" w:sz="0" w:space="0" w:color="auto"/>
        <w:right w:val="none" w:sz="0" w:space="0" w:color="auto"/>
      </w:divBdr>
      <w:divsChild>
        <w:div w:id="847409008">
          <w:marLeft w:val="0"/>
          <w:marRight w:val="0"/>
          <w:marTop w:val="0"/>
          <w:marBottom w:val="0"/>
          <w:divBdr>
            <w:top w:val="none" w:sz="0" w:space="0" w:color="auto"/>
            <w:left w:val="none" w:sz="0" w:space="0" w:color="auto"/>
            <w:bottom w:val="none" w:sz="0" w:space="0" w:color="auto"/>
            <w:right w:val="none" w:sz="0" w:space="0" w:color="auto"/>
          </w:divBdr>
        </w:div>
        <w:div w:id="1348678050">
          <w:marLeft w:val="0"/>
          <w:marRight w:val="0"/>
          <w:marTop w:val="0"/>
          <w:marBottom w:val="0"/>
          <w:divBdr>
            <w:top w:val="none" w:sz="0" w:space="0" w:color="auto"/>
            <w:left w:val="none" w:sz="0" w:space="0" w:color="auto"/>
            <w:bottom w:val="none" w:sz="0" w:space="0" w:color="auto"/>
            <w:right w:val="none" w:sz="0" w:space="0" w:color="auto"/>
          </w:divBdr>
        </w:div>
      </w:divsChild>
    </w:div>
    <w:div w:id="767190130">
      <w:bodyDiv w:val="1"/>
      <w:marLeft w:val="0"/>
      <w:marRight w:val="0"/>
      <w:marTop w:val="0"/>
      <w:marBottom w:val="0"/>
      <w:divBdr>
        <w:top w:val="none" w:sz="0" w:space="0" w:color="auto"/>
        <w:left w:val="none" w:sz="0" w:space="0" w:color="auto"/>
        <w:bottom w:val="none" w:sz="0" w:space="0" w:color="auto"/>
        <w:right w:val="none" w:sz="0" w:space="0" w:color="auto"/>
      </w:divBdr>
      <w:divsChild>
        <w:div w:id="146291912">
          <w:marLeft w:val="0"/>
          <w:marRight w:val="0"/>
          <w:marTop w:val="0"/>
          <w:marBottom w:val="0"/>
          <w:divBdr>
            <w:top w:val="none" w:sz="0" w:space="0" w:color="auto"/>
            <w:left w:val="none" w:sz="0" w:space="0" w:color="auto"/>
            <w:bottom w:val="none" w:sz="0" w:space="0" w:color="auto"/>
            <w:right w:val="none" w:sz="0" w:space="0" w:color="auto"/>
          </w:divBdr>
        </w:div>
        <w:div w:id="161897256">
          <w:marLeft w:val="0"/>
          <w:marRight w:val="0"/>
          <w:marTop w:val="0"/>
          <w:marBottom w:val="0"/>
          <w:divBdr>
            <w:top w:val="none" w:sz="0" w:space="0" w:color="auto"/>
            <w:left w:val="none" w:sz="0" w:space="0" w:color="auto"/>
            <w:bottom w:val="none" w:sz="0" w:space="0" w:color="auto"/>
            <w:right w:val="none" w:sz="0" w:space="0" w:color="auto"/>
          </w:divBdr>
        </w:div>
        <w:div w:id="384376345">
          <w:marLeft w:val="0"/>
          <w:marRight w:val="0"/>
          <w:marTop w:val="0"/>
          <w:marBottom w:val="0"/>
          <w:divBdr>
            <w:top w:val="none" w:sz="0" w:space="0" w:color="auto"/>
            <w:left w:val="none" w:sz="0" w:space="0" w:color="auto"/>
            <w:bottom w:val="none" w:sz="0" w:space="0" w:color="auto"/>
            <w:right w:val="none" w:sz="0" w:space="0" w:color="auto"/>
          </w:divBdr>
        </w:div>
        <w:div w:id="561330450">
          <w:marLeft w:val="0"/>
          <w:marRight w:val="0"/>
          <w:marTop w:val="0"/>
          <w:marBottom w:val="0"/>
          <w:divBdr>
            <w:top w:val="none" w:sz="0" w:space="0" w:color="auto"/>
            <w:left w:val="none" w:sz="0" w:space="0" w:color="auto"/>
            <w:bottom w:val="none" w:sz="0" w:space="0" w:color="auto"/>
            <w:right w:val="none" w:sz="0" w:space="0" w:color="auto"/>
          </w:divBdr>
        </w:div>
        <w:div w:id="621964613">
          <w:marLeft w:val="0"/>
          <w:marRight w:val="0"/>
          <w:marTop w:val="0"/>
          <w:marBottom w:val="0"/>
          <w:divBdr>
            <w:top w:val="none" w:sz="0" w:space="0" w:color="auto"/>
            <w:left w:val="none" w:sz="0" w:space="0" w:color="auto"/>
            <w:bottom w:val="none" w:sz="0" w:space="0" w:color="auto"/>
            <w:right w:val="none" w:sz="0" w:space="0" w:color="auto"/>
          </w:divBdr>
        </w:div>
        <w:div w:id="786774162">
          <w:marLeft w:val="0"/>
          <w:marRight w:val="0"/>
          <w:marTop w:val="0"/>
          <w:marBottom w:val="0"/>
          <w:divBdr>
            <w:top w:val="none" w:sz="0" w:space="0" w:color="auto"/>
            <w:left w:val="none" w:sz="0" w:space="0" w:color="auto"/>
            <w:bottom w:val="none" w:sz="0" w:space="0" w:color="auto"/>
            <w:right w:val="none" w:sz="0" w:space="0" w:color="auto"/>
          </w:divBdr>
        </w:div>
        <w:div w:id="817576258">
          <w:marLeft w:val="0"/>
          <w:marRight w:val="0"/>
          <w:marTop w:val="0"/>
          <w:marBottom w:val="0"/>
          <w:divBdr>
            <w:top w:val="none" w:sz="0" w:space="0" w:color="auto"/>
            <w:left w:val="none" w:sz="0" w:space="0" w:color="auto"/>
            <w:bottom w:val="none" w:sz="0" w:space="0" w:color="auto"/>
            <w:right w:val="none" w:sz="0" w:space="0" w:color="auto"/>
          </w:divBdr>
        </w:div>
        <w:div w:id="817650519">
          <w:marLeft w:val="0"/>
          <w:marRight w:val="0"/>
          <w:marTop w:val="0"/>
          <w:marBottom w:val="0"/>
          <w:divBdr>
            <w:top w:val="none" w:sz="0" w:space="0" w:color="auto"/>
            <w:left w:val="none" w:sz="0" w:space="0" w:color="auto"/>
            <w:bottom w:val="none" w:sz="0" w:space="0" w:color="auto"/>
            <w:right w:val="none" w:sz="0" w:space="0" w:color="auto"/>
          </w:divBdr>
        </w:div>
        <w:div w:id="824081635">
          <w:marLeft w:val="0"/>
          <w:marRight w:val="0"/>
          <w:marTop w:val="0"/>
          <w:marBottom w:val="0"/>
          <w:divBdr>
            <w:top w:val="none" w:sz="0" w:space="0" w:color="auto"/>
            <w:left w:val="none" w:sz="0" w:space="0" w:color="auto"/>
            <w:bottom w:val="none" w:sz="0" w:space="0" w:color="auto"/>
            <w:right w:val="none" w:sz="0" w:space="0" w:color="auto"/>
          </w:divBdr>
        </w:div>
        <w:div w:id="1564217222">
          <w:marLeft w:val="0"/>
          <w:marRight w:val="0"/>
          <w:marTop w:val="0"/>
          <w:marBottom w:val="0"/>
          <w:divBdr>
            <w:top w:val="none" w:sz="0" w:space="0" w:color="auto"/>
            <w:left w:val="none" w:sz="0" w:space="0" w:color="auto"/>
            <w:bottom w:val="none" w:sz="0" w:space="0" w:color="auto"/>
            <w:right w:val="none" w:sz="0" w:space="0" w:color="auto"/>
          </w:divBdr>
        </w:div>
      </w:divsChild>
    </w:div>
    <w:div w:id="1317957112">
      <w:bodyDiv w:val="1"/>
      <w:marLeft w:val="0"/>
      <w:marRight w:val="0"/>
      <w:marTop w:val="0"/>
      <w:marBottom w:val="0"/>
      <w:divBdr>
        <w:top w:val="none" w:sz="0" w:space="0" w:color="auto"/>
        <w:left w:val="none" w:sz="0" w:space="0" w:color="auto"/>
        <w:bottom w:val="none" w:sz="0" w:space="0" w:color="auto"/>
        <w:right w:val="none" w:sz="0" w:space="0" w:color="auto"/>
      </w:divBdr>
    </w:div>
    <w:div w:id="2027099633">
      <w:bodyDiv w:val="1"/>
      <w:marLeft w:val="0"/>
      <w:marRight w:val="0"/>
      <w:marTop w:val="0"/>
      <w:marBottom w:val="0"/>
      <w:divBdr>
        <w:top w:val="none" w:sz="0" w:space="0" w:color="auto"/>
        <w:left w:val="none" w:sz="0" w:space="0" w:color="auto"/>
        <w:bottom w:val="none" w:sz="0" w:space="0" w:color="auto"/>
        <w:right w:val="none" w:sz="0" w:space="0" w:color="auto"/>
      </w:divBdr>
    </w:div>
    <w:div w:id="2139713592">
      <w:bodyDiv w:val="1"/>
      <w:marLeft w:val="0"/>
      <w:marRight w:val="0"/>
      <w:marTop w:val="0"/>
      <w:marBottom w:val="0"/>
      <w:divBdr>
        <w:top w:val="none" w:sz="0" w:space="0" w:color="auto"/>
        <w:left w:val="none" w:sz="0" w:space="0" w:color="auto"/>
        <w:bottom w:val="none" w:sz="0" w:space="0" w:color="auto"/>
        <w:right w:val="none" w:sz="0" w:space="0" w:color="auto"/>
      </w:divBdr>
      <w:divsChild>
        <w:div w:id="30301757">
          <w:marLeft w:val="0"/>
          <w:marRight w:val="0"/>
          <w:marTop w:val="0"/>
          <w:marBottom w:val="0"/>
          <w:divBdr>
            <w:top w:val="none" w:sz="0" w:space="0" w:color="auto"/>
            <w:left w:val="none" w:sz="0" w:space="0" w:color="auto"/>
            <w:bottom w:val="none" w:sz="0" w:space="0" w:color="auto"/>
            <w:right w:val="none" w:sz="0" w:space="0" w:color="auto"/>
          </w:divBdr>
        </w:div>
        <w:div w:id="288706020">
          <w:marLeft w:val="0"/>
          <w:marRight w:val="0"/>
          <w:marTop w:val="0"/>
          <w:marBottom w:val="0"/>
          <w:divBdr>
            <w:top w:val="none" w:sz="0" w:space="0" w:color="auto"/>
            <w:left w:val="none" w:sz="0" w:space="0" w:color="auto"/>
            <w:bottom w:val="none" w:sz="0" w:space="0" w:color="auto"/>
            <w:right w:val="none" w:sz="0" w:space="0" w:color="auto"/>
          </w:divBdr>
        </w:div>
        <w:div w:id="512840401">
          <w:marLeft w:val="0"/>
          <w:marRight w:val="0"/>
          <w:marTop w:val="0"/>
          <w:marBottom w:val="0"/>
          <w:divBdr>
            <w:top w:val="none" w:sz="0" w:space="0" w:color="auto"/>
            <w:left w:val="none" w:sz="0" w:space="0" w:color="auto"/>
            <w:bottom w:val="none" w:sz="0" w:space="0" w:color="auto"/>
            <w:right w:val="none" w:sz="0" w:space="0" w:color="auto"/>
          </w:divBdr>
        </w:div>
        <w:div w:id="696659276">
          <w:marLeft w:val="0"/>
          <w:marRight w:val="0"/>
          <w:marTop w:val="0"/>
          <w:marBottom w:val="0"/>
          <w:divBdr>
            <w:top w:val="none" w:sz="0" w:space="0" w:color="auto"/>
            <w:left w:val="none" w:sz="0" w:space="0" w:color="auto"/>
            <w:bottom w:val="none" w:sz="0" w:space="0" w:color="auto"/>
            <w:right w:val="none" w:sz="0" w:space="0" w:color="auto"/>
          </w:divBdr>
        </w:div>
        <w:div w:id="1071923874">
          <w:marLeft w:val="0"/>
          <w:marRight w:val="0"/>
          <w:marTop w:val="0"/>
          <w:marBottom w:val="0"/>
          <w:divBdr>
            <w:top w:val="none" w:sz="0" w:space="0" w:color="auto"/>
            <w:left w:val="none" w:sz="0" w:space="0" w:color="auto"/>
            <w:bottom w:val="none" w:sz="0" w:space="0" w:color="auto"/>
            <w:right w:val="none" w:sz="0" w:space="0" w:color="auto"/>
          </w:divBdr>
        </w:div>
        <w:div w:id="1257011829">
          <w:marLeft w:val="0"/>
          <w:marRight w:val="0"/>
          <w:marTop w:val="0"/>
          <w:marBottom w:val="0"/>
          <w:divBdr>
            <w:top w:val="none" w:sz="0" w:space="0" w:color="auto"/>
            <w:left w:val="none" w:sz="0" w:space="0" w:color="auto"/>
            <w:bottom w:val="none" w:sz="0" w:space="0" w:color="auto"/>
            <w:right w:val="none" w:sz="0" w:space="0" w:color="auto"/>
          </w:divBdr>
        </w:div>
        <w:div w:id="1353149408">
          <w:marLeft w:val="0"/>
          <w:marRight w:val="0"/>
          <w:marTop w:val="0"/>
          <w:marBottom w:val="0"/>
          <w:divBdr>
            <w:top w:val="none" w:sz="0" w:space="0" w:color="auto"/>
            <w:left w:val="none" w:sz="0" w:space="0" w:color="auto"/>
            <w:bottom w:val="none" w:sz="0" w:space="0" w:color="auto"/>
            <w:right w:val="none" w:sz="0" w:space="0" w:color="auto"/>
          </w:divBdr>
        </w:div>
        <w:div w:id="1389524634">
          <w:marLeft w:val="0"/>
          <w:marRight w:val="0"/>
          <w:marTop w:val="0"/>
          <w:marBottom w:val="0"/>
          <w:divBdr>
            <w:top w:val="none" w:sz="0" w:space="0" w:color="auto"/>
            <w:left w:val="none" w:sz="0" w:space="0" w:color="auto"/>
            <w:bottom w:val="none" w:sz="0" w:space="0" w:color="auto"/>
            <w:right w:val="none" w:sz="0" w:space="0" w:color="auto"/>
          </w:divBdr>
        </w:div>
        <w:div w:id="1654679470">
          <w:marLeft w:val="0"/>
          <w:marRight w:val="0"/>
          <w:marTop w:val="0"/>
          <w:marBottom w:val="0"/>
          <w:divBdr>
            <w:top w:val="none" w:sz="0" w:space="0" w:color="auto"/>
            <w:left w:val="none" w:sz="0" w:space="0" w:color="auto"/>
            <w:bottom w:val="none" w:sz="0" w:space="0" w:color="auto"/>
            <w:right w:val="none" w:sz="0" w:space="0" w:color="auto"/>
          </w:divBdr>
        </w:div>
        <w:div w:id="1672097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ALCRD~1\CONFIG~1\Temp\Directorio%20temporal%208%20para%20upedu_wd_tmpl.zip\REQ\upedu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46DCD3-2D10-4214-872A-D3250B26A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upedu_srs</Template>
  <TotalTime>274</TotalTime>
  <Pages>35</Pages>
  <Words>6174</Words>
  <Characters>33957</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Software Requirements Specifications</vt:lpstr>
    </vt:vector>
  </TitlesOfParts>
  <Company>&lt;Company Name&gt;</Company>
  <LinksUpToDate>false</LinksUpToDate>
  <CharactersWithSpaces>40051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Raúl Córdova</dc:creator>
  <cp:keywords/>
  <dc:description/>
  <cp:lastModifiedBy>Daniel</cp:lastModifiedBy>
  <cp:revision>66</cp:revision>
  <cp:lastPrinted>2015-12-10T16:44:00Z</cp:lastPrinted>
  <dcterms:created xsi:type="dcterms:W3CDTF">2017-02-22T02:20:00Z</dcterms:created>
  <dcterms:modified xsi:type="dcterms:W3CDTF">2017-02-22T13:47:00Z</dcterms:modified>
</cp:coreProperties>
</file>