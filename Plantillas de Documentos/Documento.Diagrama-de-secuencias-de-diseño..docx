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D6D66" w14:textId="77777777" w:rsidR="00B13582" w:rsidRPr="00236558" w:rsidRDefault="00B13582" w:rsidP="00B13582">
      <w:pPr>
        <w:pStyle w:val="Puesto"/>
        <w:jc w:val="right"/>
        <w:rPr>
          <w:lang w:val="es-ES_tradnl"/>
        </w:rPr>
      </w:pPr>
      <w:bookmarkStart w:id="0" w:name="_GoBack"/>
      <w:bookmarkEnd w:id="0"/>
      <w:r w:rsidRPr="002A4F9E">
        <w:rPr>
          <w:lang w:val="es-ES_tradnl"/>
        </w:rPr>
        <w:t>Proyecto de Desarrollo del</w:t>
      </w:r>
      <w:r>
        <w:rPr>
          <w:lang w:val="es-ES_tradnl"/>
        </w:rPr>
        <w:t xml:space="preserve"> </w:t>
      </w:r>
      <w:r w:rsidRPr="00E5368B">
        <w:rPr>
          <w:lang w:val="es-ES"/>
        </w:rPr>
        <w:t>Sistema de la Pro</w:t>
      </w:r>
      <w:r>
        <w:rPr>
          <w:lang w:val="es-ES"/>
        </w:rPr>
        <w:t>ducción Metalmecánica y Mantenim</w:t>
      </w:r>
      <w:r w:rsidRPr="00E5368B">
        <w:rPr>
          <w:lang w:val="es-ES"/>
        </w:rPr>
        <w:t xml:space="preserve">iento Vehicular para la empresa </w:t>
      </w:r>
      <w:r>
        <w:rPr>
          <w:lang w:val="es-ES"/>
        </w:rPr>
        <w:t>“MetalMotors S.A” (SIP M&amp;M)</w:t>
      </w:r>
    </w:p>
    <w:p w14:paraId="199AB707" w14:textId="77777777" w:rsidR="00B13582" w:rsidRPr="00DC14E3" w:rsidRDefault="00B13582" w:rsidP="00B13582">
      <w:pPr>
        <w:jc w:val="right"/>
        <w:rPr>
          <w:rFonts w:ascii="Arial" w:eastAsia="Arial" w:hAnsi="Arial" w:cs="Arial"/>
          <w:b/>
          <w:sz w:val="36"/>
          <w:szCs w:val="36"/>
          <w:lang w:val="es-ES_tradnl"/>
        </w:rPr>
      </w:pPr>
    </w:p>
    <w:p w14:paraId="254836F6" w14:textId="77777777" w:rsidR="00602C3D" w:rsidRDefault="00602C3D" w:rsidP="00B13582">
      <w:pPr>
        <w:rPr>
          <w:rFonts w:ascii="Arial" w:eastAsia="Arial" w:hAnsi="Arial" w:cs="Arial"/>
          <w:b/>
          <w:sz w:val="36"/>
          <w:szCs w:val="36"/>
          <w:lang w:val="es-ES_tradnl"/>
        </w:rPr>
      </w:pPr>
    </w:p>
    <w:p w14:paraId="627F41BD" w14:textId="77777777" w:rsidR="0093401B" w:rsidRPr="00533A4C" w:rsidRDefault="0093401B" w:rsidP="0093401B">
      <w:pPr>
        <w:jc w:val="right"/>
        <w:rPr>
          <w:rFonts w:ascii="Arial" w:eastAsia="Arial" w:hAnsi="Arial" w:cs="Arial"/>
          <w:b/>
          <w:sz w:val="36"/>
          <w:szCs w:val="36"/>
        </w:rPr>
      </w:pPr>
    </w:p>
    <w:p w14:paraId="043CBF97" w14:textId="2CE139C7" w:rsidR="008568F0" w:rsidRPr="00533A4C" w:rsidRDefault="006C4A47">
      <w:pPr>
        <w:pStyle w:val="Puesto"/>
        <w:jc w:val="right"/>
      </w:pPr>
      <w:r>
        <w:t xml:space="preserve">Diagrama de </w:t>
      </w:r>
      <w:r w:rsidR="00941018">
        <w:t>Secuencias</w:t>
      </w:r>
      <w:r w:rsidR="00787C76">
        <w:t xml:space="preserve"> de diseño</w:t>
      </w:r>
    </w:p>
    <w:p w14:paraId="298EBFBA" w14:textId="77777777" w:rsidR="008568F0" w:rsidRPr="00533A4C" w:rsidRDefault="008568F0">
      <w:pPr>
        <w:pStyle w:val="Puesto"/>
        <w:jc w:val="right"/>
      </w:pPr>
    </w:p>
    <w:p w14:paraId="645DFB10" w14:textId="095C2993" w:rsidR="008568F0" w:rsidRPr="00533A4C" w:rsidRDefault="006C4A47">
      <w:pPr>
        <w:pStyle w:val="Puesto"/>
        <w:jc w:val="right"/>
        <w:rPr>
          <w:sz w:val="28"/>
        </w:rPr>
      </w:pPr>
      <w:r w:rsidRPr="00533A4C">
        <w:rPr>
          <w:sz w:val="28"/>
        </w:rPr>
        <w:t>Versión</w:t>
      </w:r>
      <w:r w:rsidR="0093401B" w:rsidRPr="00533A4C">
        <w:rPr>
          <w:sz w:val="28"/>
        </w:rPr>
        <w:t xml:space="preserve"> &lt;</w:t>
      </w:r>
      <w:r w:rsidR="008568F0" w:rsidRPr="00533A4C">
        <w:rPr>
          <w:sz w:val="28"/>
        </w:rPr>
        <w:t>0</w:t>
      </w:r>
      <w:r w:rsidR="0093401B" w:rsidRPr="00533A4C">
        <w:rPr>
          <w:sz w:val="28"/>
        </w:rPr>
        <w:t>.9</w:t>
      </w:r>
      <w:r w:rsidR="008568F0" w:rsidRPr="00533A4C">
        <w:rPr>
          <w:sz w:val="28"/>
        </w:rPr>
        <w:t>&gt;</w:t>
      </w:r>
    </w:p>
    <w:p w14:paraId="0475935F" w14:textId="77777777" w:rsidR="008568F0" w:rsidRPr="00533A4C" w:rsidRDefault="008568F0"/>
    <w:p w14:paraId="02A16039" w14:textId="77777777" w:rsidR="008568F0" w:rsidRPr="00533A4C" w:rsidRDefault="008568F0"/>
    <w:p w14:paraId="03F51100" w14:textId="77777777" w:rsidR="008568F0" w:rsidRPr="00533A4C" w:rsidRDefault="008568F0">
      <w:pPr>
        <w:pStyle w:val="Textoindependiente"/>
      </w:pPr>
    </w:p>
    <w:p w14:paraId="6B99D982" w14:textId="77777777" w:rsidR="008568F0" w:rsidRPr="00533A4C" w:rsidRDefault="008568F0">
      <w:pPr>
        <w:pStyle w:val="Textoindependiente"/>
      </w:pPr>
    </w:p>
    <w:p w14:paraId="083A3D04" w14:textId="77777777" w:rsidR="008568F0" w:rsidRPr="00533A4C" w:rsidRDefault="008568F0">
      <w:pPr>
        <w:sectPr w:rsidR="008568F0" w:rsidRPr="00533A4C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D438344" w14:textId="77777777" w:rsidR="006147C5" w:rsidRPr="00533A4C" w:rsidRDefault="006147C5" w:rsidP="006147C5">
      <w:pPr>
        <w:pStyle w:val="Puesto"/>
      </w:pPr>
      <w:r w:rsidRPr="00533A4C">
        <w:lastRenderedPageBreak/>
        <w:t>Historial de Revisión</w:t>
      </w:r>
    </w:p>
    <w:p w14:paraId="18626B77" w14:textId="77777777" w:rsidR="00CB423D" w:rsidRPr="00533A4C" w:rsidRDefault="00CB423D" w:rsidP="00CB423D"/>
    <w:tbl>
      <w:tblPr>
        <w:tblW w:w="9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7"/>
        <w:gridCol w:w="1126"/>
        <w:gridCol w:w="3804"/>
        <w:gridCol w:w="2848"/>
      </w:tblGrid>
      <w:tr w:rsidR="006147C5" w:rsidRPr="00533A4C" w14:paraId="0C496FB1" w14:textId="77777777" w:rsidTr="0093401B">
        <w:trPr>
          <w:trHeight w:val="367"/>
        </w:trPr>
        <w:tc>
          <w:tcPr>
            <w:tcW w:w="1797" w:type="dxa"/>
          </w:tcPr>
          <w:p w14:paraId="620FA61C" w14:textId="77777777" w:rsidR="006147C5" w:rsidRPr="00533A4C" w:rsidRDefault="006147C5" w:rsidP="006147C5">
            <w:pPr>
              <w:pStyle w:val="Tabletext"/>
              <w:jc w:val="center"/>
              <w:rPr>
                <w:b/>
              </w:rPr>
            </w:pPr>
            <w:r w:rsidRPr="00533A4C">
              <w:rPr>
                <w:b/>
              </w:rPr>
              <w:t>Fecha</w:t>
            </w:r>
          </w:p>
        </w:tc>
        <w:tc>
          <w:tcPr>
            <w:tcW w:w="1126" w:type="dxa"/>
          </w:tcPr>
          <w:p w14:paraId="0D647B48" w14:textId="77777777" w:rsidR="006147C5" w:rsidRPr="00533A4C" w:rsidRDefault="006147C5" w:rsidP="006147C5">
            <w:pPr>
              <w:pStyle w:val="Tabletext"/>
              <w:jc w:val="center"/>
              <w:rPr>
                <w:b/>
              </w:rPr>
            </w:pPr>
            <w:r w:rsidRPr="00533A4C">
              <w:rPr>
                <w:b/>
              </w:rPr>
              <w:t>Versión</w:t>
            </w:r>
          </w:p>
        </w:tc>
        <w:tc>
          <w:tcPr>
            <w:tcW w:w="3804" w:type="dxa"/>
          </w:tcPr>
          <w:p w14:paraId="62DA3D57" w14:textId="77777777" w:rsidR="006147C5" w:rsidRPr="00533A4C" w:rsidRDefault="006147C5" w:rsidP="006147C5">
            <w:pPr>
              <w:pStyle w:val="Tabletext"/>
              <w:jc w:val="center"/>
              <w:rPr>
                <w:b/>
              </w:rPr>
            </w:pPr>
            <w:r w:rsidRPr="00533A4C">
              <w:rPr>
                <w:b/>
              </w:rPr>
              <w:t>Descripción</w:t>
            </w:r>
          </w:p>
        </w:tc>
        <w:tc>
          <w:tcPr>
            <w:tcW w:w="2848" w:type="dxa"/>
          </w:tcPr>
          <w:p w14:paraId="697017AE" w14:textId="77777777" w:rsidR="006147C5" w:rsidRPr="00533A4C" w:rsidRDefault="006147C5" w:rsidP="006147C5">
            <w:pPr>
              <w:pStyle w:val="Tabletext"/>
              <w:jc w:val="center"/>
              <w:rPr>
                <w:b/>
              </w:rPr>
            </w:pPr>
            <w:r w:rsidRPr="00533A4C">
              <w:rPr>
                <w:b/>
              </w:rPr>
              <w:t>Autor</w:t>
            </w:r>
          </w:p>
        </w:tc>
      </w:tr>
      <w:tr w:rsidR="0093401B" w:rsidRPr="00533A4C" w14:paraId="4BD32A33" w14:textId="77777777" w:rsidTr="0093401B">
        <w:trPr>
          <w:trHeight w:val="1484"/>
        </w:trPr>
        <w:tc>
          <w:tcPr>
            <w:tcW w:w="1797" w:type="dxa"/>
          </w:tcPr>
          <w:p w14:paraId="784E87FA" w14:textId="74486384" w:rsidR="0093401B" w:rsidRPr="00533A4C" w:rsidRDefault="00B13582" w:rsidP="00CB423D">
            <w:pPr>
              <w:pStyle w:val="Tabletext"/>
            </w:pPr>
            <w:r>
              <w:t>23/2/2017</w:t>
            </w:r>
          </w:p>
        </w:tc>
        <w:tc>
          <w:tcPr>
            <w:tcW w:w="1126" w:type="dxa"/>
          </w:tcPr>
          <w:p w14:paraId="77C3883D" w14:textId="2822FB20" w:rsidR="0093401B" w:rsidRPr="00533A4C" w:rsidRDefault="0093401B" w:rsidP="0093401B">
            <w:pPr>
              <w:pStyle w:val="Tabletext"/>
            </w:pPr>
            <w:r w:rsidRPr="00533A4C">
              <w:rPr>
                <w:rFonts w:ascii="Arial" w:hAnsi="Arial" w:cs="Arial"/>
              </w:rPr>
              <w:t>0.9</w:t>
            </w:r>
          </w:p>
        </w:tc>
        <w:tc>
          <w:tcPr>
            <w:tcW w:w="3804" w:type="dxa"/>
          </w:tcPr>
          <w:p w14:paraId="234E8745" w14:textId="13B5819B" w:rsidR="006C4A47" w:rsidRDefault="0093401B" w:rsidP="0093401B">
            <w:pPr>
              <w:pStyle w:val="Tabletext"/>
            </w:pPr>
            <w:r w:rsidRPr="00533A4C">
              <w:rPr>
                <w:rFonts w:ascii="Arial" w:hAnsi="Arial" w:cs="Arial"/>
              </w:rPr>
              <w:t xml:space="preserve">Especificación preliminar de los </w:t>
            </w:r>
            <w:r w:rsidR="006C4A47">
              <w:rPr>
                <w:rFonts w:ascii="Arial" w:hAnsi="Arial" w:cs="Arial"/>
              </w:rPr>
              <w:t xml:space="preserve">diferentes diagramas de </w:t>
            </w:r>
            <w:r w:rsidR="00941018">
              <w:rPr>
                <w:rFonts w:ascii="Arial" w:hAnsi="Arial" w:cs="Arial"/>
              </w:rPr>
              <w:t>secuencia</w:t>
            </w:r>
            <w:r w:rsidR="005B58AB">
              <w:rPr>
                <w:rFonts w:ascii="Arial" w:hAnsi="Arial" w:cs="Arial"/>
              </w:rPr>
              <w:t xml:space="preserve"> de diseño</w:t>
            </w:r>
            <w:r w:rsidR="00941018">
              <w:rPr>
                <w:rFonts w:ascii="Arial" w:hAnsi="Arial" w:cs="Arial"/>
              </w:rPr>
              <w:t>s</w:t>
            </w:r>
            <w:r w:rsidR="006C4A47">
              <w:rPr>
                <w:rFonts w:ascii="Arial" w:hAnsi="Arial" w:cs="Arial"/>
              </w:rPr>
              <w:t xml:space="preserve"> de</w:t>
            </w:r>
            <w:r w:rsidRPr="00533A4C">
              <w:rPr>
                <w:rFonts w:ascii="Arial" w:hAnsi="Arial" w:cs="Arial"/>
              </w:rPr>
              <w:t>l proyecto</w:t>
            </w:r>
            <w:r w:rsidR="00CB6D1C" w:rsidRPr="00533A4C">
              <w:rPr>
                <w:rFonts w:ascii="Arial" w:hAnsi="Arial" w:cs="Arial"/>
              </w:rPr>
              <w:t>.</w:t>
            </w:r>
          </w:p>
          <w:p w14:paraId="11859301" w14:textId="77777777" w:rsidR="0093401B" w:rsidRPr="006C4A47" w:rsidRDefault="0093401B" w:rsidP="006C4A47">
            <w:pPr>
              <w:ind w:firstLine="720"/>
            </w:pPr>
          </w:p>
        </w:tc>
        <w:tc>
          <w:tcPr>
            <w:tcW w:w="2848" w:type="dxa"/>
          </w:tcPr>
          <w:p w14:paraId="604478FF" w14:textId="5D3E8B19" w:rsidR="00602C3D" w:rsidRDefault="00B13582" w:rsidP="00602C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N° 1</w:t>
            </w:r>
          </w:p>
          <w:p w14:paraId="3DE2C94B" w14:textId="5F473010" w:rsidR="00602C3D" w:rsidRDefault="00B13582" w:rsidP="00602C3D">
            <w:pPr>
              <w:pStyle w:val="Tabletext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Beltran Daniel</w:t>
            </w:r>
          </w:p>
          <w:p w14:paraId="40512959" w14:textId="363999A9" w:rsidR="00602C3D" w:rsidRDefault="00B13582" w:rsidP="00602C3D">
            <w:pPr>
              <w:pStyle w:val="Tabletext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Criollo Jose</w:t>
            </w:r>
          </w:p>
          <w:p w14:paraId="77CDFEF8" w14:textId="5249DD55" w:rsidR="00602C3D" w:rsidRPr="00602C3D" w:rsidRDefault="00B13582" w:rsidP="00602C3D">
            <w:pPr>
              <w:pStyle w:val="Tabletext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lang w:val="es-ES_tradnl"/>
              </w:rPr>
              <w:t>Erraez Yessenia</w:t>
            </w:r>
          </w:p>
          <w:p w14:paraId="16A82654" w14:textId="57BB557F" w:rsidR="0093401B" w:rsidRPr="00602C3D" w:rsidRDefault="00B13582" w:rsidP="00602C3D">
            <w:pPr>
              <w:pStyle w:val="Tabletext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lang w:val="es-ES_tradnl"/>
              </w:rPr>
              <w:t>Vasco Elsa</w:t>
            </w:r>
          </w:p>
        </w:tc>
      </w:tr>
    </w:tbl>
    <w:p w14:paraId="0C0133BE" w14:textId="77777777" w:rsidR="008568F0" w:rsidRPr="00533A4C" w:rsidRDefault="008568F0"/>
    <w:p w14:paraId="252AA7AA" w14:textId="6EBA1891" w:rsidR="001844DD" w:rsidRDefault="001844DD">
      <w:pPr>
        <w:pStyle w:val="Puesto"/>
      </w:pPr>
    </w:p>
    <w:p w14:paraId="0CD6024C" w14:textId="77777777" w:rsidR="001844DD" w:rsidRPr="001844DD" w:rsidRDefault="001844DD" w:rsidP="001844DD"/>
    <w:p w14:paraId="178B2CDE" w14:textId="77777777" w:rsidR="001844DD" w:rsidRPr="001844DD" w:rsidRDefault="001844DD" w:rsidP="001844DD"/>
    <w:p w14:paraId="5C452D95" w14:textId="77777777" w:rsidR="001844DD" w:rsidRPr="001844DD" w:rsidRDefault="001844DD" w:rsidP="001844DD"/>
    <w:p w14:paraId="484D3CF6" w14:textId="77777777" w:rsidR="001844DD" w:rsidRPr="001844DD" w:rsidRDefault="001844DD" w:rsidP="001844DD"/>
    <w:p w14:paraId="6D46A284" w14:textId="77777777" w:rsidR="001844DD" w:rsidRPr="001844DD" w:rsidRDefault="001844DD" w:rsidP="001844DD"/>
    <w:p w14:paraId="211CE87D" w14:textId="77777777" w:rsidR="001844DD" w:rsidRPr="001844DD" w:rsidRDefault="001844DD" w:rsidP="001844DD"/>
    <w:p w14:paraId="11187AEC" w14:textId="77777777" w:rsidR="001844DD" w:rsidRPr="001844DD" w:rsidRDefault="001844DD" w:rsidP="001844DD"/>
    <w:p w14:paraId="229A1D72" w14:textId="77777777" w:rsidR="001844DD" w:rsidRPr="001844DD" w:rsidRDefault="001844DD" w:rsidP="001844DD"/>
    <w:p w14:paraId="79B2401D" w14:textId="77777777" w:rsidR="001844DD" w:rsidRPr="001844DD" w:rsidRDefault="001844DD" w:rsidP="001844DD"/>
    <w:p w14:paraId="67813603" w14:textId="77777777" w:rsidR="001844DD" w:rsidRPr="001844DD" w:rsidRDefault="001844DD" w:rsidP="001844DD"/>
    <w:p w14:paraId="5E254108" w14:textId="77777777" w:rsidR="001844DD" w:rsidRPr="001844DD" w:rsidRDefault="001844DD" w:rsidP="001844DD"/>
    <w:p w14:paraId="744D7460" w14:textId="563CC924" w:rsidR="001844DD" w:rsidRDefault="001844DD">
      <w:pPr>
        <w:pStyle w:val="Puesto"/>
      </w:pPr>
    </w:p>
    <w:p w14:paraId="74FD3FDE" w14:textId="48C73C3E" w:rsidR="001844DD" w:rsidRDefault="001844DD" w:rsidP="001844DD">
      <w:pPr>
        <w:pStyle w:val="Puesto"/>
        <w:tabs>
          <w:tab w:val="left" w:pos="5325"/>
        </w:tabs>
        <w:jc w:val="left"/>
      </w:pPr>
      <w:r>
        <w:tab/>
      </w:r>
    </w:p>
    <w:p w14:paraId="2C4E094B" w14:textId="77777777" w:rsidR="008568F0" w:rsidRPr="00533A4C" w:rsidRDefault="008568F0">
      <w:pPr>
        <w:pStyle w:val="Puesto"/>
      </w:pPr>
      <w:r w:rsidRPr="001844DD">
        <w:br w:type="page"/>
      </w:r>
      <w:r w:rsidR="006147C5" w:rsidRPr="00533A4C">
        <w:lastRenderedPageBreak/>
        <w:t>Tabla de contenidos</w:t>
      </w:r>
    </w:p>
    <w:p w14:paraId="1D4B55CF" w14:textId="31C0C77A" w:rsidR="00FD22B8" w:rsidRDefault="008568F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 w:rsidRPr="00533A4C">
        <w:fldChar w:fldCharType="begin"/>
      </w:r>
      <w:r w:rsidRPr="00533A4C">
        <w:instrText xml:space="preserve"> TOC \o "1-3" </w:instrText>
      </w:r>
      <w:r w:rsidRPr="00533A4C">
        <w:fldChar w:fldCharType="separate"/>
      </w:r>
      <w:r w:rsidR="00FD22B8">
        <w:rPr>
          <w:noProof/>
        </w:rPr>
        <w:t>1.</w:t>
      </w:r>
      <w:r w:rsidR="00FD22B8"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  <w:tab/>
      </w:r>
      <w:r w:rsidR="00FD22B8">
        <w:rPr>
          <w:noProof/>
        </w:rPr>
        <w:t>Introducción</w:t>
      </w:r>
      <w:r w:rsidR="00FD22B8">
        <w:rPr>
          <w:noProof/>
        </w:rPr>
        <w:tab/>
      </w:r>
      <w:r w:rsidR="00FD22B8">
        <w:rPr>
          <w:noProof/>
        </w:rPr>
        <w:fldChar w:fldCharType="begin"/>
      </w:r>
      <w:r w:rsidR="00FD22B8">
        <w:rPr>
          <w:noProof/>
        </w:rPr>
        <w:instrText xml:space="preserve"> PAGEREF _Toc475594099 \h </w:instrText>
      </w:r>
      <w:r w:rsidR="00FD22B8">
        <w:rPr>
          <w:noProof/>
        </w:rPr>
      </w:r>
      <w:r w:rsidR="00FD22B8">
        <w:rPr>
          <w:noProof/>
        </w:rPr>
        <w:fldChar w:fldCharType="separate"/>
      </w:r>
      <w:r w:rsidR="00FD22B8">
        <w:rPr>
          <w:noProof/>
        </w:rPr>
        <w:t>4</w:t>
      </w:r>
      <w:r w:rsidR="00FD22B8">
        <w:rPr>
          <w:noProof/>
        </w:rPr>
        <w:fldChar w:fldCharType="end"/>
      </w:r>
    </w:p>
    <w:p w14:paraId="6E2795A0" w14:textId="15F8026A" w:rsidR="00FD22B8" w:rsidRDefault="00FD22B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 w:rsidRPr="00C178FD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  <w:tab/>
      </w:r>
      <w:r w:rsidRPr="00C178FD">
        <w:rPr>
          <w:rFonts w:cs="Arial"/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_Toc475594100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A41A80" w14:textId="78521B4A" w:rsidR="00FD22B8" w:rsidRDefault="00FD22B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 w:rsidRPr="00C178FD">
        <w:rPr>
          <w:rFonts w:cs="Arial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  <w:tab/>
      </w:r>
      <w:r w:rsidRPr="00C178FD">
        <w:rPr>
          <w:rFonts w:cs="Arial"/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_Toc475594101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99989C" w14:textId="018FA8E8" w:rsidR="00FD22B8" w:rsidRDefault="00FD22B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  <w:tab/>
      </w:r>
      <w:r>
        <w:rPr>
          <w:noProof/>
        </w:rPr>
        <w:t>Diagramas de secuencias de 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_Toc475594102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80791C" w14:textId="6E8CB7DC" w:rsidR="00FD22B8" w:rsidRDefault="00FD22B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  <w:tab/>
      </w:r>
      <w:r>
        <w:rPr>
          <w:noProof/>
        </w:rPr>
        <w:t>Módulo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_Toc475594103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B2D1E1" w14:textId="22593F4A" w:rsidR="00FD22B8" w:rsidRDefault="00FD22B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  <w:tab/>
      </w:r>
      <w:r>
        <w:rPr>
          <w:noProof/>
        </w:rPr>
        <w:t>Módulo de Administración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_Toc475594104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62A931B" w14:textId="659269D5" w:rsidR="00FD22B8" w:rsidRDefault="00FD22B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  <w:tab/>
      </w:r>
      <w:r>
        <w:rPr>
          <w:noProof/>
        </w:rPr>
        <w:t>Módulo Ayuda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_Toc475594105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A5A6D77" w14:textId="331B0868" w:rsidR="00FD22B8" w:rsidRDefault="00FD22B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  <w:tab/>
      </w:r>
      <w:r>
        <w:rPr>
          <w:noProof/>
        </w:rPr>
        <w:t>Módulo de Gestión de la Producción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_Toc475594106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A265568" w14:textId="6145B266" w:rsidR="00FD22B8" w:rsidRDefault="00FD22B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C"/>
        </w:rPr>
        <w:tab/>
      </w:r>
      <w:r>
        <w:rPr>
          <w:noProof/>
        </w:rPr>
        <w:t>Módulo de Mantenimiento Vehicular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_Toc475594107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2FA3F6A" w14:textId="2DEAA1BB" w:rsidR="006C4A47" w:rsidRDefault="008568F0" w:rsidP="006C4A47">
      <w:pPr>
        <w:pStyle w:val="TDC1"/>
        <w:tabs>
          <w:tab w:val="left" w:pos="432"/>
        </w:tabs>
      </w:pPr>
      <w:r w:rsidRPr="00533A4C">
        <w:fldChar w:fldCharType="end"/>
      </w:r>
      <w:bookmarkStart w:id="1" w:name="_Toc423410237"/>
      <w:bookmarkStart w:id="2" w:name="_Toc425054503"/>
    </w:p>
    <w:p w14:paraId="4C69DBC6" w14:textId="77777777" w:rsidR="006C4A47" w:rsidRDefault="006C4A47" w:rsidP="006C4A47">
      <w:r>
        <w:br w:type="page"/>
      </w:r>
    </w:p>
    <w:p w14:paraId="03DB4C26" w14:textId="77777777" w:rsidR="006C4A47" w:rsidRPr="00533A4C" w:rsidRDefault="006C4A47" w:rsidP="006C4A47">
      <w:pPr>
        <w:pStyle w:val="TDC1"/>
        <w:tabs>
          <w:tab w:val="left" w:pos="432"/>
        </w:tabs>
      </w:pPr>
    </w:p>
    <w:bookmarkEnd w:id="1"/>
    <w:bookmarkEnd w:id="2"/>
    <w:p w14:paraId="053C700A" w14:textId="0906DE45" w:rsidR="008568F0" w:rsidRPr="00533A4C" w:rsidRDefault="00D31FA9">
      <w:pPr>
        <w:pStyle w:val="Puesto"/>
      </w:pPr>
      <w:r>
        <w:t xml:space="preserve">Diagramas de </w:t>
      </w:r>
      <w:r w:rsidR="00941018">
        <w:t>Secuencias</w:t>
      </w:r>
      <w:r w:rsidR="00FB4DAE">
        <w:t xml:space="preserve"> de Diseño</w:t>
      </w:r>
    </w:p>
    <w:p w14:paraId="5FC85530" w14:textId="264015CE" w:rsidR="00F320E1" w:rsidRPr="00F320E1" w:rsidRDefault="00F320E1" w:rsidP="00AB2508">
      <w:pPr>
        <w:pStyle w:val="Ttulo1"/>
        <w:numPr>
          <w:ilvl w:val="0"/>
          <w:numId w:val="4"/>
        </w:numPr>
      </w:pPr>
      <w:bookmarkStart w:id="3" w:name="_Toc326049647"/>
      <w:bookmarkStart w:id="4" w:name="_Toc370162513"/>
      <w:bookmarkStart w:id="5" w:name="_Toc373453109"/>
      <w:bookmarkStart w:id="6" w:name="_Toc475594099"/>
      <w:r w:rsidRPr="00F320E1">
        <w:t>Introducción</w:t>
      </w:r>
      <w:bookmarkEnd w:id="3"/>
      <w:bookmarkEnd w:id="4"/>
      <w:bookmarkEnd w:id="5"/>
      <w:bookmarkEnd w:id="6"/>
    </w:p>
    <w:p w14:paraId="2378FAAA" w14:textId="26746A39" w:rsidR="00F320E1" w:rsidRPr="008F5B8B" w:rsidRDefault="00F320E1" w:rsidP="00F320E1">
      <w:pPr>
        <w:pStyle w:val="Default"/>
        <w:ind w:left="708"/>
        <w:jc w:val="both"/>
        <w:rPr>
          <w:rFonts w:ascii="Times New Roman" w:hAnsi="Times New Roman" w:cs="Times New Roman"/>
          <w:color w:val="auto"/>
          <w:sz w:val="20"/>
          <w:szCs w:val="20"/>
          <w:lang w:eastAsia="en-US"/>
        </w:rPr>
      </w:pPr>
      <w:r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>El presente documento cont</w:t>
      </w:r>
      <w:r w:rsidR="00D31FA9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iene los Diagramas de </w:t>
      </w:r>
      <w:r w:rsidR="00941018">
        <w:rPr>
          <w:rFonts w:ascii="Times New Roman" w:hAnsi="Times New Roman" w:cs="Times New Roman"/>
          <w:color w:val="auto"/>
          <w:sz w:val="20"/>
          <w:szCs w:val="20"/>
          <w:lang w:eastAsia="en-US"/>
        </w:rPr>
        <w:t>secuencias</w:t>
      </w:r>
      <w:r w:rsidR="00787C76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de diseño</w:t>
      </w:r>
      <w:r w:rsidR="00D31FA9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</w:t>
      </w:r>
      <w:r w:rsidR="00D31FA9"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>establecidos</w:t>
      </w:r>
      <w:r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en base de los escenarios de los caso de Uso. Estos diagramas de </w:t>
      </w:r>
      <w:r w:rsidR="00941018">
        <w:rPr>
          <w:rFonts w:ascii="Times New Roman" w:hAnsi="Times New Roman" w:cs="Times New Roman"/>
          <w:color w:val="auto"/>
          <w:sz w:val="20"/>
          <w:szCs w:val="20"/>
          <w:lang w:eastAsia="en-US"/>
        </w:rPr>
        <w:t>secuencias</w:t>
      </w:r>
      <w:r w:rsidR="00787C76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de diseño</w:t>
      </w:r>
      <w:r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son primordialmente usados para describir el comportamiento interno de una operación</w:t>
      </w:r>
      <w:r w:rsidR="00D31FA9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en cada escenario posible que ésta tenga</w:t>
      </w:r>
      <w:r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>, es decir de un caso de uso, bajo la forma de un conjunto d</w:t>
      </w:r>
      <w:r w:rsidR="00D31FA9">
        <w:rPr>
          <w:rFonts w:ascii="Times New Roman" w:hAnsi="Times New Roman" w:cs="Times New Roman"/>
          <w:color w:val="auto"/>
          <w:sz w:val="20"/>
          <w:szCs w:val="20"/>
          <w:lang w:eastAsia="en-US"/>
        </w:rPr>
        <w:t>e flujo secuencial de escenarios posibles</w:t>
      </w:r>
      <w:r w:rsidR="00787C76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y de esta forma establecer el diagrama de colaboración del sistema.</w:t>
      </w:r>
    </w:p>
    <w:p w14:paraId="733518A2" w14:textId="77777777" w:rsidR="00F320E1" w:rsidRPr="008F5B8B" w:rsidRDefault="00F320E1" w:rsidP="00F320E1">
      <w:pPr>
        <w:pStyle w:val="Default"/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</w:t>
      </w:r>
    </w:p>
    <w:p w14:paraId="56FEE6A0" w14:textId="77777777" w:rsidR="00F320E1" w:rsidRPr="00F320E1" w:rsidRDefault="00F320E1" w:rsidP="00AB2508">
      <w:pPr>
        <w:pStyle w:val="Ttulo2"/>
        <w:numPr>
          <w:ilvl w:val="1"/>
          <w:numId w:val="3"/>
        </w:numPr>
        <w:spacing w:line="360" w:lineRule="auto"/>
        <w:ind w:left="709" w:hanging="425"/>
        <w:jc w:val="both"/>
        <w:rPr>
          <w:rFonts w:cs="Arial"/>
        </w:rPr>
      </w:pPr>
      <w:bookmarkStart w:id="7" w:name="_Toc326049648"/>
      <w:bookmarkStart w:id="8" w:name="_Toc370162514"/>
      <w:bookmarkStart w:id="9" w:name="_Toc373453110"/>
      <w:bookmarkStart w:id="10" w:name="_Toc475594100"/>
      <w:r w:rsidRPr="00F320E1">
        <w:rPr>
          <w:rFonts w:cs="Arial"/>
        </w:rPr>
        <w:t>Propósito</w:t>
      </w:r>
      <w:bookmarkEnd w:id="7"/>
      <w:bookmarkEnd w:id="8"/>
      <w:bookmarkEnd w:id="9"/>
      <w:bookmarkEnd w:id="10"/>
    </w:p>
    <w:p w14:paraId="0BE277FF" w14:textId="6DD0B51F" w:rsidR="00F320E1" w:rsidRPr="008F5B8B" w:rsidRDefault="00F320E1" w:rsidP="00F320E1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sz w:val="22"/>
          <w:szCs w:val="24"/>
          <w:lang w:val="es-ES"/>
        </w:rPr>
      </w:pPr>
      <w:r w:rsidRPr="008F5B8B">
        <w:rPr>
          <w:sz w:val="22"/>
          <w:szCs w:val="24"/>
          <w:lang w:val="es-ES"/>
        </w:rPr>
        <w:t>El propósito de este documento es detallar los procesos que se llevan a cabo dentro del entorno donde el sistema va a interactuar, así como también obtener una visión general que permita modelar los aspectos dinámicos de</w:t>
      </w:r>
      <w:r w:rsidR="00B13582">
        <w:rPr>
          <w:sz w:val="22"/>
          <w:szCs w:val="24"/>
          <w:lang w:val="es-ES"/>
        </w:rPr>
        <w:t xml:space="preserve"> SIP M&amp;M</w:t>
      </w:r>
      <w:r w:rsidR="00602C3D">
        <w:rPr>
          <w:sz w:val="22"/>
          <w:szCs w:val="24"/>
          <w:lang w:val="es-ES"/>
        </w:rPr>
        <w:t>.</w:t>
      </w:r>
    </w:p>
    <w:p w14:paraId="0A222C62" w14:textId="77777777" w:rsidR="00F320E1" w:rsidRPr="00F320E1" w:rsidRDefault="00F320E1" w:rsidP="00AB2508">
      <w:pPr>
        <w:pStyle w:val="Ttulo2"/>
        <w:numPr>
          <w:ilvl w:val="1"/>
          <w:numId w:val="3"/>
        </w:numPr>
        <w:spacing w:line="360" w:lineRule="auto"/>
        <w:ind w:hanging="76"/>
        <w:jc w:val="both"/>
        <w:rPr>
          <w:rFonts w:cs="Arial"/>
        </w:rPr>
      </w:pPr>
      <w:bookmarkStart w:id="11" w:name="_Toc326049649"/>
      <w:bookmarkStart w:id="12" w:name="_Toc370162515"/>
      <w:bookmarkStart w:id="13" w:name="_Toc373453111"/>
      <w:bookmarkStart w:id="14" w:name="_Toc475594101"/>
      <w:r w:rsidRPr="00F320E1">
        <w:rPr>
          <w:rFonts w:cs="Arial"/>
        </w:rPr>
        <w:t>Referencias</w:t>
      </w:r>
      <w:bookmarkEnd w:id="11"/>
      <w:bookmarkEnd w:id="12"/>
      <w:bookmarkEnd w:id="13"/>
      <w:bookmarkEnd w:id="14"/>
    </w:p>
    <w:p w14:paraId="5C0D6EA9" w14:textId="77777777" w:rsidR="00F320E1" w:rsidRDefault="00F320E1" w:rsidP="00F320E1">
      <w:pPr>
        <w:pStyle w:val="Textoindependiente"/>
        <w:jc w:val="both"/>
        <w:rPr>
          <w:lang w:val="es-ES"/>
        </w:rPr>
      </w:pPr>
      <w:r w:rsidRPr="008F5B8B">
        <w:rPr>
          <w:lang w:val="es-ES"/>
        </w:rPr>
        <w:t>Documento Especificación de Casos de Uso</w:t>
      </w:r>
    </w:p>
    <w:p w14:paraId="5B1BC86C" w14:textId="03E51B0E" w:rsidR="00787C76" w:rsidRPr="008F5B8B" w:rsidRDefault="00787C76" w:rsidP="00F320E1">
      <w:pPr>
        <w:pStyle w:val="Textoindependiente"/>
        <w:jc w:val="both"/>
        <w:rPr>
          <w:lang w:val="es-ES"/>
        </w:rPr>
      </w:pPr>
      <w:r>
        <w:rPr>
          <w:lang w:val="es-ES"/>
        </w:rPr>
        <w:t>Documento de Clases de Análisis</w:t>
      </w:r>
    </w:p>
    <w:p w14:paraId="7AA2E8F3" w14:textId="2CB488C0" w:rsidR="001E6FC1" w:rsidRDefault="001E6FC1">
      <w:pPr>
        <w:widowControl/>
        <w:spacing w:line="240" w:lineRule="auto"/>
        <w:rPr>
          <w:lang w:val="es-ES"/>
        </w:rPr>
      </w:pPr>
      <w:r>
        <w:rPr>
          <w:lang w:val="es-ES"/>
        </w:rPr>
        <w:br w:type="page"/>
      </w:r>
    </w:p>
    <w:p w14:paraId="5F319B7D" w14:textId="419C72B0" w:rsidR="008568F0" w:rsidRPr="00533A4C" w:rsidRDefault="00D31FA9" w:rsidP="00AB2508">
      <w:pPr>
        <w:pStyle w:val="Ttulo1"/>
        <w:numPr>
          <w:ilvl w:val="0"/>
          <w:numId w:val="4"/>
        </w:numPr>
      </w:pPr>
      <w:bookmarkStart w:id="15" w:name="_Toc296411378"/>
      <w:bookmarkStart w:id="16" w:name="_Toc373421258"/>
      <w:bookmarkStart w:id="17" w:name="_Toc387922778"/>
      <w:bookmarkStart w:id="18" w:name="_Toc475594102"/>
      <w:bookmarkStart w:id="19" w:name="_Toc423410238"/>
      <w:bookmarkStart w:id="20" w:name="_Toc425054504"/>
      <w:bookmarkEnd w:id="15"/>
      <w:bookmarkEnd w:id="16"/>
      <w:bookmarkEnd w:id="17"/>
      <w:r>
        <w:lastRenderedPageBreak/>
        <w:t xml:space="preserve">Diagramas de </w:t>
      </w:r>
      <w:r w:rsidR="00FB4DAE">
        <w:t>secuencias de Diseño</w:t>
      </w:r>
      <w:bookmarkEnd w:id="18"/>
    </w:p>
    <w:p w14:paraId="251AE11E" w14:textId="1E1B926D" w:rsidR="00AB1B79" w:rsidRDefault="00AB1B79" w:rsidP="00AB2508">
      <w:pPr>
        <w:pStyle w:val="Ttulo2"/>
        <w:numPr>
          <w:ilvl w:val="1"/>
          <w:numId w:val="5"/>
        </w:numPr>
      </w:pPr>
      <w:bookmarkStart w:id="21" w:name="_Toc475594103"/>
      <w:bookmarkStart w:id="22" w:name="_Toc296411380"/>
      <w:bookmarkStart w:id="23" w:name="_Toc373421260"/>
      <w:r>
        <w:t xml:space="preserve">Módulo </w:t>
      </w:r>
      <w:r w:rsidR="001E6FC1">
        <w:t>Cliente</w:t>
      </w:r>
      <w:bookmarkEnd w:id="21"/>
    </w:p>
    <w:p w14:paraId="4093C889" w14:textId="1201C08C" w:rsidR="00B13582" w:rsidRDefault="00B13582" w:rsidP="00B13582">
      <w:pPr>
        <w:pStyle w:val="Prrafodelista"/>
        <w:numPr>
          <w:ilvl w:val="2"/>
          <w:numId w:val="5"/>
        </w:numPr>
      </w:pPr>
      <w:r>
        <w:t>Registrar Cliente</w:t>
      </w:r>
    </w:p>
    <w:p w14:paraId="5EE714AE" w14:textId="4BE23839" w:rsidR="00B13582" w:rsidRPr="00B13582" w:rsidRDefault="00B13582" w:rsidP="00B13582">
      <w:r>
        <w:t>DS_RegistrarCliente_ClienteExistente</w:t>
      </w:r>
    </w:p>
    <w:p w14:paraId="0A840C78" w14:textId="0B97A726" w:rsidR="00B13582" w:rsidRDefault="00B13582" w:rsidP="00B13582">
      <w:r>
        <w:rPr>
          <w:noProof/>
          <w:lang w:eastAsia="es-EC"/>
        </w:rPr>
        <w:drawing>
          <wp:inline distT="0" distB="0" distL="0" distR="0" wp14:anchorId="5033AFBF" wp14:editId="79B82801">
            <wp:extent cx="5943600" cy="21443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F55E" w14:textId="76160869" w:rsidR="00B13582" w:rsidRDefault="00B13582" w:rsidP="00B13582">
      <w:r>
        <w:t xml:space="preserve">DS_RegistrarCliente_ClienteNOExistente </w:t>
      </w:r>
    </w:p>
    <w:p w14:paraId="3717EA83" w14:textId="2DC2C72E" w:rsidR="00D316D8" w:rsidRDefault="006866FF" w:rsidP="006866FF">
      <w:r>
        <w:rPr>
          <w:noProof/>
          <w:lang w:eastAsia="es-EC"/>
        </w:rPr>
        <w:drawing>
          <wp:inline distT="0" distB="0" distL="0" distR="0" wp14:anchorId="5FDB148B" wp14:editId="2230D7F5">
            <wp:extent cx="5659200" cy="240032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07" cy="241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EBB6" w14:textId="103BE2E7" w:rsidR="004A4815" w:rsidRDefault="001E6FC1" w:rsidP="00AB2508">
      <w:pPr>
        <w:pStyle w:val="Prrafodelista"/>
        <w:numPr>
          <w:ilvl w:val="2"/>
          <w:numId w:val="5"/>
        </w:numPr>
      </w:pPr>
      <w:r>
        <w:t>Modificar Cliente:</w:t>
      </w:r>
    </w:p>
    <w:p w14:paraId="137F6C77" w14:textId="5D954356" w:rsidR="0090030A" w:rsidRDefault="0090030A" w:rsidP="0090030A">
      <w:pPr>
        <w:pStyle w:val="Prrafodelista"/>
        <w:ind w:left="360"/>
      </w:pPr>
      <w:r>
        <w:t xml:space="preserve">DS_ModificarCliente_ClienteExistente </w:t>
      </w:r>
    </w:p>
    <w:p w14:paraId="647C6D91" w14:textId="77777777" w:rsidR="0090030A" w:rsidRDefault="0090030A" w:rsidP="0090030A"/>
    <w:bookmarkEnd w:id="19"/>
    <w:bookmarkEnd w:id="20"/>
    <w:bookmarkEnd w:id="22"/>
    <w:bookmarkEnd w:id="23"/>
    <w:p w14:paraId="05A08FB6" w14:textId="56B9331F" w:rsidR="00CB73D0" w:rsidRDefault="0090030A" w:rsidP="00CB73D0">
      <w:r>
        <w:rPr>
          <w:noProof/>
          <w:lang w:eastAsia="es-EC"/>
        </w:rPr>
        <w:lastRenderedPageBreak/>
        <w:drawing>
          <wp:inline distT="0" distB="0" distL="0" distR="0" wp14:anchorId="60254AD9" wp14:editId="76692EC2">
            <wp:extent cx="5371200" cy="2819306"/>
            <wp:effectExtent l="0" t="0" r="127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8037" cy="283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BCB7" w14:textId="7112403C" w:rsidR="0090030A" w:rsidRDefault="0090030A" w:rsidP="0090030A">
      <w:r>
        <w:t xml:space="preserve">DS_ModificarCliente_ClienteNOExistente </w:t>
      </w:r>
    </w:p>
    <w:p w14:paraId="643726FF" w14:textId="4128B6C7" w:rsidR="0090030A" w:rsidRDefault="0090030A" w:rsidP="0090030A">
      <w:r>
        <w:rPr>
          <w:noProof/>
          <w:lang w:eastAsia="es-EC"/>
        </w:rPr>
        <w:drawing>
          <wp:inline distT="0" distB="0" distL="0" distR="0" wp14:anchorId="51F8BBE5" wp14:editId="3FA52A59">
            <wp:extent cx="5943600" cy="26758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21E7" w14:textId="033E3F64" w:rsidR="0090030A" w:rsidRDefault="0090030A" w:rsidP="00CB73D0"/>
    <w:p w14:paraId="0612A10B" w14:textId="3916BD16" w:rsidR="0090030A" w:rsidRDefault="0090030A" w:rsidP="0090030A">
      <w:pPr>
        <w:pStyle w:val="Prrafodelista"/>
        <w:numPr>
          <w:ilvl w:val="2"/>
          <w:numId w:val="5"/>
        </w:numPr>
      </w:pPr>
      <w:r>
        <w:t>Consultar Cliente</w:t>
      </w:r>
    </w:p>
    <w:p w14:paraId="567F7001" w14:textId="63286110" w:rsidR="0090030A" w:rsidRDefault="0090030A" w:rsidP="0090030A">
      <w:r>
        <w:t xml:space="preserve">DS_ConsultarCliente_ClienteExistente </w:t>
      </w:r>
    </w:p>
    <w:p w14:paraId="3860CFBB" w14:textId="77777777" w:rsidR="0090030A" w:rsidRDefault="0090030A" w:rsidP="0090030A"/>
    <w:p w14:paraId="18314EF1" w14:textId="5B076DBF" w:rsidR="0090030A" w:rsidRDefault="0090030A" w:rsidP="0090030A">
      <w:r>
        <w:rPr>
          <w:noProof/>
          <w:lang w:eastAsia="es-EC"/>
        </w:rPr>
        <w:lastRenderedPageBreak/>
        <w:drawing>
          <wp:inline distT="0" distB="0" distL="0" distR="0" wp14:anchorId="32877BAD" wp14:editId="0D85FCA6">
            <wp:extent cx="5943600" cy="24752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0E2E" w14:textId="499AD70B" w:rsidR="0090030A" w:rsidRDefault="0090030A" w:rsidP="0090030A">
      <w:r>
        <w:t>DS_ConsultarCliente_ClienteNOExistente</w:t>
      </w:r>
    </w:p>
    <w:p w14:paraId="54388BEC" w14:textId="43E7F091" w:rsidR="0090030A" w:rsidRDefault="0090030A" w:rsidP="0090030A">
      <w:r>
        <w:rPr>
          <w:noProof/>
          <w:lang w:eastAsia="es-EC"/>
        </w:rPr>
        <w:drawing>
          <wp:inline distT="0" distB="0" distL="0" distR="0" wp14:anchorId="3404C710" wp14:editId="60CB844D">
            <wp:extent cx="5299200" cy="225329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8151" cy="22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F01F" w14:textId="340E2CBB" w:rsidR="0090030A" w:rsidRDefault="0090030A" w:rsidP="0090030A">
      <w:pPr>
        <w:pStyle w:val="Prrafodelista"/>
        <w:numPr>
          <w:ilvl w:val="2"/>
          <w:numId w:val="5"/>
        </w:numPr>
      </w:pPr>
      <w:r>
        <w:t>Eliminar Cliente</w:t>
      </w:r>
    </w:p>
    <w:p w14:paraId="395A1F29" w14:textId="252DC156" w:rsidR="0090030A" w:rsidRDefault="0090030A" w:rsidP="0090030A">
      <w:pPr>
        <w:pStyle w:val="Prrafodelista"/>
        <w:ind w:left="360"/>
      </w:pPr>
      <w:r>
        <w:t>DS_EliminarCliente_ClienteExistente</w:t>
      </w:r>
    </w:p>
    <w:p w14:paraId="675ECD0B" w14:textId="090DF5FA" w:rsidR="0090030A" w:rsidRDefault="0090030A" w:rsidP="0090030A">
      <w:pPr>
        <w:pStyle w:val="Prrafodelista"/>
        <w:ind w:left="360"/>
      </w:pPr>
      <w:r>
        <w:rPr>
          <w:noProof/>
          <w:lang w:eastAsia="es-EC"/>
        </w:rPr>
        <w:drawing>
          <wp:inline distT="0" distB="0" distL="0" distR="0" wp14:anchorId="29C1E129" wp14:editId="44030BD2">
            <wp:extent cx="4528800" cy="2791308"/>
            <wp:effectExtent l="0" t="0" r="571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639" cy="279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B122" w14:textId="0543D986" w:rsidR="0090030A" w:rsidRDefault="0090030A" w:rsidP="0090030A">
      <w:pPr>
        <w:pStyle w:val="Prrafodelista"/>
        <w:ind w:left="360"/>
      </w:pPr>
      <w:r>
        <w:lastRenderedPageBreak/>
        <w:t>DS_EliminarCliente_ClienteNOExistente</w:t>
      </w:r>
    </w:p>
    <w:p w14:paraId="77A23E2D" w14:textId="6C47945C" w:rsidR="0090030A" w:rsidRDefault="0090030A" w:rsidP="0090030A">
      <w:pPr>
        <w:pStyle w:val="Prrafodelista"/>
        <w:ind w:left="360"/>
      </w:pPr>
      <w:r>
        <w:rPr>
          <w:noProof/>
          <w:lang w:eastAsia="es-EC"/>
        </w:rPr>
        <w:drawing>
          <wp:inline distT="0" distB="0" distL="0" distR="0" wp14:anchorId="09441054" wp14:editId="131856E9">
            <wp:extent cx="5943600" cy="262445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2122" w14:textId="2BECBE29" w:rsidR="00FD22B8" w:rsidRDefault="00FD22B8" w:rsidP="00FD22B8">
      <w:pPr>
        <w:pStyle w:val="Ttulo2"/>
        <w:numPr>
          <w:ilvl w:val="1"/>
          <w:numId w:val="5"/>
        </w:numPr>
      </w:pPr>
      <w:bookmarkStart w:id="24" w:name="_Toc475594104"/>
      <w:r>
        <w:t>Módulo de Administración de usuarios</w:t>
      </w:r>
      <w:bookmarkEnd w:id="24"/>
    </w:p>
    <w:p w14:paraId="396C5B5E" w14:textId="1068FDFE" w:rsidR="005B58AB" w:rsidRPr="009324BF" w:rsidRDefault="005B58AB" w:rsidP="009324BF">
      <w:pPr>
        <w:rPr>
          <w:b/>
          <w:sz w:val="22"/>
        </w:rPr>
      </w:pPr>
    </w:p>
    <w:p w14:paraId="6E70C9DC" w14:textId="77A7CF0D" w:rsidR="0090030A" w:rsidRDefault="0090030A" w:rsidP="0090030A">
      <w:pPr>
        <w:pStyle w:val="Prrafodelista"/>
        <w:numPr>
          <w:ilvl w:val="2"/>
          <w:numId w:val="5"/>
        </w:numPr>
        <w:rPr>
          <w:sz w:val="22"/>
        </w:rPr>
      </w:pPr>
      <w:r w:rsidRPr="0090030A">
        <w:rPr>
          <w:sz w:val="22"/>
        </w:rPr>
        <w:t>Registrar Usuario</w:t>
      </w:r>
    </w:p>
    <w:p w14:paraId="63FDD51C" w14:textId="61E559C7" w:rsidR="0090030A" w:rsidRDefault="0090030A" w:rsidP="0090030A">
      <w:r>
        <w:t>DS_</w:t>
      </w:r>
      <w:r w:rsidR="00B336DE">
        <w:t>Registrar</w:t>
      </w:r>
      <w:r>
        <w:t>_UsuarioExistente</w:t>
      </w:r>
    </w:p>
    <w:p w14:paraId="7BBF2300" w14:textId="77777777" w:rsidR="0090030A" w:rsidRPr="0090030A" w:rsidRDefault="0090030A" w:rsidP="0090030A">
      <w:pPr>
        <w:rPr>
          <w:sz w:val="22"/>
        </w:rPr>
      </w:pPr>
    </w:p>
    <w:p w14:paraId="32694702" w14:textId="37BD1024" w:rsidR="0090030A" w:rsidRDefault="0090030A" w:rsidP="0090030A">
      <w:pPr>
        <w:rPr>
          <w:sz w:val="22"/>
        </w:rPr>
      </w:pPr>
      <w:r>
        <w:rPr>
          <w:noProof/>
          <w:lang w:eastAsia="es-EC"/>
        </w:rPr>
        <w:drawing>
          <wp:inline distT="0" distB="0" distL="0" distR="0" wp14:anchorId="23823354" wp14:editId="4ECA20FC">
            <wp:extent cx="5943600" cy="266001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132C" w14:textId="4C4BEBBB" w:rsidR="00B336DE" w:rsidRDefault="00B336DE" w:rsidP="00B336DE">
      <w:r>
        <w:t>DS_RegistrarUsuarios_UsuarioNOExistente</w:t>
      </w:r>
    </w:p>
    <w:p w14:paraId="6B210BFE" w14:textId="65A1CA7E" w:rsidR="00B336DE" w:rsidRPr="0090030A" w:rsidRDefault="00B336DE" w:rsidP="0090030A">
      <w:pPr>
        <w:rPr>
          <w:sz w:val="22"/>
        </w:rPr>
      </w:pPr>
      <w:r>
        <w:rPr>
          <w:noProof/>
          <w:lang w:eastAsia="es-EC"/>
        </w:rPr>
        <w:lastRenderedPageBreak/>
        <w:drawing>
          <wp:inline distT="0" distB="0" distL="0" distR="0" wp14:anchorId="0AE231B2" wp14:editId="421BB521">
            <wp:extent cx="6026400" cy="2209037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9436" cy="222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7427" w14:textId="7731A881" w:rsidR="0090030A" w:rsidRDefault="0090030A" w:rsidP="0090030A">
      <w:pPr>
        <w:pStyle w:val="Prrafodelista"/>
        <w:numPr>
          <w:ilvl w:val="2"/>
          <w:numId w:val="5"/>
        </w:numPr>
        <w:rPr>
          <w:sz w:val="22"/>
        </w:rPr>
      </w:pPr>
      <w:r w:rsidRPr="0090030A">
        <w:rPr>
          <w:sz w:val="22"/>
        </w:rPr>
        <w:t>Consultar Usuario</w:t>
      </w:r>
    </w:p>
    <w:p w14:paraId="1570A639" w14:textId="7A0A4372" w:rsidR="00B336DE" w:rsidRDefault="00B336DE" w:rsidP="00B336DE">
      <w:r>
        <w:t>DS_ConsultarUsuarios_UsuarioExistente</w:t>
      </w:r>
    </w:p>
    <w:p w14:paraId="471A4CE2" w14:textId="77777777" w:rsidR="00B336DE" w:rsidRPr="00B336DE" w:rsidRDefault="00B336DE" w:rsidP="00B336DE">
      <w:pPr>
        <w:rPr>
          <w:sz w:val="22"/>
        </w:rPr>
      </w:pPr>
    </w:p>
    <w:p w14:paraId="38B910F4" w14:textId="7F849F08" w:rsidR="00B336DE" w:rsidRPr="00B336DE" w:rsidRDefault="00B336DE" w:rsidP="00B336DE">
      <w:pPr>
        <w:rPr>
          <w:sz w:val="22"/>
        </w:rPr>
      </w:pPr>
      <w:r>
        <w:rPr>
          <w:noProof/>
          <w:lang w:eastAsia="es-EC"/>
        </w:rPr>
        <w:drawing>
          <wp:inline distT="0" distB="0" distL="0" distR="0" wp14:anchorId="1DD5DF7C" wp14:editId="3515BE53">
            <wp:extent cx="5943600" cy="302387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448B" w14:textId="359681D0" w:rsidR="00B336DE" w:rsidRDefault="0090030A" w:rsidP="00B336DE">
      <w:pPr>
        <w:pStyle w:val="Prrafodelista"/>
        <w:numPr>
          <w:ilvl w:val="2"/>
          <w:numId w:val="5"/>
        </w:numPr>
        <w:rPr>
          <w:sz w:val="22"/>
        </w:rPr>
      </w:pPr>
      <w:r w:rsidRPr="0090030A">
        <w:rPr>
          <w:sz w:val="22"/>
        </w:rPr>
        <w:t>Modificar Usuario</w:t>
      </w:r>
    </w:p>
    <w:p w14:paraId="269CDE12" w14:textId="75F40F19" w:rsidR="00B336DE" w:rsidRDefault="00B336DE" w:rsidP="00B336DE">
      <w:pPr>
        <w:pStyle w:val="Prrafodelista"/>
        <w:ind w:left="360"/>
      </w:pPr>
      <w:r>
        <w:t>DS_ModificarUsuarios_ConfirmacionModificarUsuario:SI</w:t>
      </w:r>
    </w:p>
    <w:p w14:paraId="69FEE240" w14:textId="77777777" w:rsidR="00B336DE" w:rsidRPr="00B336DE" w:rsidRDefault="00B336DE" w:rsidP="00B336DE">
      <w:pPr>
        <w:rPr>
          <w:sz w:val="22"/>
        </w:rPr>
      </w:pPr>
    </w:p>
    <w:p w14:paraId="6078121C" w14:textId="1E9108CF" w:rsidR="00B336DE" w:rsidRDefault="00B336DE" w:rsidP="00B336DE">
      <w:pPr>
        <w:rPr>
          <w:sz w:val="22"/>
        </w:rPr>
      </w:pPr>
      <w:r>
        <w:rPr>
          <w:noProof/>
          <w:lang w:eastAsia="es-EC"/>
        </w:rPr>
        <w:lastRenderedPageBreak/>
        <w:drawing>
          <wp:inline distT="0" distB="0" distL="0" distR="0" wp14:anchorId="40344DA4" wp14:editId="47BE8DE0">
            <wp:extent cx="5515200" cy="3152974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8669" cy="315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DC55" w14:textId="3B5DF3F4" w:rsidR="00B336DE" w:rsidRDefault="00B336DE" w:rsidP="00B336DE">
      <w:pPr>
        <w:pStyle w:val="Prrafodelista"/>
        <w:ind w:left="360"/>
      </w:pPr>
      <w:r>
        <w:t>DS_ModificarUsuarios_ConfirmacionModificarUsuario:NO</w:t>
      </w:r>
    </w:p>
    <w:p w14:paraId="3D0B9D01" w14:textId="16E91BEC" w:rsidR="00B336DE" w:rsidRPr="00B336DE" w:rsidRDefault="00B336DE" w:rsidP="00B336DE">
      <w:pPr>
        <w:pStyle w:val="Prrafodelista"/>
        <w:ind w:left="360"/>
      </w:pPr>
      <w:r>
        <w:rPr>
          <w:noProof/>
          <w:lang w:eastAsia="es-EC"/>
        </w:rPr>
        <w:drawing>
          <wp:inline distT="0" distB="0" distL="0" distR="0" wp14:anchorId="4E91EE2A" wp14:editId="2498D9BA">
            <wp:extent cx="5943600" cy="247586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6CF8" w14:textId="661A0743" w:rsidR="0090030A" w:rsidRDefault="0090030A" w:rsidP="0090030A">
      <w:pPr>
        <w:pStyle w:val="Prrafodelista"/>
        <w:numPr>
          <w:ilvl w:val="2"/>
          <w:numId w:val="5"/>
        </w:numPr>
        <w:rPr>
          <w:sz w:val="22"/>
        </w:rPr>
      </w:pPr>
      <w:r w:rsidRPr="0090030A">
        <w:rPr>
          <w:sz w:val="22"/>
        </w:rPr>
        <w:t>Eliminar Usuario</w:t>
      </w:r>
    </w:p>
    <w:p w14:paraId="667913B9" w14:textId="3B4D11C8" w:rsidR="00B336DE" w:rsidRDefault="00B336DE" w:rsidP="00B336DE">
      <w:pPr>
        <w:pStyle w:val="Prrafodelista"/>
        <w:ind w:left="360"/>
      </w:pPr>
      <w:r>
        <w:t>DS_EliminarUsuarios_ConfirmacionEliminarUsuario:NO</w:t>
      </w:r>
    </w:p>
    <w:p w14:paraId="0F95813D" w14:textId="77777777" w:rsidR="00B336DE" w:rsidRPr="00B336DE" w:rsidRDefault="00B336DE" w:rsidP="00B336DE">
      <w:pPr>
        <w:rPr>
          <w:sz w:val="22"/>
        </w:rPr>
      </w:pPr>
    </w:p>
    <w:p w14:paraId="69D5F2DA" w14:textId="7C45B584" w:rsidR="0090030A" w:rsidRDefault="00B336DE" w:rsidP="00B336DE">
      <w:pPr>
        <w:rPr>
          <w:sz w:val="22"/>
        </w:rPr>
      </w:pPr>
      <w:r>
        <w:rPr>
          <w:noProof/>
          <w:lang w:eastAsia="es-EC"/>
        </w:rPr>
        <w:lastRenderedPageBreak/>
        <w:drawing>
          <wp:inline distT="0" distB="0" distL="0" distR="0" wp14:anchorId="4FE655E8" wp14:editId="147DD0E9">
            <wp:extent cx="5740065" cy="24984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5260" cy="250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824D" w14:textId="37DC8F76" w:rsidR="00FD22B8" w:rsidRDefault="00FD22B8" w:rsidP="00FD22B8">
      <w:pPr>
        <w:pStyle w:val="Ttulo2"/>
        <w:numPr>
          <w:ilvl w:val="1"/>
          <w:numId w:val="10"/>
        </w:numPr>
      </w:pPr>
      <w:bookmarkStart w:id="25" w:name="_Toc475593457"/>
      <w:bookmarkStart w:id="26" w:name="_Toc475594105"/>
      <w:r>
        <w:t xml:space="preserve">Módulo </w:t>
      </w:r>
      <w:bookmarkEnd w:id="25"/>
      <w:r>
        <w:t>Ayuda</w:t>
      </w:r>
      <w:bookmarkEnd w:id="26"/>
    </w:p>
    <w:p w14:paraId="195195D2" w14:textId="77777777" w:rsidR="00FD22B8" w:rsidRDefault="00FD22B8" w:rsidP="00B336DE">
      <w:pPr>
        <w:rPr>
          <w:sz w:val="22"/>
        </w:rPr>
      </w:pPr>
    </w:p>
    <w:p w14:paraId="11251331" w14:textId="77777777" w:rsidR="009324BF" w:rsidRPr="00B336DE" w:rsidRDefault="009324BF" w:rsidP="00B336DE">
      <w:pPr>
        <w:rPr>
          <w:sz w:val="22"/>
        </w:rPr>
      </w:pPr>
    </w:p>
    <w:p w14:paraId="7CB97621" w14:textId="166F0251" w:rsidR="00B336DE" w:rsidRDefault="00B336DE" w:rsidP="009324BF">
      <w:pPr>
        <w:pStyle w:val="Prrafodelista"/>
        <w:numPr>
          <w:ilvl w:val="2"/>
          <w:numId w:val="7"/>
        </w:numPr>
      </w:pPr>
      <w:r>
        <w:t>Registrar tema de ayuda</w:t>
      </w:r>
    </w:p>
    <w:p w14:paraId="21BD1C14" w14:textId="3A2DB12F" w:rsidR="00B336DE" w:rsidRDefault="00B336DE" w:rsidP="00B336DE">
      <w:pPr>
        <w:pStyle w:val="Prrafodelista"/>
        <w:ind w:left="360"/>
      </w:pPr>
      <w:r>
        <w:t>DS_RegistrarTemaAyuda_</w:t>
      </w:r>
      <w:r w:rsidR="000032B4">
        <w:t>Existente</w:t>
      </w:r>
    </w:p>
    <w:p w14:paraId="6A5DB96A" w14:textId="0B346565" w:rsidR="00B336DE" w:rsidRDefault="00B336DE" w:rsidP="00B336DE">
      <w:pPr>
        <w:pStyle w:val="Prrafodelista"/>
        <w:ind w:left="360"/>
      </w:pPr>
      <w:r>
        <w:rPr>
          <w:noProof/>
          <w:lang w:eastAsia="es-EC"/>
        </w:rPr>
        <w:drawing>
          <wp:inline distT="0" distB="0" distL="0" distR="0" wp14:anchorId="38CD235D" wp14:editId="55303020">
            <wp:extent cx="5943600" cy="242125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E833" w14:textId="3245B510" w:rsidR="000032B4" w:rsidRDefault="000032B4" w:rsidP="000032B4">
      <w:pPr>
        <w:pStyle w:val="Prrafodelista"/>
        <w:ind w:left="360"/>
      </w:pPr>
      <w:r>
        <w:t>DS_RegistrarTemaAyuda_NOExistente</w:t>
      </w:r>
    </w:p>
    <w:p w14:paraId="742280A5" w14:textId="77777777" w:rsidR="000032B4" w:rsidRDefault="000032B4" w:rsidP="00B336DE">
      <w:pPr>
        <w:pStyle w:val="Prrafodelista"/>
        <w:ind w:left="360"/>
      </w:pPr>
    </w:p>
    <w:p w14:paraId="3BB88BE2" w14:textId="343139AA" w:rsidR="00B336DE" w:rsidRDefault="000032B4" w:rsidP="00B336DE">
      <w:r>
        <w:lastRenderedPageBreak/>
        <w:tab/>
      </w:r>
      <w:r>
        <w:rPr>
          <w:noProof/>
          <w:lang w:eastAsia="es-EC"/>
        </w:rPr>
        <w:drawing>
          <wp:inline distT="0" distB="0" distL="0" distR="0" wp14:anchorId="5F7E0440" wp14:editId="23936002">
            <wp:extent cx="4795200" cy="2704985"/>
            <wp:effectExtent l="0" t="0" r="5715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103" cy="270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A502" w14:textId="271143C1" w:rsidR="00B336DE" w:rsidRDefault="00B336DE" w:rsidP="009324BF">
      <w:pPr>
        <w:pStyle w:val="Prrafodelista"/>
        <w:numPr>
          <w:ilvl w:val="2"/>
          <w:numId w:val="7"/>
        </w:numPr>
      </w:pPr>
      <w:r>
        <w:t>Consultar tema de ayuda</w:t>
      </w:r>
    </w:p>
    <w:p w14:paraId="5C61068C" w14:textId="6C47D1B4" w:rsidR="000032B4" w:rsidRDefault="000032B4" w:rsidP="000032B4">
      <w:r>
        <w:t>DS_ConsultarTemaAyuda_Existente</w:t>
      </w:r>
    </w:p>
    <w:p w14:paraId="579D00DB" w14:textId="22232111" w:rsidR="000032B4" w:rsidRDefault="000032B4" w:rsidP="000032B4">
      <w:r>
        <w:rPr>
          <w:noProof/>
          <w:lang w:eastAsia="es-EC"/>
        </w:rPr>
        <w:drawing>
          <wp:inline distT="0" distB="0" distL="0" distR="0" wp14:anchorId="7C0040BC" wp14:editId="14B6127E">
            <wp:extent cx="5255685" cy="2584607"/>
            <wp:effectExtent l="0" t="0" r="254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2271" cy="258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E997" w14:textId="077DD92E" w:rsidR="000032B4" w:rsidRDefault="000032B4" w:rsidP="000032B4">
      <w:r>
        <w:t>DS_ConsultarTemaAyuda_NOExistente</w:t>
      </w:r>
    </w:p>
    <w:p w14:paraId="02016C2E" w14:textId="17B62EBE" w:rsidR="000032B4" w:rsidRDefault="000032B4" w:rsidP="000032B4">
      <w:r>
        <w:rPr>
          <w:noProof/>
          <w:lang w:eastAsia="es-EC"/>
        </w:rPr>
        <w:lastRenderedPageBreak/>
        <w:drawing>
          <wp:inline distT="0" distB="0" distL="0" distR="0" wp14:anchorId="432BE5A5" wp14:editId="7669D59B">
            <wp:extent cx="5290820" cy="2361600"/>
            <wp:effectExtent l="0" t="0" r="508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0729"/>
                    <a:stretch/>
                  </pic:blipFill>
                  <pic:spPr bwMode="auto">
                    <a:xfrm>
                      <a:off x="0" y="0"/>
                      <a:ext cx="5298934" cy="2365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13D46" w14:textId="29842918" w:rsidR="00B336DE" w:rsidRDefault="00B336DE" w:rsidP="009324BF">
      <w:pPr>
        <w:pStyle w:val="Prrafodelista"/>
        <w:numPr>
          <w:ilvl w:val="2"/>
          <w:numId w:val="7"/>
        </w:numPr>
      </w:pPr>
      <w:r>
        <w:t>Modificar tema de ayuda</w:t>
      </w:r>
    </w:p>
    <w:p w14:paraId="4E294832" w14:textId="14EA274E" w:rsidR="000032B4" w:rsidRDefault="000032B4" w:rsidP="000032B4">
      <w:pPr>
        <w:pStyle w:val="Prrafodelista"/>
        <w:ind w:left="360"/>
      </w:pPr>
      <w:r>
        <w:t>DS_ModificarTemaAyuda_Existente</w:t>
      </w:r>
    </w:p>
    <w:p w14:paraId="260974E2" w14:textId="77777777" w:rsidR="000032B4" w:rsidRDefault="000032B4" w:rsidP="000032B4">
      <w:pPr>
        <w:rPr>
          <w:noProof/>
          <w:lang w:eastAsia="es-EC"/>
        </w:rPr>
      </w:pPr>
    </w:p>
    <w:p w14:paraId="403466F7" w14:textId="7D282804" w:rsidR="000032B4" w:rsidRDefault="000032B4" w:rsidP="000032B4">
      <w:r>
        <w:rPr>
          <w:noProof/>
          <w:lang w:eastAsia="es-EC"/>
        </w:rPr>
        <w:drawing>
          <wp:inline distT="0" distB="0" distL="0" distR="0" wp14:anchorId="6472A4C0" wp14:editId="74280A9E">
            <wp:extent cx="5943600" cy="3634740"/>
            <wp:effectExtent l="0" t="0" r="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0FAD" w14:textId="71B59648" w:rsidR="000032B4" w:rsidRDefault="000032B4" w:rsidP="000032B4"/>
    <w:p w14:paraId="5E5349B5" w14:textId="1F1FCF8D" w:rsidR="000032B4" w:rsidRDefault="000032B4" w:rsidP="000032B4"/>
    <w:p w14:paraId="226A10FE" w14:textId="451ACE8E" w:rsidR="000032B4" w:rsidRDefault="000032B4" w:rsidP="000032B4"/>
    <w:p w14:paraId="3072F2EE" w14:textId="618C94F6" w:rsidR="000032B4" w:rsidRDefault="000032B4" w:rsidP="000032B4"/>
    <w:p w14:paraId="693B7C1A" w14:textId="1A1848A7" w:rsidR="000032B4" w:rsidRDefault="000032B4" w:rsidP="000032B4"/>
    <w:p w14:paraId="30A7F387" w14:textId="2C33DB9A" w:rsidR="000032B4" w:rsidRDefault="000032B4" w:rsidP="000032B4"/>
    <w:p w14:paraId="5C7C76CA" w14:textId="7B4826C9" w:rsidR="000032B4" w:rsidRDefault="000032B4" w:rsidP="000032B4"/>
    <w:p w14:paraId="1A04DACB" w14:textId="37B0CD66" w:rsidR="000032B4" w:rsidRDefault="000032B4" w:rsidP="000032B4"/>
    <w:p w14:paraId="14C49C45" w14:textId="090A09D6" w:rsidR="000032B4" w:rsidRDefault="000032B4" w:rsidP="000032B4"/>
    <w:p w14:paraId="612813E2" w14:textId="306DB79D" w:rsidR="000032B4" w:rsidRDefault="000032B4" w:rsidP="000032B4"/>
    <w:p w14:paraId="7C29E191" w14:textId="0EDB438B" w:rsidR="000032B4" w:rsidRDefault="000032B4" w:rsidP="000032B4"/>
    <w:p w14:paraId="612ED438" w14:textId="7D13D957" w:rsidR="000032B4" w:rsidRDefault="000032B4" w:rsidP="000032B4">
      <w:pPr>
        <w:pStyle w:val="Prrafodelista"/>
        <w:ind w:left="360"/>
      </w:pPr>
      <w:r>
        <w:t>DS_ModificarTemaAyuda_NOExistente</w:t>
      </w:r>
    </w:p>
    <w:p w14:paraId="0CBAE545" w14:textId="77777777" w:rsidR="000032B4" w:rsidRDefault="000032B4" w:rsidP="000032B4"/>
    <w:p w14:paraId="6688509C" w14:textId="6B8FFE15" w:rsidR="000032B4" w:rsidRDefault="000032B4" w:rsidP="000032B4"/>
    <w:p w14:paraId="4E7B9DE0" w14:textId="77777777" w:rsidR="000032B4" w:rsidRDefault="000032B4" w:rsidP="000032B4">
      <w:pPr>
        <w:rPr>
          <w:noProof/>
          <w:lang w:eastAsia="es-EC"/>
        </w:rPr>
      </w:pPr>
    </w:p>
    <w:p w14:paraId="2609EE0A" w14:textId="77777777" w:rsidR="000032B4" w:rsidRDefault="000032B4" w:rsidP="000032B4">
      <w:pPr>
        <w:rPr>
          <w:noProof/>
          <w:lang w:eastAsia="es-EC"/>
        </w:rPr>
      </w:pPr>
    </w:p>
    <w:p w14:paraId="0E136757" w14:textId="510E20B7" w:rsidR="000032B4" w:rsidRDefault="000032B4" w:rsidP="000032B4">
      <w:r>
        <w:rPr>
          <w:noProof/>
          <w:lang w:eastAsia="es-EC"/>
        </w:rPr>
        <w:drawing>
          <wp:inline distT="0" distB="0" distL="0" distR="0" wp14:anchorId="3A45E440" wp14:editId="3FF0FA73">
            <wp:extent cx="5943600" cy="26765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93FE" w14:textId="50927A41" w:rsidR="00B336DE" w:rsidRDefault="00B336DE" w:rsidP="009324BF">
      <w:pPr>
        <w:pStyle w:val="Prrafodelista"/>
        <w:numPr>
          <w:ilvl w:val="2"/>
          <w:numId w:val="7"/>
        </w:numPr>
      </w:pPr>
      <w:r>
        <w:t>Eliminar tema de ayuda</w:t>
      </w:r>
    </w:p>
    <w:p w14:paraId="08A9939D" w14:textId="28077E97" w:rsidR="000032B4" w:rsidRDefault="000032B4" w:rsidP="000032B4">
      <w:pPr>
        <w:pStyle w:val="Prrafodelista"/>
        <w:ind w:left="360"/>
      </w:pPr>
      <w:r>
        <w:t>DS_EliminarTemaAyuda_Existente</w:t>
      </w:r>
    </w:p>
    <w:p w14:paraId="1E68EC60" w14:textId="77777777" w:rsidR="000032B4" w:rsidRDefault="000032B4" w:rsidP="000032B4"/>
    <w:p w14:paraId="69D34917" w14:textId="731EDF85" w:rsidR="000032B4" w:rsidRDefault="000032B4" w:rsidP="000032B4">
      <w:r>
        <w:rPr>
          <w:noProof/>
          <w:lang w:eastAsia="es-EC"/>
        </w:rPr>
        <w:drawing>
          <wp:inline distT="0" distB="0" distL="0" distR="0" wp14:anchorId="189428BD" wp14:editId="4D2C39EA">
            <wp:extent cx="5943600" cy="3730625"/>
            <wp:effectExtent l="0" t="0" r="0" b="317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BF2A" w14:textId="356B7336" w:rsidR="00FD22B8" w:rsidRDefault="00FD22B8" w:rsidP="00FD22B8">
      <w:pPr>
        <w:pStyle w:val="Ttulo2"/>
        <w:numPr>
          <w:ilvl w:val="1"/>
          <w:numId w:val="11"/>
        </w:numPr>
      </w:pPr>
      <w:bookmarkStart w:id="27" w:name="_Toc475594106"/>
      <w:r>
        <w:lastRenderedPageBreak/>
        <w:t>Módulo de Gestión de la Producción</w:t>
      </w:r>
      <w:bookmarkEnd w:id="27"/>
    </w:p>
    <w:p w14:paraId="0271D7BF" w14:textId="77777777" w:rsidR="00FD22B8" w:rsidRDefault="00FD22B8" w:rsidP="000032B4"/>
    <w:p w14:paraId="7C2A69EE" w14:textId="5BFFFD68" w:rsidR="000032B4" w:rsidRDefault="000032B4" w:rsidP="009324BF">
      <w:pPr>
        <w:pStyle w:val="Prrafodelista"/>
        <w:numPr>
          <w:ilvl w:val="2"/>
          <w:numId w:val="9"/>
        </w:numPr>
      </w:pPr>
      <w:r w:rsidRPr="00C132D4">
        <w:t>Registrar Nuevo Proyecto</w:t>
      </w:r>
    </w:p>
    <w:p w14:paraId="3835A207" w14:textId="7B76B568" w:rsidR="00C132D4" w:rsidRDefault="00C132D4" w:rsidP="00C132D4">
      <w:r>
        <w:t>DS_RegistrarProyecto_NOExistente</w:t>
      </w:r>
    </w:p>
    <w:p w14:paraId="4EB00DC5" w14:textId="77777777" w:rsidR="00C132D4" w:rsidRDefault="00C132D4" w:rsidP="00C132D4"/>
    <w:p w14:paraId="06A960CB" w14:textId="77777777" w:rsidR="00C132D4" w:rsidRDefault="00C132D4" w:rsidP="00C132D4"/>
    <w:p w14:paraId="26BDB612" w14:textId="29A269D4" w:rsidR="00C132D4" w:rsidRPr="00C132D4" w:rsidRDefault="00C132D4" w:rsidP="00C132D4">
      <w:r>
        <w:rPr>
          <w:noProof/>
          <w:lang w:eastAsia="es-EC"/>
        </w:rPr>
        <w:drawing>
          <wp:inline distT="0" distB="0" distL="0" distR="0" wp14:anchorId="56C2BA1D" wp14:editId="6555F385">
            <wp:extent cx="5943600" cy="229108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CC8C" w14:textId="7F5C8979" w:rsidR="000032B4" w:rsidRDefault="000032B4" w:rsidP="009324BF">
      <w:pPr>
        <w:pStyle w:val="Prrafodelista"/>
        <w:numPr>
          <w:ilvl w:val="2"/>
          <w:numId w:val="9"/>
        </w:numPr>
      </w:pPr>
      <w:r w:rsidRPr="00C132D4">
        <w:t>Modificar datos de proyecto</w:t>
      </w:r>
    </w:p>
    <w:p w14:paraId="00CBEC76" w14:textId="341B6AB1" w:rsidR="00C132D4" w:rsidRDefault="00C132D4" w:rsidP="00C132D4">
      <w:r>
        <w:t>DS_ModificarProyecto_ConfirmacionModificacion:SI</w:t>
      </w:r>
    </w:p>
    <w:p w14:paraId="56030036" w14:textId="0DF11731" w:rsidR="00C132D4" w:rsidRDefault="00C132D4" w:rsidP="00C132D4">
      <w:r>
        <w:rPr>
          <w:noProof/>
          <w:lang w:eastAsia="es-EC"/>
        </w:rPr>
        <w:drawing>
          <wp:inline distT="0" distB="0" distL="0" distR="0" wp14:anchorId="2E14E556" wp14:editId="6560623B">
            <wp:extent cx="5943600" cy="3293745"/>
            <wp:effectExtent l="0" t="0" r="0" b="190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5C62" w14:textId="0699B3E0" w:rsidR="00C132D4" w:rsidRDefault="00C132D4" w:rsidP="00C132D4">
      <w:r>
        <w:t>DS_ModificarProyecto_ConfirmacionModificacion:NO</w:t>
      </w:r>
    </w:p>
    <w:p w14:paraId="1973304A" w14:textId="0FC7B305" w:rsidR="00C132D4" w:rsidRPr="00C132D4" w:rsidRDefault="00C132D4" w:rsidP="00C132D4">
      <w:r>
        <w:rPr>
          <w:noProof/>
          <w:lang w:eastAsia="es-EC"/>
        </w:rPr>
        <w:lastRenderedPageBreak/>
        <w:drawing>
          <wp:inline distT="0" distB="0" distL="0" distR="0" wp14:anchorId="7B2B727E" wp14:editId="7C85DAA0">
            <wp:extent cx="5943600" cy="2470150"/>
            <wp:effectExtent l="0" t="0" r="0" b="635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B341" w14:textId="5DE3E99B" w:rsidR="000032B4" w:rsidRDefault="000032B4" w:rsidP="009324BF">
      <w:pPr>
        <w:pStyle w:val="Prrafodelista"/>
        <w:numPr>
          <w:ilvl w:val="2"/>
          <w:numId w:val="9"/>
        </w:numPr>
      </w:pPr>
      <w:r w:rsidRPr="00C132D4">
        <w:t xml:space="preserve">Consultar datos </w:t>
      </w:r>
      <w:r w:rsidR="00C132D4" w:rsidRPr="00C132D4">
        <w:t>del Proyecto</w:t>
      </w:r>
    </w:p>
    <w:p w14:paraId="317D20C1" w14:textId="0665D91A" w:rsidR="00E57CAF" w:rsidRDefault="00E57CAF" w:rsidP="00E57CAF">
      <w:pPr>
        <w:pStyle w:val="Prrafodelista"/>
        <w:ind w:left="360"/>
      </w:pPr>
      <w:r>
        <w:t xml:space="preserve">DS_ConsultarProyecto_VerificarExistencia </w:t>
      </w:r>
    </w:p>
    <w:p w14:paraId="0B85CAFC" w14:textId="77777777" w:rsidR="00E57CAF" w:rsidRDefault="00E57CAF" w:rsidP="00E57CAF"/>
    <w:p w14:paraId="0C3CC35F" w14:textId="77777777" w:rsidR="00E57CAF" w:rsidRDefault="00E57CAF" w:rsidP="00E57CAF">
      <w:pPr>
        <w:ind w:left="720"/>
      </w:pPr>
    </w:p>
    <w:p w14:paraId="175911B3" w14:textId="05E345F3" w:rsidR="00E57CAF" w:rsidRDefault="00E57CAF" w:rsidP="00E57CAF">
      <w:r>
        <w:rPr>
          <w:noProof/>
          <w:lang w:eastAsia="es-EC"/>
        </w:rPr>
        <w:drawing>
          <wp:inline distT="0" distB="0" distL="0" distR="0" wp14:anchorId="17A9B914" wp14:editId="3230EB16">
            <wp:extent cx="5943600" cy="268859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35DB" w14:textId="53A0C00A" w:rsidR="002C35A5" w:rsidRDefault="002C35A5" w:rsidP="002C35A5">
      <w:pPr>
        <w:pStyle w:val="Prrafodelista"/>
        <w:ind w:left="360"/>
      </w:pPr>
      <w:r>
        <w:t>DS_ConsultarProyecto_VerificarExistencia :NO</w:t>
      </w:r>
    </w:p>
    <w:p w14:paraId="7AFF278F" w14:textId="77777777" w:rsidR="002C35A5" w:rsidRDefault="002C35A5" w:rsidP="00E57CAF"/>
    <w:p w14:paraId="1E72CAC8" w14:textId="4CD91657" w:rsidR="002C35A5" w:rsidRPr="00C132D4" w:rsidRDefault="002C35A5" w:rsidP="00E57CAF">
      <w:r>
        <w:rPr>
          <w:noProof/>
          <w:lang w:eastAsia="es-EC"/>
        </w:rPr>
        <w:lastRenderedPageBreak/>
        <w:drawing>
          <wp:inline distT="0" distB="0" distL="0" distR="0" wp14:anchorId="3F3AE8DD" wp14:editId="178E844D">
            <wp:extent cx="5943600" cy="2978150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6332" w14:textId="5A468CA9" w:rsidR="00C132D4" w:rsidRDefault="00C132D4" w:rsidP="009324BF">
      <w:pPr>
        <w:pStyle w:val="Prrafodelista"/>
        <w:numPr>
          <w:ilvl w:val="2"/>
          <w:numId w:val="9"/>
        </w:numPr>
      </w:pPr>
      <w:r w:rsidRPr="00C132D4">
        <w:t>Eliminar proyecto</w:t>
      </w:r>
    </w:p>
    <w:p w14:paraId="31BE43DD" w14:textId="3485EA9F" w:rsidR="00E57CAF" w:rsidRDefault="00E57CAF" w:rsidP="00E57CAF">
      <w:pPr>
        <w:pStyle w:val="Prrafodelista"/>
        <w:ind w:left="360"/>
      </w:pPr>
      <w:r>
        <w:t>DS_EliminarProyecto_VerificarExistencia</w:t>
      </w:r>
    </w:p>
    <w:p w14:paraId="5F8F1333" w14:textId="77777777" w:rsidR="00E57CAF" w:rsidRDefault="00E57CAF" w:rsidP="00E57CAF"/>
    <w:p w14:paraId="11D6C8F8" w14:textId="3F6568D5" w:rsidR="00C132D4" w:rsidRPr="00C132D4" w:rsidRDefault="00E57CAF" w:rsidP="00E57CAF">
      <w:r>
        <w:rPr>
          <w:noProof/>
          <w:lang w:eastAsia="es-EC"/>
        </w:rPr>
        <w:drawing>
          <wp:inline distT="0" distB="0" distL="0" distR="0" wp14:anchorId="30737DEF" wp14:editId="67508224">
            <wp:extent cx="5943600" cy="3960495"/>
            <wp:effectExtent l="0" t="0" r="0" b="190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D398" w14:textId="66008605" w:rsidR="00FD22B8" w:rsidRDefault="00FD22B8" w:rsidP="00FD22B8">
      <w:pPr>
        <w:pStyle w:val="Ttulo2"/>
        <w:numPr>
          <w:ilvl w:val="1"/>
          <w:numId w:val="12"/>
        </w:numPr>
      </w:pPr>
      <w:bookmarkStart w:id="28" w:name="_Toc475594107"/>
      <w:r>
        <w:t>Módulo de Mantenimiento Vehicular</w:t>
      </w:r>
      <w:bookmarkEnd w:id="28"/>
    </w:p>
    <w:p w14:paraId="5BF1DB6A" w14:textId="77777777" w:rsidR="000032B4" w:rsidRPr="000032B4" w:rsidRDefault="000032B4" w:rsidP="000032B4">
      <w:pPr>
        <w:ind w:left="360"/>
        <w:rPr>
          <w:b/>
        </w:rPr>
      </w:pPr>
    </w:p>
    <w:p w14:paraId="16AEB4B3" w14:textId="1F22689A" w:rsidR="002C35A5" w:rsidRDefault="002C35A5" w:rsidP="009324BF">
      <w:pPr>
        <w:pStyle w:val="Prrafodelista"/>
        <w:numPr>
          <w:ilvl w:val="2"/>
          <w:numId w:val="9"/>
        </w:numPr>
      </w:pPr>
      <w:r w:rsidRPr="002C35A5">
        <w:t>Registrar mantenimiento vehicular</w:t>
      </w:r>
    </w:p>
    <w:p w14:paraId="0613A18F" w14:textId="509F36B8" w:rsidR="009324BF" w:rsidRDefault="009324BF" w:rsidP="009324BF"/>
    <w:p w14:paraId="07030F7B" w14:textId="2C35F53A" w:rsidR="009324BF" w:rsidRDefault="009324BF" w:rsidP="009324BF">
      <w:r>
        <w:t>DS_RegistrarMantenimientoVehicular_VerificarExistencia:si</w:t>
      </w:r>
    </w:p>
    <w:p w14:paraId="44CC8789" w14:textId="0947EF31" w:rsidR="002C35A5" w:rsidRPr="002C35A5" w:rsidRDefault="002C35A5" w:rsidP="002C35A5">
      <w:pPr>
        <w:ind w:left="720"/>
      </w:pPr>
      <w:r>
        <w:rPr>
          <w:noProof/>
          <w:lang w:eastAsia="es-EC"/>
        </w:rPr>
        <w:drawing>
          <wp:inline distT="0" distB="0" distL="0" distR="0" wp14:anchorId="27AFECE4" wp14:editId="6A3B649D">
            <wp:extent cx="5943600" cy="3689350"/>
            <wp:effectExtent l="0" t="0" r="0" b="635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908F" w14:textId="1EAF78F7" w:rsidR="002C35A5" w:rsidRDefault="002C35A5" w:rsidP="009324BF">
      <w:pPr>
        <w:pStyle w:val="Prrafodelista"/>
        <w:numPr>
          <w:ilvl w:val="2"/>
          <w:numId w:val="9"/>
        </w:numPr>
      </w:pPr>
      <w:r w:rsidRPr="002C35A5">
        <w:t xml:space="preserve">Modificar mantenimiento vehicular </w:t>
      </w:r>
    </w:p>
    <w:p w14:paraId="4CC05F51" w14:textId="0F4E59E8" w:rsidR="009324BF" w:rsidRDefault="009324BF" w:rsidP="009324BF">
      <w:r>
        <w:t>DS_ModificarMantenimientoVehicular_VerificarExistencia_VerificarMensajeEliminacion:NO</w:t>
      </w:r>
    </w:p>
    <w:p w14:paraId="22134773" w14:textId="4801D10E" w:rsidR="002C35A5" w:rsidRPr="002C35A5" w:rsidRDefault="002C35A5" w:rsidP="002C35A5">
      <w:pPr>
        <w:ind w:left="720"/>
      </w:pPr>
      <w:r>
        <w:rPr>
          <w:noProof/>
          <w:lang w:eastAsia="es-EC"/>
        </w:rPr>
        <w:drawing>
          <wp:inline distT="0" distB="0" distL="0" distR="0" wp14:anchorId="08BDF44F" wp14:editId="5F782E6C">
            <wp:extent cx="5943600" cy="2527300"/>
            <wp:effectExtent l="0" t="0" r="0" b="635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3A36" w14:textId="2AF14832" w:rsidR="002C35A5" w:rsidRDefault="002C35A5" w:rsidP="009324BF">
      <w:pPr>
        <w:pStyle w:val="Prrafodelista"/>
        <w:numPr>
          <w:ilvl w:val="2"/>
          <w:numId w:val="9"/>
        </w:numPr>
      </w:pPr>
      <w:r w:rsidRPr="002C35A5">
        <w:t>Consultar mantenimiento vehicular</w:t>
      </w:r>
    </w:p>
    <w:p w14:paraId="056B6ACE" w14:textId="04AB17EC" w:rsidR="009324BF" w:rsidRDefault="009324BF" w:rsidP="009324BF">
      <w:r>
        <w:t>DS_</w:t>
      </w:r>
      <w:r w:rsidR="00FD22B8">
        <w:t>Consultar</w:t>
      </w:r>
      <w:r>
        <w:t>MantenimientoVehicular_VerificarExistencia_</w:t>
      </w:r>
      <w:r w:rsidR="00FD22B8">
        <w:t>SI</w:t>
      </w:r>
    </w:p>
    <w:p w14:paraId="7B1B8901" w14:textId="04060B8D" w:rsidR="00FD22B8" w:rsidRDefault="002C35A5" w:rsidP="00FD22B8">
      <w:pPr>
        <w:ind w:left="720"/>
      </w:pPr>
      <w:r>
        <w:rPr>
          <w:noProof/>
          <w:lang w:eastAsia="es-EC"/>
        </w:rPr>
        <w:lastRenderedPageBreak/>
        <w:drawing>
          <wp:inline distT="0" distB="0" distL="0" distR="0" wp14:anchorId="64771652" wp14:editId="29589448">
            <wp:extent cx="5943600" cy="2734310"/>
            <wp:effectExtent l="0" t="0" r="0" b="889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BE01" w14:textId="5CF07388" w:rsidR="00FD22B8" w:rsidRDefault="00FD22B8" w:rsidP="00FD22B8">
      <w:r>
        <w:t>DS_ConsultarMantenimientoVehicular_VerificarExistencia_NO</w:t>
      </w:r>
    </w:p>
    <w:p w14:paraId="76F5C8AE" w14:textId="77777777" w:rsidR="00FD22B8" w:rsidRDefault="00FD22B8" w:rsidP="00FD22B8"/>
    <w:p w14:paraId="3F101172" w14:textId="7DF9951C" w:rsidR="002C35A5" w:rsidRPr="002C35A5" w:rsidRDefault="002C35A5" w:rsidP="002C35A5">
      <w:pPr>
        <w:ind w:left="720"/>
      </w:pPr>
      <w:r>
        <w:rPr>
          <w:noProof/>
          <w:lang w:eastAsia="es-EC"/>
        </w:rPr>
        <w:drawing>
          <wp:inline distT="0" distB="0" distL="0" distR="0" wp14:anchorId="6ADA47E8" wp14:editId="4EDC52E9">
            <wp:extent cx="5943600" cy="2452370"/>
            <wp:effectExtent l="0" t="0" r="0" b="508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42A1" w14:textId="103E281F" w:rsidR="002C35A5" w:rsidRDefault="002C35A5" w:rsidP="009324BF">
      <w:pPr>
        <w:pStyle w:val="Prrafodelista"/>
        <w:numPr>
          <w:ilvl w:val="2"/>
          <w:numId w:val="9"/>
        </w:numPr>
      </w:pPr>
      <w:r w:rsidRPr="002C35A5">
        <w:t>Eliminar mantenimiento vehicular</w:t>
      </w:r>
    </w:p>
    <w:p w14:paraId="30F82150" w14:textId="3F38CB1C" w:rsidR="00FD22B8" w:rsidRDefault="00FD22B8" w:rsidP="00FD22B8">
      <w:pPr>
        <w:pStyle w:val="Prrafodelista"/>
        <w:ind w:left="360"/>
      </w:pPr>
      <w:r>
        <w:t>DS_EliminarMantenimientoVehicular_VerificarExistencia_SI_VerificarComprobacionEliminar:SI</w:t>
      </w:r>
    </w:p>
    <w:p w14:paraId="3B95E156" w14:textId="77777777" w:rsidR="00FD22B8" w:rsidRDefault="00FD22B8" w:rsidP="00FD22B8">
      <w:pPr>
        <w:pStyle w:val="Prrafodelista"/>
        <w:ind w:left="1440"/>
      </w:pPr>
    </w:p>
    <w:p w14:paraId="3E767BD9" w14:textId="695CB6A6" w:rsidR="002C35A5" w:rsidRPr="002C35A5" w:rsidRDefault="005B58AB" w:rsidP="005B58AB">
      <w:pPr>
        <w:ind w:left="720"/>
      </w:pPr>
      <w:r>
        <w:rPr>
          <w:noProof/>
          <w:lang w:eastAsia="es-EC"/>
        </w:rPr>
        <w:lastRenderedPageBreak/>
        <w:drawing>
          <wp:inline distT="0" distB="0" distL="0" distR="0" wp14:anchorId="24D7FFDC" wp14:editId="312ECE52">
            <wp:extent cx="5227200" cy="2874402"/>
            <wp:effectExtent l="0" t="0" r="0" b="254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41154" cy="288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5091" w14:textId="77777777" w:rsidR="002C35A5" w:rsidRPr="002C35A5" w:rsidRDefault="002C35A5" w:rsidP="002C35A5">
      <w:pPr>
        <w:pStyle w:val="Prrafodelista"/>
        <w:ind w:left="1440"/>
        <w:rPr>
          <w:b/>
        </w:rPr>
      </w:pPr>
    </w:p>
    <w:p w14:paraId="5155B0C6" w14:textId="2249D6AD" w:rsidR="002C35A5" w:rsidRDefault="002C35A5" w:rsidP="002C35A5">
      <w:pPr>
        <w:ind w:left="360"/>
        <w:rPr>
          <w:b/>
        </w:rPr>
      </w:pPr>
      <w:r>
        <w:rPr>
          <w:b/>
        </w:rPr>
        <w:t xml:space="preserve"> </w:t>
      </w:r>
    </w:p>
    <w:p w14:paraId="3B17AE1F" w14:textId="77777777" w:rsidR="002C35A5" w:rsidRPr="002C35A5" w:rsidRDefault="002C35A5" w:rsidP="002C35A5">
      <w:pPr>
        <w:ind w:left="360"/>
        <w:rPr>
          <w:b/>
        </w:rPr>
      </w:pPr>
    </w:p>
    <w:sectPr w:rsidR="002C35A5" w:rsidRPr="002C35A5">
      <w:headerReference w:type="default" r:id="rId41"/>
      <w:footerReference w:type="default" r:id="rId4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DFA69" w14:textId="77777777" w:rsidR="00024F3D" w:rsidRDefault="00024F3D">
      <w:r>
        <w:separator/>
      </w:r>
    </w:p>
  </w:endnote>
  <w:endnote w:type="continuationSeparator" w:id="0">
    <w:p w14:paraId="6FAC340F" w14:textId="77777777" w:rsidR="00024F3D" w:rsidRDefault="00024F3D">
      <w:r>
        <w:continuationSeparator/>
      </w:r>
    </w:p>
  </w:endnote>
  <w:endnote w:type="continuationNotice" w:id="1">
    <w:p w14:paraId="4F0196A8" w14:textId="77777777" w:rsidR="00024F3D" w:rsidRDefault="00024F3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362C6" w14:paraId="561D3BB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6CE5B7" w14:textId="27A8BB4E" w:rsidR="00C362C6" w:rsidRDefault="00C362C6" w:rsidP="00357244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B582A2" w14:textId="39AA0BCD" w:rsidR="00C362C6" w:rsidRPr="00602C3D" w:rsidRDefault="00B13582" w:rsidP="001844DD">
          <w:pPr>
            <w:jc w:val="center"/>
            <w:rPr>
              <w:lang w:val="en-US"/>
            </w:rPr>
          </w:pPr>
          <w:r>
            <w:t>Metal Motors</w:t>
          </w:r>
          <w:r w:rsidR="00602C3D">
            <w:rPr>
              <w:lang w:val="en-US"/>
            </w:rPr>
            <w:t xml:space="preserve"> S. A </w:t>
          </w:r>
          <w:r w:rsidR="00602C3D">
            <w:fldChar w:fldCharType="begin"/>
          </w:r>
          <w:r w:rsidR="00602C3D">
            <w:instrText xml:space="preserve"> DATE \@ "yyyy" </w:instrText>
          </w:r>
          <w:r w:rsidR="00602C3D">
            <w:fldChar w:fldCharType="separate"/>
          </w:r>
          <w:r w:rsidR="00250D65">
            <w:rPr>
              <w:noProof/>
            </w:rPr>
            <w:t>2017</w:t>
          </w:r>
          <w:r w:rsidR="00602C3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6162EE" w14:textId="01FD4631" w:rsidR="00C362C6" w:rsidRDefault="00C362C6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250D65">
            <w:rPr>
              <w:rStyle w:val="Nmerodepgina"/>
              <w:noProof/>
            </w:rPr>
            <w:t>20</w:t>
          </w:r>
          <w:r>
            <w:rPr>
              <w:rStyle w:val="Nmerodepgina"/>
            </w:rPr>
            <w:fldChar w:fldCharType="end"/>
          </w:r>
        </w:p>
      </w:tc>
    </w:tr>
  </w:tbl>
  <w:p w14:paraId="3A89EED2" w14:textId="77777777" w:rsidR="00C362C6" w:rsidRDefault="00C362C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8E478" w14:textId="77777777" w:rsidR="00024F3D" w:rsidRDefault="00024F3D">
      <w:r>
        <w:separator/>
      </w:r>
    </w:p>
  </w:footnote>
  <w:footnote w:type="continuationSeparator" w:id="0">
    <w:p w14:paraId="7CB6533F" w14:textId="77777777" w:rsidR="00024F3D" w:rsidRDefault="00024F3D">
      <w:r>
        <w:continuationSeparator/>
      </w:r>
    </w:p>
  </w:footnote>
  <w:footnote w:type="continuationNotice" w:id="1">
    <w:p w14:paraId="393DA9C2" w14:textId="77777777" w:rsidR="00024F3D" w:rsidRDefault="00024F3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C50F4" w14:textId="77777777" w:rsidR="00C362C6" w:rsidRDefault="00C362C6">
    <w:pPr>
      <w:rPr>
        <w:sz w:val="24"/>
      </w:rPr>
    </w:pPr>
  </w:p>
  <w:p w14:paraId="5D1A778E" w14:textId="77777777" w:rsidR="00C362C6" w:rsidRDefault="00C362C6">
    <w:pPr>
      <w:pBdr>
        <w:top w:val="single" w:sz="6" w:space="1" w:color="auto"/>
      </w:pBdr>
      <w:rPr>
        <w:sz w:val="24"/>
      </w:rPr>
    </w:pPr>
  </w:p>
  <w:p w14:paraId="20906E5F" w14:textId="0A774361" w:rsidR="00602C3D" w:rsidRDefault="00B13582" w:rsidP="00602C3D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  <w:lang w:val="es-ES"/>
      </w:rPr>
      <w:t>METALMOTORS S.A</w:t>
    </w:r>
  </w:p>
  <w:p w14:paraId="781664B6" w14:textId="77777777" w:rsidR="00C362C6" w:rsidRDefault="00C362C6">
    <w:pPr>
      <w:pBdr>
        <w:bottom w:val="single" w:sz="6" w:space="1" w:color="auto"/>
      </w:pBdr>
      <w:jc w:val="right"/>
      <w:rPr>
        <w:sz w:val="24"/>
      </w:rPr>
    </w:pPr>
  </w:p>
  <w:p w14:paraId="0E228019" w14:textId="77777777" w:rsidR="00C362C6" w:rsidRDefault="00C362C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362C6" w14:paraId="2D5126C6" w14:textId="77777777">
      <w:tc>
        <w:tcPr>
          <w:tcW w:w="6379" w:type="dxa"/>
        </w:tcPr>
        <w:p w14:paraId="73DA5B64" w14:textId="1380B0CE" w:rsidR="00C362C6" w:rsidRDefault="00B13582" w:rsidP="001844DD">
          <w:r>
            <w:rPr>
              <w:lang w:val="es-ES"/>
            </w:rPr>
            <w:t>SIP M&amp;M</w:t>
          </w:r>
        </w:p>
      </w:tc>
      <w:tc>
        <w:tcPr>
          <w:tcW w:w="3179" w:type="dxa"/>
        </w:tcPr>
        <w:p w14:paraId="1AF11220" w14:textId="22994D50" w:rsidR="00C362C6" w:rsidRDefault="00C362C6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0.9</w:t>
          </w:r>
        </w:p>
      </w:tc>
    </w:tr>
    <w:tr w:rsidR="00C362C6" w14:paraId="5A58C967" w14:textId="77777777">
      <w:tc>
        <w:tcPr>
          <w:tcW w:w="6379" w:type="dxa"/>
        </w:tcPr>
        <w:p w14:paraId="1D4948E8" w14:textId="0E24E4F9" w:rsidR="00C362C6" w:rsidRDefault="00787C76" w:rsidP="00787C76">
          <w:r>
            <w:t>Diagrama de</w:t>
          </w:r>
          <w:r w:rsidR="00D31FA9">
            <w:t xml:space="preserve"> </w:t>
          </w:r>
          <w:r w:rsidR="00941018">
            <w:t>Secuencias</w:t>
          </w:r>
          <w:r>
            <w:t xml:space="preserve"> de Diseño</w:t>
          </w:r>
        </w:p>
      </w:tc>
      <w:tc>
        <w:tcPr>
          <w:tcW w:w="3179" w:type="dxa"/>
        </w:tcPr>
        <w:p w14:paraId="1F7EB0FE" w14:textId="38DC312D" w:rsidR="00C362C6" w:rsidRDefault="00D31FA9" w:rsidP="00602C3D">
          <w:r>
            <w:t xml:space="preserve"> </w:t>
          </w:r>
          <w:r w:rsidR="00787C76">
            <w:t xml:space="preserve"> Fecha: </w:t>
          </w:r>
          <w:r w:rsidR="00B13582">
            <w:t>23/2/2017</w:t>
          </w:r>
        </w:p>
      </w:tc>
    </w:tr>
    <w:tr w:rsidR="00C362C6" w14:paraId="1BEBF907" w14:textId="77777777">
      <w:tc>
        <w:tcPr>
          <w:tcW w:w="9558" w:type="dxa"/>
          <w:gridSpan w:val="2"/>
        </w:tcPr>
        <w:p w14:paraId="1B33590D" w14:textId="419F02F4" w:rsidR="00C362C6" w:rsidRDefault="006C4A47" w:rsidP="00941018">
          <w:r>
            <w:t xml:space="preserve">Documento de Diagrama De </w:t>
          </w:r>
          <w:r w:rsidR="00941018">
            <w:t>Secuencias</w:t>
          </w:r>
          <w:r w:rsidR="00787C76">
            <w:t xml:space="preserve">  de Diseño</w:t>
          </w:r>
        </w:p>
      </w:tc>
    </w:tr>
  </w:tbl>
  <w:p w14:paraId="46BD48F3" w14:textId="77777777" w:rsidR="00C362C6" w:rsidRDefault="00C362C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F0E5F"/>
    <w:multiLevelType w:val="multilevel"/>
    <w:tmpl w:val="F76A2C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D2735F6"/>
    <w:multiLevelType w:val="hybridMultilevel"/>
    <w:tmpl w:val="A5809FB0"/>
    <w:lvl w:ilvl="0" w:tplc="3620C332">
      <w:start w:val="1"/>
      <w:numFmt w:val="bullet"/>
      <w:pStyle w:val="BodyText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3C0950"/>
    <w:multiLevelType w:val="multilevel"/>
    <w:tmpl w:val="F76A2C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18568E1"/>
    <w:multiLevelType w:val="multilevel"/>
    <w:tmpl w:val="F76A2C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B5B42EE"/>
    <w:multiLevelType w:val="multilevel"/>
    <w:tmpl w:val="F76A2C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28B2198"/>
    <w:multiLevelType w:val="multilevel"/>
    <w:tmpl w:val="F76A2C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65560B7"/>
    <w:multiLevelType w:val="multilevel"/>
    <w:tmpl w:val="1F463C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1F5A57"/>
    <w:multiLevelType w:val="hybridMultilevel"/>
    <w:tmpl w:val="2D543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31F30"/>
    <w:multiLevelType w:val="hybridMultilevel"/>
    <w:tmpl w:val="F29CF7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C3152"/>
    <w:multiLevelType w:val="multilevel"/>
    <w:tmpl w:val="F76A2C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DD7206A"/>
    <w:multiLevelType w:val="multilevel"/>
    <w:tmpl w:val="F76A2C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B506D82"/>
    <w:multiLevelType w:val="hybridMultilevel"/>
    <w:tmpl w:val="666462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11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  <w:num w:numId="11">
    <w:abstractNumId w:val="5"/>
  </w:num>
  <w:num w:numId="12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A5"/>
    <w:rsid w:val="000032B4"/>
    <w:rsid w:val="00024F3D"/>
    <w:rsid w:val="00041A45"/>
    <w:rsid w:val="000772AF"/>
    <w:rsid w:val="000A1F4E"/>
    <w:rsid w:val="000B1AE4"/>
    <w:rsid w:val="000B2412"/>
    <w:rsid w:val="000D72AD"/>
    <w:rsid w:val="00156E5C"/>
    <w:rsid w:val="001632FA"/>
    <w:rsid w:val="00167ECD"/>
    <w:rsid w:val="00181697"/>
    <w:rsid w:val="001844DD"/>
    <w:rsid w:val="001915B7"/>
    <w:rsid w:val="00196FC4"/>
    <w:rsid w:val="001B16B1"/>
    <w:rsid w:val="001C0820"/>
    <w:rsid w:val="001C1FD1"/>
    <w:rsid w:val="001C6EE6"/>
    <w:rsid w:val="001D183A"/>
    <w:rsid w:val="001E6FC1"/>
    <w:rsid w:val="001F09D6"/>
    <w:rsid w:val="0023525B"/>
    <w:rsid w:val="00241914"/>
    <w:rsid w:val="00250D65"/>
    <w:rsid w:val="00262B7A"/>
    <w:rsid w:val="00277B8E"/>
    <w:rsid w:val="002C276D"/>
    <w:rsid w:val="002C35A5"/>
    <w:rsid w:val="002F1E9B"/>
    <w:rsid w:val="00340D39"/>
    <w:rsid w:val="00351C86"/>
    <w:rsid w:val="00357244"/>
    <w:rsid w:val="00367A1E"/>
    <w:rsid w:val="00370DC5"/>
    <w:rsid w:val="003933E9"/>
    <w:rsid w:val="003A6BA8"/>
    <w:rsid w:val="003B397E"/>
    <w:rsid w:val="003E63FE"/>
    <w:rsid w:val="003F0490"/>
    <w:rsid w:val="00424196"/>
    <w:rsid w:val="004328B1"/>
    <w:rsid w:val="00433DA6"/>
    <w:rsid w:val="004732BD"/>
    <w:rsid w:val="00483A0B"/>
    <w:rsid w:val="004869E0"/>
    <w:rsid w:val="00491795"/>
    <w:rsid w:val="004A4815"/>
    <w:rsid w:val="004C229B"/>
    <w:rsid w:val="004C5199"/>
    <w:rsid w:val="004E6B20"/>
    <w:rsid w:val="0050057E"/>
    <w:rsid w:val="0050550B"/>
    <w:rsid w:val="00524701"/>
    <w:rsid w:val="005256A4"/>
    <w:rsid w:val="00533A4C"/>
    <w:rsid w:val="00574220"/>
    <w:rsid w:val="005962D5"/>
    <w:rsid w:val="005A1477"/>
    <w:rsid w:val="005B58AB"/>
    <w:rsid w:val="005D6E57"/>
    <w:rsid w:val="005F3D23"/>
    <w:rsid w:val="005F4B44"/>
    <w:rsid w:val="00602C3D"/>
    <w:rsid w:val="006056BD"/>
    <w:rsid w:val="0060710C"/>
    <w:rsid w:val="006103AF"/>
    <w:rsid w:val="00614403"/>
    <w:rsid w:val="006147C5"/>
    <w:rsid w:val="00630A7D"/>
    <w:rsid w:val="00630BB6"/>
    <w:rsid w:val="00630D97"/>
    <w:rsid w:val="0064123C"/>
    <w:rsid w:val="00647467"/>
    <w:rsid w:val="0066388D"/>
    <w:rsid w:val="00671D44"/>
    <w:rsid w:val="00682B63"/>
    <w:rsid w:val="006866FF"/>
    <w:rsid w:val="006957BB"/>
    <w:rsid w:val="00697D39"/>
    <w:rsid w:val="00697F14"/>
    <w:rsid w:val="006A0FDA"/>
    <w:rsid w:val="006B35B1"/>
    <w:rsid w:val="006C2ABC"/>
    <w:rsid w:val="006C325C"/>
    <w:rsid w:val="006C4A47"/>
    <w:rsid w:val="006D5552"/>
    <w:rsid w:val="0072070E"/>
    <w:rsid w:val="007553F8"/>
    <w:rsid w:val="00756119"/>
    <w:rsid w:val="007607D5"/>
    <w:rsid w:val="00772841"/>
    <w:rsid w:val="007821AE"/>
    <w:rsid w:val="00787C76"/>
    <w:rsid w:val="00791D7F"/>
    <w:rsid w:val="007A2B96"/>
    <w:rsid w:val="007C2EC9"/>
    <w:rsid w:val="007E004B"/>
    <w:rsid w:val="007E2C58"/>
    <w:rsid w:val="007F1BC9"/>
    <w:rsid w:val="008245C0"/>
    <w:rsid w:val="00833A77"/>
    <w:rsid w:val="008568F0"/>
    <w:rsid w:val="008763F1"/>
    <w:rsid w:val="00895FA5"/>
    <w:rsid w:val="008E1041"/>
    <w:rsid w:val="008E19BD"/>
    <w:rsid w:val="0090030A"/>
    <w:rsid w:val="00912745"/>
    <w:rsid w:val="0091300B"/>
    <w:rsid w:val="00913885"/>
    <w:rsid w:val="00913B8C"/>
    <w:rsid w:val="009324BF"/>
    <w:rsid w:val="0093401B"/>
    <w:rsid w:val="00941018"/>
    <w:rsid w:val="00952937"/>
    <w:rsid w:val="009A04B5"/>
    <w:rsid w:val="009B2E5D"/>
    <w:rsid w:val="009C654D"/>
    <w:rsid w:val="009D17AC"/>
    <w:rsid w:val="00A07576"/>
    <w:rsid w:val="00A363F4"/>
    <w:rsid w:val="00A94732"/>
    <w:rsid w:val="00AB1B79"/>
    <w:rsid w:val="00AB2508"/>
    <w:rsid w:val="00AC3BE7"/>
    <w:rsid w:val="00AC4CCD"/>
    <w:rsid w:val="00AE35B4"/>
    <w:rsid w:val="00B13582"/>
    <w:rsid w:val="00B27D10"/>
    <w:rsid w:val="00B3007F"/>
    <w:rsid w:val="00B336DE"/>
    <w:rsid w:val="00B36929"/>
    <w:rsid w:val="00B500A2"/>
    <w:rsid w:val="00B64D98"/>
    <w:rsid w:val="00B70851"/>
    <w:rsid w:val="00B87715"/>
    <w:rsid w:val="00B95DFA"/>
    <w:rsid w:val="00BB1F66"/>
    <w:rsid w:val="00BC07CA"/>
    <w:rsid w:val="00BC3E88"/>
    <w:rsid w:val="00BC6AD1"/>
    <w:rsid w:val="00BD2FAD"/>
    <w:rsid w:val="00C06720"/>
    <w:rsid w:val="00C132D4"/>
    <w:rsid w:val="00C362C6"/>
    <w:rsid w:val="00C904C2"/>
    <w:rsid w:val="00C92AFA"/>
    <w:rsid w:val="00CB2D7D"/>
    <w:rsid w:val="00CB423D"/>
    <w:rsid w:val="00CB6B71"/>
    <w:rsid w:val="00CB6D1C"/>
    <w:rsid w:val="00CB73D0"/>
    <w:rsid w:val="00CC2F83"/>
    <w:rsid w:val="00CC3E74"/>
    <w:rsid w:val="00CD5BA7"/>
    <w:rsid w:val="00CE4A19"/>
    <w:rsid w:val="00CE5897"/>
    <w:rsid w:val="00CF2042"/>
    <w:rsid w:val="00CF297C"/>
    <w:rsid w:val="00D00664"/>
    <w:rsid w:val="00D12CC0"/>
    <w:rsid w:val="00D239C2"/>
    <w:rsid w:val="00D316D8"/>
    <w:rsid w:val="00D31FA9"/>
    <w:rsid w:val="00D414F2"/>
    <w:rsid w:val="00D720C1"/>
    <w:rsid w:val="00D8707F"/>
    <w:rsid w:val="00D97011"/>
    <w:rsid w:val="00DC2E0B"/>
    <w:rsid w:val="00DE2366"/>
    <w:rsid w:val="00DE2A5C"/>
    <w:rsid w:val="00DF56AE"/>
    <w:rsid w:val="00E038F9"/>
    <w:rsid w:val="00E050A5"/>
    <w:rsid w:val="00E225F2"/>
    <w:rsid w:val="00E2461D"/>
    <w:rsid w:val="00E40BBE"/>
    <w:rsid w:val="00E57CAF"/>
    <w:rsid w:val="00E82D74"/>
    <w:rsid w:val="00EA4C93"/>
    <w:rsid w:val="00EB6F24"/>
    <w:rsid w:val="00ED06D3"/>
    <w:rsid w:val="00ED1BBC"/>
    <w:rsid w:val="00F320E1"/>
    <w:rsid w:val="00F63278"/>
    <w:rsid w:val="00F64BE2"/>
    <w:rsid w:val="00F860AC"/>
    <w:rsid w:val="00FB4DAE"/>
    <w:rsid w:val="00FD22B8"/>
    <w:rsid w:val="5532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E44485"/>
  <w15:docId w15:val="{238B5975-6C94-42E4-BB7F-329D9A48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s-EC" w:eastAsia="en-US"/>
    </w:rPr>
  </w:style>
  <w:style w:type="paragraph" w:styleId="Ttulo1">
    <w:name w:val="heading 1"/>
    <w:basedOn w:val="Normal"/>
    <w:next w:val="Normal"/>
    <w:uiPriority w:val="99"/>
    <w:qFormat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9"/>
    <w:qFormat/>
    <w:p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9"/>
    <w:qFormat/>
    <w:p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9"/>
    <w:qFormat/>
    <w:p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9"/>
    <w:qFormat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9"/>
    <w:qFormat/>
    <w:p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uiPriority w:val="99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uiPriority w:val="99"/>
    <w:qFormat/>
    <w:p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uiPriority w:val="99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uiPriority w:val="39"/>
    <w:pPr>
      <w:ind w:left="600"/>
    </w:pPr>
  </w:style>
  <w:style w:type="paragraph" w:styleId="TDC5">
    <w:name w:val="toc 5"/>
    <w:basedOn w:val="Normal"/>
    <w:next w:val="Normal"/>
    <w:uiPriority w:val="39"/>
    <w:pPr>
      <w:ind w:left="800"/>
    </w:pPr>
  </w:style>
  <w:style w:type="paragraph" w:styleId="TDC6">
    <w:name w:val="toc 6"/>
    <w:basedOn w:val="Normal"/>
    <w:next w:val="Normal"/>
    <w:uiPriority w:val="39"/>
    <w:pPr>
      <w:ind w:left="100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00"/>
    </w:pPr>
  </w:style>
  <w:style w:type="paragraph" w:styleId="TDC9">
    <w:name w:val="toc 9"/>
    <w:basedOn w:val="Normal"/>
    <w:next w:val="Normal"/>
    <w:uiPriority w:val="39"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B6D1C"/>
    <w:pPr>
      <w:spacing w:after="120"/>
      <w:ind w:left="720"/>
    </w:p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qFormat/>
    <w:rPr>
      <w:b/>
      <w:bCs/>
    </w:rPr>
  </w:style>
  <w:style w:type="paragraph" w:customStyle="1" w:styleId="BodyText2">
    <w:name w:val="Body Text2"/>
    <w:basedOn w:val="Normal"/>
    <w:pPr>
      <w:numPr>
        <w:numId w:val="1"/>
      </w:numPr>
    </w:pPr>
  </w:style>
  <w:style w:type="character" w:customStyle="1" w:styleId="PuestoCar">
    <w:name w:val="Puesto Car"/>
    <w:link w:val="Puesto"/>
    <w:rsid w:val="006147C5"/>
    <w:rPr>
      <w:rFonts w:ascii="Arial" w:hAnsi="Arial"/>
      <w:b/>
      <w:sz w:val="36"/>
      <w:lang w:val="en-US" w:eastAsia="en-US"/>
    </w:rPr>
  </w:style>
  <w:style w:type="paragraph" w:styleId="Prrafodelista">
    <w:name w:val="List Paragraph"/>
    <w:basedOn w:val="Normal"/>
    <w:uiPriority w:val="34"/>
    <w:qFormat/>
    <w:rsid w:val="00913885"/>
    <w:pPr>
      <w:ind w:left="720"/>
      <w:contextualSpacing/>
    </w:pPr>
  </w:style>
  <w:style w:type="paragraph" w:customStyle="1" w:styleId="ListStyle">
    <w:name w:val="ListStyle"/>
    <w:rsid w:val="00CB6D1C"/>
    <w:rPr>
      <w:lang w:val="es-EC" w:eastAsia="es-EC"/>
    </w:rPr>
  </w:style>
  <w:style w:type="paragraph" w:styleId="Revisin">
    <w:name w:val="Revision"/>
    <w:hidden/>
    <w:uiPriority w:val="99"/>
    <w:semiHidden/>
    <w:rsid w:val="00367A1E"/>
    <w:rPr>
      <w:lang w:val="es-EC" w:eastAsia="en-US"/>
    </w:rPr>
  </w:style>
  <w:style w:type="paragraph" w:styleId="Textodeglobo">
    <w:name w:val="Balloon Text"/>
    <w:basedOn w:val="Normal"/>
    <w:link w:val="TextodegloboCar"/>
    <w:rsid w:val="00367A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67A1E"/>
    <w:rPr>
      <w:rFonts w:ascii="Segoe UI" w:hAnsi="Segoe UI" w:cs="Segoe UI"/>
      <w:sz w:val="18"/>
      <w:szCs w:val="18"/>
      <w:lang w:eastAsia="en-US"/>
    </w:rPr>
  </w:style>
  <w:style w:type="paragraph" w:customStyle="1" w:styleId="a">
    <w:basedOn w:val="Normal"/>
    <w:next w:val="Normal"/>
    <w:link w:val="TtuloCar"/>
    <w:qFormat/>
    <w:rsid w:val="00F320E1"/>
    <w:pPr>
      <w:spacing w:line="240" w:lineRule="auto"/>
      <w:jc w:val="center"/>
    </w:pPr>
    <w:rPr>
      <w:rFonts w:ascii="Arial" w:hAnsi="Arial"/>
      <w:b/>
      <w:sz w:val="36"/>
      <w:lang w:val="en-US"/>
    </w:rPr>
  </w:style>
  <w:style w:type="paragraph" w:customStyle="1" w:styleId="Default">
    <w:name w:val="Default"/>
    <w:rsid w:val="00F320E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 w:eastAsia="zh-TW"/>
    </w:rPr>
  </w:style>
  <w:style w:type="character" w:customStyle="1" w:styleId="TtuloCar">
    <w:name w:val="Título Car"/>
    <w:link w:val="a"/>
    <w:rsid w:val="00F320E1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rsid w:val="00F320E1"/>
    <w:rPr>
      <w:lang w:val="es-EC" w:eastAsia="en-US"/>
    </w:rPr>
  </w:style>
  <w:style w:type="character" w:customStyle="1" w:styleId="Ttulo2Car">
    <w:name w:val="Título 2 Car"/>
    <w:basedOn w:val="Fuentedeprrafopredeter"/>
    <w:link w:val="Ttulo2"/>
    <w:uiPriority w:val="99"/>
    <w:rsid w:val="00AB1B79"/>
    <w:rPr>
      <w:rFonts w:ascii="Arial" w:hAnsi="Arial"/>
      <w:b/>
      <w:lang w:val="es-EC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RALCRD~1\CONFIG~1\Temp\Directorio%20temporal%2010%20para%20upedu_wd_tmpl.zip\REQ\upedu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F9A2EF-8843-49FE-832D-20AD157A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upedu_ucspec</Template>
  <TotalTime>0</TotalTime>
  <Pages>20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Use-Case Specifications</vt:lpstr>
    </vt:vector>
  </TitlesOfParts>
  <Company>&lt;Company Name&gt;</Company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Specifications</dc:title>
  <dc:subject>&lt;Project Name&gt;</dc:subject>
  <dc:creator>Raúl Córdova</dc:creator>
  <cp:lastModifiedBy>Daniel</cp:lastModifiedBy>
  <cp:revision>2</cp:revision>
  <cp:lastPrinted>2014-05-04T05:29:00Z</cp:lastPrinted>
  <dcterms:created xsi:type="dcterms:W3CDTF">2017-02-23T11:34:00Z</dcterms:created>
  <dcterms:modified xsi:type="dcterms:W3CDTF">2017-02-23T11:34:00Z</dcterms:modified>
</cp:coreProperties>
</file>