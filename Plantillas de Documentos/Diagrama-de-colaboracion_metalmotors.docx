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7DCA" w14:textId="77777777" w:rsidR="0077312F" w:rsidRPr="001C1F2C" w:rsidRDefault="0077312F" w:rsidP="0077312F">
      <w:pPr>
        <w:pStyle w:val="Encabezado1"/>
        <w:jc w:val="both"/>
        <w:rPr>
          <w:lang w:val="es-ES_tradnl"/>
        </w:rPr>
      </w:pPr>
    </w:p>
    <w:p w14:paraId="03277FFC" w14:textId="77777777" w:rsidR="0077312F" w:rsidRPr="00236558" w:rsidRDefault="0077312F" w:rsidP="0077312F">
      <w:pPr>
        <w:pStyle w:val="Ttulo"/>
        <w:jc w:val="right"/>
        <w:rPr>
          <w:lang w:val="es-ES_tradnl"/>
        </w:rPr>
      </w:pPr>
      <w:r w:rsidRPr="002A4F9E">
        <w:rPr>
          <w:lang w:val="es-ES_tradnl"/>
        </w:rPr>
        <w:t>Proyecto de Desarrollo del</w:t>
      </w:r>
      <w:r>
        <w:rPr>
          <w:lang w:val="es-ES_tradnl"/>
        </w:rPr>
        <w:t xml:space="preserve"> </w:t>
      </w:r>
      <w:r w:rsidRPr="00E5368B">
        <w:rPr>
          <w:lang w:val="es-ES"/>
        </w:rPr>
        <w:t>Sistema de la Pro</w:t>
      </w:r>
      <w:r>
        <w:rPr>
          <w:lang w:val="es-ES"/>
        </w:rPr>
        <w:t>ducción Metalmecánica y Mantenim</w:t>
      </w:r>
      <w:r w:rsidRPr="00E5368B">
        <w:rPr>
          <w:lang w:val="es-ES"/>
        </w:rPr>
        <w:t xml:space="preserve">iento Vehicular para la empresa </w:t>
      </w:r>
      <w:r>
        <w:rPr>
          <w:lang w:val="es-ES"/>
        </w:rPr>
        <w:t>“</w:t>
      </w:r>
      <w:proofErr w:type="spellStart"/>
      <w:r>
        <w:rPr>
          <w:lang w:val="es-ES"/>
        </w:rPr>
        <w:t>MetalMotors</w:t>
      </w:r>
      <w:proofErr w:type="spellEnd"/>
      <w:r>
        <w:rPr>
          <w:lang w:val="es-ES"/>
        </w:rPr>
        <w:t xml:space="preserve"> S.A” (SIP M&amp;M)</w:t>
      </w:r>
    </w:p>
    <w:p w14:paraId="4D4659A8" w14:textId="77777777" w:rsidR="0033002F" w:rsidRPr="00DC14E3" w:rsidRDefault="0033002F" w:rsidP="0033002F">
      <w:pPr>
        <w:jc w:val="right"/>
        <w:rPr>
          <w:rFonts w:ascii="Arial" w:eastAsia="Arial" w:hAnsi="Arial" w:cs="Arial"/>
          <w:b/>
          <w:sz w:val="36"/>
          <w:szCs w:val="36"/>
          <w:lang w:val="es-ES_tradnl"/>
        </w:rPr>
      </w:pPr>
    </w:p>
    <w:p w14:paraId="1EEA726D" w14:textId="419C1F84" w:rsidR="0033002F" w:rsidRPr="00DC14E3" w:rsidRDefault="0033002F" w:rsidP="0033002F">
      <w:pPr>
        <w:pStyle w:val="Ttulo"/>
        <w:jc w:val="right"/>
      </w:pPr>
      <w:r>
        <w:t>Diagramas de Colaboración</w:t>
      </w:r>
    </w:p>
    <w:p w14:paraId="233484C2" w14:textId="77777777" w:rsidR="0033002F" w:rsidRPr="00DC14E3" w:rsidRDefault="0033002F" w:rsidP="0033002F">
      <w:pPr>
        <w:pStyle w:val="Ttulo"/>
        <w:jc w:val="right"/>
      </w:pPr>
    </w:p>
    <w:p w14:paraId="30D5D30E" w14:textId="2B59594E" w:rsidR="0033002F" w:rsidRPr="00DC14E3" w:rsidRDefault="0033002F" w:rsidP="0033002F">
      <w:pPr>
        <w:pStyle w:val="Ttulo"/>
        <w:jc w:val="right"/>
        <w:rPr>
          <w:sz w:val="28"/>
        </w:rPr>
      </w:pPr>
      <w:r w:rsidRPr="00DC14E3">
        <w:rPr>
          <w:sz w:val="28"/>
        </w:rPr>
        <w:t>Versión &lt;</w:t>
      </w:r>
      <w:r w:rsidR="0077312F">
        <w:rPr>
          <w:sz w:val="28"/>
        </w:rPr>
        <w:t>0.9</w:t>
      </w:r>
      <w:r w:rsidRPr="00DC14E3">
        <w:rPr>
          <w:sz w:val="28"/>
        </w:rPr>
        <w:t>&gt;</w:t>
      </w:r>
    </w:p>
    <w:p w14:paraId="160E8BFE" w14:textId="77777777" w:rsidR="0033002F" w:rsidRPr="00DC14E3" w:rsidRDefault="0033002F" w:rsidP="0033002F"/>
    <w:p w14:paraId="645DFB10" w14:textId="13362524" w:rsidR="008568F0" w:rsidRPr="00533A4C" w:rsidRDefault="008568F0">
      <w:pPr>
        <w:pStyle w:val="Ttulo"/>
        <w:jc w:val="right"/>
        <w:rPr>
          <w:sz w:val="28"/>
        </w:rPr>
      </w:pPr>
    </w:p>
    <w:p w14:paraId="0475935F" w14:textId="77777777" w:rsidR="008568F0" w:rsidRPr="00533A4C" w:rsidRDefault="008568F0"/>
    <w:p w14:paraId="02A16039" w14:textId="77777777" w:rsidR="008568F0" w:rsidRPr="00533A4C" w:rsidRDefault="008568F0"/>
    <w:p w14:paraId="03F51100" w14:textId="77777777" w:rsidR="008568F0" w:rsidRPr="00533A4C" w:rsidRDefault="008568F0">
      <w:pPr>
        <w:pStyle w:val="Textoindependiente"/>
      </w:pPr>
    </w:p>
    <w:p w14:paraId="6B99D982" w14:textId="77777777" w:rsidR="008568F0" w:rsidRPr="00533A4C" w:rsidRDefault="008568F0">
      <w:pPr>
        <w:pStyle w:val="Textoindependiente"/>
      </w:pPr>
    </w:p>
    <w:p w14:paraId="083A3D04" w14:textId="77777777" w:rsidR="008568F0" w:rsidRPr="00533A4C" w:rsidRDefault="008568F0">
      <w:pPr>
        <w:sectPr w:rsidR="008568F0" w:rsidRPr="00533A4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D438344" w14:textId="77777777" w:rsidR="006147C5" w:rsidRPr="00533A4C" w:rsidRDefault="006147C5" w:rsidP="006147C5">
      <w:pPr>
        <w:pStyle w:val="Ttulo"/>
      </w:pPr>
      <w:r w:rsidRPr="00533A4C">
        <w:lastRenderedPageBreak/>
        <w:t>Historial de Revisión</w:t>
      </w:r>
    </w:p>
    <w:p w14:paraId="18626B77" w14:textId="77777777" w:rsidR="00CB423D" w:rsidRPr="00533A4C" w:rsidRDefault="00CB423D" w:rsidP="00CB423D"/>
    <w:tbl>
      <w:tblPr>
        <w:tblW w:w="9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7"/>
        <w:gridCol w:w="1126"/>
        <w:gridCol w:w="3804"/>
        <w:gridCol w:w="2848"/>
      </w:tblGrid>
      <w:tr w:rsidR="006147C5" w:rsidRPr="00533A4C" w14:paraId="0C496FB1" w14:textId="77777777" w:rsidTr="0093401B">
        <w:trPr>
          <w:trHeight w:val="367"/>
        </w:trPr>
        <w:tc>
          <w:tcPr>
            <w:tcW w:w="1797" w:type="dxa"/>
          </w:tcPr>
          <w:p w14:paraId="620FA61C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Fecha</w:t>
            </w:r>
          </w:p>
        </w:tc>
        <w:tc>
          <w:tcPr>
            <w:tcW w:w="1126" w:type="dxa"/>
          </w:tcPr>
          <w:p w14:paraId="0D647B48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Versión</w:t>
            </w:r>
          </w:p>
        </w:tc>
        <w:tc>
          <w:tcPr>
            <w:tcW w:w="3804" w:type="dxa"/>
          </w:tcPr>
          <w:p w14:paraId="62DA3D57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Descripción</w:t>
            </w:r>
          </w:p>
        </w:tc>
        <w:tc>
          <w:tcPr>
            <w:tcW w:w="2848" w:type="dxa"/>
          </w:tcPr>
          <w:p w14:paraId="697017AE" w14:textId="77777777" w:rsidR="006147C5" w:rsidRPr="00533A4C" w:rsidRDefault="006147C5" w:rsidP="006147C5">
            <w:pPr>
              <w:pStyle w:val="Tabletext"/>
              <w:jc w:val="center"/>
              <w:rPr>
                <w:b/>
              </w:rPr>
            </w:pPr>
            <w:r w:rsidRPr="00533A4C">
              <w:rPr>
                <w:b/>
              </w:rPr>
              <w:t>Autor</w:t>
            </w:r>
          </w:p>
        </w:tc>
      </w:tr>
      <w:tr w:rsidR="0093401B" w:rsidRPr="00533A4C" w14:paraId="4BD32A33" w14:textId="77777777" w:rsidTr="0093401B">
        <w:trPr>
          <w:trHeight w:val="1484"/>
        </w:trPr>
        <w:tc>
          <w:tcPr>
            <w:tcW w:w="1797" w:type="dxa"/>
          </w:tcPr>
          <w:p w14:paraId="784E87FA" w14:textId="21C8013F" w:rsidR="0093401B" w:rsidRPr="00533A4C" w:rsidRDefault="00B37122" w:rsidP="00CB423D">
            <w:pPr>
              <w:pStyle w:val="Tabletext"/>
            </w:pPr>
            <w:r>
              <w:t>22/2/2017</w:t>
            </w:r>
          </w:p>
        </w:tc>
        <w:tc>
          <w:tcPr>
            <w:tcW w:w="1126" w:type="dxa"/>
          </w:tcPr>
          <w:p w14:paraId="77C3883D" w14:textId="0ABE3665" w:rsidR="0093401B" w:rsidRPr="00533A4C" w:rsidRDefault="00713CC4" w:rsidP="0093401B">
            <w:pPr>
              <w:pStyle w:val="Tabletext"/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3804" w:type="dxa"/>
          </w:tcPr>
          <w:p w14:paraId="234E8745" w14:textId="1B34DA24" w:rsidR="006C4A47" w:rsidRDefault="0093401B" w:rsidP="0093401B">
            <w:pPr>
              <w:pStyle w:val="Tabletext"/>
            </w:pPr>
            <w:r w:rsidRPr="00533A4C">
              <w:rPr>
                <w:rFonts w:ascii="Arial" w:hAnsi="Arial" w:cs="Arial"/>
              </w:rPr>
              <w:t xml:space="preserve">Especificación preliminar de los </w:t>
            </w:r>
            <w:r w:rsidR="006C4A47">
              <w:rPr>
                <w:rFonts w:ascii="Arial" w:hAnsi="Arial" w:cs="Arial"/>
              </w:rPr>
              <w:t xml:space="preserve">diferentes diagramas </w:t>
            </w:r>
            <w:r w:rsidR="005F4B62">
              <w:rPr>
                <w:rFonts w:ascii="Arial" w:hAnsi="Arial" w:cs="Arial"/>
              </w:rPr>
              <w:t>colaboración del</w:t>
            </w:r>
            <w:r w:rsidRPr="00533A4C">
              <w:rPr>
                <w:rFonts w:ascii="Arial" w:hAnsi="Arial" w:cs="Arial"/>
              </w:rPr>
              <w:t xml:space="preserve"> proyecto</w:t>
            </w:r>
            <w:r w:rsidR="00CB6D1C" w:rsidRPr="00533A4C">
              <w:rPr>
                <w:rFonts w:ascii="Arial" w:hAnsi="Arial" w:cs="Arial"/>
              </w:rPr>
              <w:t>.</w:t>
            </w:r>
          </w:p>
          <w:p w14:paraId="11859301" w14:textId="77777777" w:rsidR="0093401B" w:rsidRPr="006C4A47" w:rsidRDefault="0093401B" w:rsidP="006C4A47">
            <w:pPr>
              <w:ind w:firstLine="720"/>
            </w:pPr>
          </w:p>
        </w:tc>
        <w:tc>
          <w:tcPr>
            <w:tcW w:w="2848" w:type="dxa"/>
          </w:tcPr>
          <w:p w14:paraId="62FD493F" w14:textId="3279FFB4" w:rsidR="00713CC4" w:rsidRDefault="00B37122" w:rsidP="00B371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N° 1</w:t>
            </w:r>
          </w:p>
          <w:p w14:paraId="0D5372C9" w14:textId="77777777" w:rsidR="00B37122" w:rsidRPr="00DC14E3" w:rsidRDefault="00B37122" w:rsidP="00B37122">
            <w:pPr>
              <w:rPr>
                <w:rFonts w:ascii="Arial" w:hAnsi="Arial" w:cs="Arial"/>
              </w:rPr>
            </w:pPr>
          </w:p>
          <w:p w14:paraId="29EFD233" w14:textId="0C1B45CE" w:rsidR="00713CC4" w:rsidRPr="00DC14E3" w:rsidRDefault="00B37122" w:rsidP="00F34AF9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Beltran</w:t>
            </w:r>
            <w:proofErr w:type="spellEnd"/>
            <w:r>
              <w:rPr>
                <w:lang w:val="es-ES_tradnl"/>
              </w:rPr>
              <w:t xml:space="preserve"> Daniel</w:t>
            </w:r>
          </w:p>
          <w:p w14:paraId="705FBFF9" w14:textId="3491D1CE" w:rsidR="00713CC4" w:rsidRPr="00DC14E3" w:rsidRDefault="00B37122" w:rsidP="00F34AF9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Criollo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14:paraId="073E69E6" w14:textId="127EF3F8" w:rsidR="00713CC4" w:rsidRDefault="00B37122" w:rsidP="00F34AF9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Erraez </w:t>
            </w:r>
            <w:proofErr w:type="spellStart"/>
            <w:r>
              <w:rPr>
                <w:lang w:val="es-ES_tradnl"/>
              </w:rPr>
              <w:t>Yessenia</w:t>
            </w:r>
            <w:proofErr w:type="spellEnd"/>
          </w:p>
          <w:p w14:paraId="16A82654" w14:textId="30D30034" w:rsidR="0093401B" w:rsidRPr="00713CC4" w:rsidRDefault="00B37122" w:rsidP="00F34AF9">
            <w:pPr>
              <w:pStyle w:val="Tabletext"/>
              <w:numPr>
                <w:ilvl w:val="0"/>
                <w:numId w:val="2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Vasco Elsa</w:t>
            </w:r>
          </w:p>
        </w:tc>
      </w:tr>
    </w:tbl>
    <w:p w14:paraId="0C0133BE" w14:textId="77777777" w:rsidR="008568F0" w:rsidRPr="00533A4C" w:rsidRDefault="008568F0"/>
    <w:p w14:paraId="252AA7AA" w14:textId="6EBA1891" w:rsidR="001844DD" w:rsidRDefault="001844DD">
      <w:pPr>
        <w:pStyle w:val="Ttulo"/>
      </w:pPr>
    </w:p>
    <w:p w14:paraId="0CD6024C" w14:textId="77777777" w:rsidR="001844DD" w:rsidRPr="001844DD" w:rsidRDefault="001844DD" w:rsidP="001844DD"/>
    <w:p w14:paraId="178B2CDE" w14:textId="77777777" w:rsidR="001844DD" w:rsidRPr="001844DD" w:rsidRDefault="001844DD" w:rsidP="001844DD"/>
    <w:p w14:paraId="5C452D95" w14:textId="77777777" w:rsidR="001844DD" w:rsidRPr="001844DD" w:rsidRDefault="001844DD" w:rsidP="001844DD"/>
    <w:p w14:paraId="484D3CF6" w14:textId="77777777" w:rsidR="001844DD" w:rsidRPr="001844DD" w:rsidRDefault="001844DD" w:rsidP="001844DD"/>
    <w:p w14:paraId="6D46A284" w14:textId="77777777" w:rsidR="001844DD" w:rsidRPr="001844DD" w:rsidRDefault="001844DD" w:rsidP="001844DD"/>
    <w:p w14:paraId="211CE87D" w14:textId="77777777" w:rsidR="001844DD" w:rsidRPr="001844DD" w:rsidRDefault="001844DD" w:rsidP="001844DD"/>
    <w:p w14:paraId="11187AEC" w14:textId="77777777" w:rsidR="001844DD" w:rsidRPr="001844DD" w:rsidRDefault="001844DD" w:rsidP="001844DD"/>
    <w:p w14:paraId="229A1D72" w14:textId="77777777" w:rsidR="001844DD" w:rsidRPr="001844DD" w:rsidRDefault="001844DD" w:rsidP="001844DD"/>
    <w:p w14:paraId="79B2401D" w14:textId="77777777" w:rsidR="001844DD" w:rsidRPr="001844DD" w:rsidRDefault="001844DD" w:rsidP="001844DD"/>
    <w:p w14:paraId="67813603" w14:textId="77777777" w:rsidR="001844DD" w:rsidRPr="001844DD" w:rsidRDefault="001844DD" w:rsidP="001844DD"/>
    <w:p w14:paraId="5E254108" w14:textId="77777777" w:rsidR="001844DD" w:rsidRPr="001844DD" w:rsidRDefault="001844DD" w:rsidP="001844DD"/>
    <w:p w14:paraId="744D7460" w14:textId="563CC924" w:rsidR="001844DD" w:rsidRDefault="001844DD">
      <w:pPr>
        <w:pStyle w:val="Ttulo"/>
      </w:pPr>
    </w:p>
    <w:p w14:paraId="74FD3FDE" w14:textId="48C73C3E" w:rsidR="001844DD" w:rsidRDefault="001844DD" w:rsidP="001844DD">
      <w:pPr>
        <w:pStyle w:val="Ttulo"/>
        <w:tabs>
          <w:tab w:val="left" w:pos="5325"/>
        </w:tabs>
        <w:jc w:val="left"/>
      </w:pPr>
      <w:r>
        <w:tab/>
      </w:r>
    </w:p>
    <w:p w14:paraId="2C4E094B" w14:textId="77777777" w:rsidR="008568F0" w:rsidRPr="00533A4C" w:rsidRDefault="008568F0">
      <w:pPr>
        <w:pStyle w:val="Ttulo"/>
      </w:pPr>
      <w:r w:rsidRPr="001844DD">
        <w:br w:type="page"/>
      </w:r>
      <w:r w:rsidR="006147C5" w:rsidRPr="00533A4C">
        <w:lastRenderedPageBreak/>
        <w:t>Tabla de contenidos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EC" w:eastAsia="en-US"/>
        </w:rPr>
        <w:id w:val="-529333254"/>
        <w:docPartObj>
          <w:docPartGallery w:val="Table of Contents"/>
          <w:docPartUnique/>
        </w:docPartObj>
      </w:sdtPr>
      <w:sdtEndPr/>
      <w:sdtContent>
        <w:p w14:paraId="5A6AFA3C" w14:textId="75686B28" w:rsidR="001A60F4" w:rsidRDefault="001A60F4">
          <w:pPr>
            <w:pStyle w:val="TtuloTDC"/>
          </w:pPr>
        </w:p>
        <w:p w14:paraId="3CD11FB9" w14:textId="6D13AB3A" w:rsidR="00F31DF9" w:rsidRDefault="001A60F4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74453" w:history="1">
            <w:r w:rsidR="00F31DF9" w:rsidRPr="007F4670">
              <w:rPr>
                <w:rStyle w:val="Hipervnculo"/>
                <w:noProof/>
              </w:rPr>
              <w:t>1.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Introducción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_Toc475574453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4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3DBAC975" w14:textId="63EBC0C9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54" w:history="1">
            <w:r w:rsidR="00F31DF9" w:rsidRPr="007F4670">
              <w:rPr>
                <w:rStyle w:val="Hipervnculo"/>
                <w:rFonts w:cs="Arial"/>
                <w:noProof/>
              </w:rPr>
              <w:t>1.1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rFonts w:cs="Arial"/>
                <w:noProof/>
              </w:rPr>
              <w:t>Propósito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_Toc475574454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4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41CF71C2" w14:textId="2C765D95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55" w:history="1">
            <w:r w:rsidR="00F31DF9" w:rsidRPr="007F4670">
              <w:rPr>
                <w:rStyle w:val="Hipervnculo"/>
                <w:rFonts w:cs="Arial"/>
                <w:noProof/>
              </w:rPr>
              <w:t>1.2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rFonts w:cs="Arial"/>
                <w:noProof/>
              </w:rPr>
              <w:t>Referencias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_Toc475574455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4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4E4BFAAA" w14:textId="250A0074" w:rsidR="00F31DF9" w:rsidRDefault="0036614A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56" w:history="1">
            <w:r w:rsidR="00F31DF9" w:rsidRPr="007F4670">
              <w:rPr>
                <w:rStyle w:val="Hipervnculo"/>
                <w:noProof/>
              </w:rPr>
              <w:t>2.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Diagramas de Colaboración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_Toc475574456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4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53DC27C5" w14:textId="56FAECE2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57" w:history="1">
            <w:r w:rsidR="00F31DF9" w:rsidRPr="007F4670">
              <w:rPr>
                <w:rStyle w:val="Hipervnculo"/>
                <w:noProof/>
              </w:rPr>
              <w:t>2.1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Módulo Cliente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_Toc475574457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4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3FEE8C81" w14:textId="001D8084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58" w:history="1">
            <w:r w:rsidR="00F31DF9" w:rsidRPr="007F4670">
              <w:rPr>
                <w:rStyle w:val="Hipervnculo"/>
                <w:noProof/>
              </w:rPr>
              <w:t>2.2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Módulo Administración del Sistema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_Toc475574458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6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3D9105D5" w14:textId="1436293E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59" w:history="1">
            <w:r w:rsidR="00F31DF9" w:rsidRPr="007F4670">
              <w:rPr>
                <w:rStyle w:val="Hipervnculo"/>
                <w:noProof/>
              </w:rPr>
              <w:t>2.3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Módulo Ayuda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_Toc475574459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7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7F999577" w14:textId="47315EB3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60" w:history="1">
            <w:r w:rsidR="00F31DF9" w:rsidRPr="007F4670">
              <w:rPr>
                <w:rStyle w:val="Hipervnculo"/>
                <w:noProof/>
              </w:rPr>
              <w:t>2.4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Módulo Login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_Toc475574460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8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4207F54F" w14:textId="39A2AF44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61" w:history="1">
            <w:r w:rsidR="00F31DF9" w:rsidRPr="007F4670">
              <w:rPr>
                <w:rStyle w:val="Hipervnculo"/>
                <w:noProof/>
              </w:rPr>
              <w:t>2.5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Módulo Mantenimiento Vehicular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_Toc475574461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9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465AB3F0" w14:textId="5F40336B" w:rsidR="00F31DF9" w:rsidRDefault="0036614A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475574462" w:history="1">
            <w:r w:rsidR="00F31DF9" w:rsidRPr="007F4670">
              <w:rPr>
                <w:rStyle w:val="Hipervnculo"/>
                <w:noProof/>
              </w:rPr>
              <w:t>2.6</w:t>
            </w:r>
            <w:r w:rsidR="00F31D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C"/>
              </w:rPr>
              <w:tab/>
            </w:r>
            <w:r w:rsidR="00F31DF9" w:rsidRPr="007F4670">
              <w:rPr>
                <w:rStyle w:val="Hipervnculo"/>
                <w:noProof/>
              </w:rPr>
              <w:t>Módulo de Gestión de Proyectos</w:t>
            </w:r>
            <w:r w:rsidR="00F31DF9">
              <w:rPr>
                <w:noProof/>
                <w:webHidden/>
              </w:rPr>
              <w:tab/>
            </w:r>
            <w:r w:rsidR="00F31DF9">
              <w:rPr>
                <w:noProof/>
                <w:webHidden/>
              </w:rPr>
              <w:fldChar w:fldCharType="begin"/>
            </w:r>
            <w:r w:rsidR="00F31DF9">
              <w:rPr>
                <w:noProof/>
                <w:webHidden/>
              </w:rPr>
              <w:instrText xml:space="preserve"> PAGEREF _Toc475574462 \h </w:instrText>
            </w:r>
            <w:r w:rsidR="00F31DF9">
              <w:rPr>
                <w:noProof/>
                <w:webHidden/>
              </w:rPr>
            </w:r>
            <w:r w:rsidR="00F31DF9">
              <w:rPr>
                <w:noProof/>
                <w:webHidden/>
              </w:rPr>
              <w:fldChar w:fldCharType="separate"/>
            </w:r>
            <w:r w:rsidR="00F31DF9">
              <w:rPr>
                <w:noProof/>
                <w:webHidden/>
              </w:rPr>
              <w:t>11</w:t>
            </w:r>
            <w:r w:rsidR="00F31DF9">
              <w:rPr>
                <w:noProof/>
                <w:webHidden/>
              </w:rPr>
              <w:fldChar w:fldCharType="end"/>
            </w:r>
          </w:hyperlink>
        </w:p>
        <w:p w14:paraId="550EAE0E" w14:textId="58227436" w:rsidR="001A60F4" w:rsidRDefault="001A60F4">
          <w:r>
            <w:rPr>
              <w:b/>
              <w:bCs/>
            </w:rPr>
            <w:fldChar w:fldCharType="end"/>
          </w:r>
        </w:p>
      </w:sdtContent>
    </w:sdt>
    <w:p w14:paraId="5F2A9449" w14:textId="41633AD8" w:rsidR="001A60F4" w:rsidRDefault="008568F0" w:rsidP="001A60F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33A4C">
        <w:fldChar w:fldCharType="begin"/>
      </w:r>
      <w:r w:rsidRPr="00533A4C">
        <w:instrText xml:space="preserve"> TOC \o "1-3" </w:instrText>
      </w:r>
      <w:r w:rsidRPr="00533A4C">
        <w:fldChar w:fldCharType="separate"/>
      </w:r>
    </w:p>
    <w:p w14:paraId="7633E2E2" w14:textId="1D555DB2" w:rsidR="0042350E" w:rsidRDefault="0042350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14:paraId="42FA3F6A" w14:textId="0F04F64F" w:rsidR="006C4A47" w:rsidRDefault="008568F0" w:rsidP="006C4A47">
      <w:pPr>
        <w:pStyle w:val="TDC1"/>
        <w:tabs>
          <w:tab w:val="left" w:pos="432"/>
        </w:tabs>
      </w:pPr>
      <w:r w:rsidRPr="00533A4C">
        <w:fldChar w:fldCharType="end"/>
      </w:r>
      <w:bookmarkStart w:id="0" w:name="_Toc423410237"/>
      <w:bookmarkStart w:id="1" w:name="_Toc425054503"/>
    </w:p>
    <w:p w14:paraId="4C69DBC6" w14:textId="77777777" w:rsidR="006C4A47" w:rsidRDefault="006C4A47" w:rsidP="006C4A47">
      <w:r>
        <w:br w:type="page"/>
      </w:r>
    </w:p>
    <w:p w14:paraId="03DB4C26" w14:textId="77777777" w:rsidR="006C4A47" w:rsidRPr="00533A4C" w:rsidRDefault="006C4A47" w:rsidP="006C4A47">
      <w:pPr>
        <w:pStyle w:val="TDC1"/>
        <w:tabs>
          <w:tab w:val="left" w:pos="432"/>
        </w:tabs>
      </w:pPr>
    </w:p>
    <w:bookmarkEnd w:id="0"/>
    <w:bookmarkEnd w:id="1"/>
    <w:p w14:paraId="053C700A" w14:textId="5B23DC2F" w:rsidR="008568F0" w:rsidRPr="00533A4C" w:rsidRDefault="00D31FA9">
      <w:pPr>
        <w:pStyle w:val="Ttulo"/>
      </w:pPr>
      <w:r>
        <w:t xml:space="preserve">Diagramas de </w:t>
      </w:r>
      <w:r w:rsidR="00713CC4">
        <w:t>Colaboración</w:t>
      </w:r>
    </w:p>
    <w:p w14:paraId="5FC85530" w14:textId="264015CE" w:rsidR="00F320E1" w:rsidRPr="00F320E1" w:rsidRDefault="00F320E1" w:rsidP="00F34AF9">
      <w:pPr>
        <w:pStyle w:val="Ttulo1"/>
        <w:numPr>
          <w:ilvl w:val="0"/>
          <w:numId w:val="4"/>
        </w:numPr>
      </w:pPr>
      <w:bookmarkStart w:id="2" w:name="_Toc326049647"/>
      <w:bookmarkStart w:id="3" w:name="_Toc370162513"/>
      <w:bookmarkStart w:id="4" w:name="_Toc373453109"/>
      <w:bookmarkStart w:id="5" w:name="_Toc389189698"/>
      <w:bookmarkStart w:id="6" w:name="_Toc475574453"/>
      <w:r w:rsidRPr="00F320E1">
        <w:t>Introducción</w:t>
      </w:r>
      <w:bookmarkEnd w:id="2"/>
      <w:bookmarkEnd w:id="3"/>
      <w:bookmarkEnd w:id="4"/>
      <w:bookmarkEnd w:id="5"/>
      <w:bookmarkEnd w:id="6"/>
    </w:p>
    <w:p w14:paraId="2378FAAA" w14:textId="60DF2E42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color w:val="auto"/>
          <w:sz w:val="20"/>
          <w:szCs w:val="20"/>
          <w:lang w:eastAsia="en-US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El presente documento cont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iene los Diagramas de </w:t>
      </w:r>
      <w:r w:rsidR="00713CC4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colaboración </w:t>
      </w:r>
      <w:r w:rsidR="00D31FA9"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establecidos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en base de los escenarios de los caso de Uso. Estos diagramas de </w:t>
      </w:r>
      <w:r w:rsidR="00713CC4">
        <w:rPr>
          <w:rFonts w:ascii="Times New Roman" w:hAnsi="Times New Roman" w:cs="Times New Roman"/>
          <w:color w:val="auto"/>
          <w:sz w:val="20"/>
          <w:szCs w:val="20"/>
          <w:lang w:eastAsia="en-US"/>
        </w:rPr>
        <w:t>colaboración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de diseño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son primordialmente usados para describir el comportamiento interno de una operación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en cada escenario posible que ésta tenga</w:t>
      </w: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>, es decir de un caso de uso, bajo la forma de un conjunto d</w:t>
      </w:r>
      <w:r w:rsidR="00D31FA9">
        <w:rPr>
          <w:rFonts w:ascii="Times New Roman" w:hAnsi="Times New Roman" w:cs="Times New Roman"/>
          <w:color w:val="auto"/>
          <w:sz w:val="20"/>
          <w:szCs w:val="20"/>
          <w:lang w:eastAsia="en-US"/>
        </w:rPr>
        <w:t>e flujo secuencial de escenarios posibles</w:t>
      </w:r>
      <w:r w:rsidR="00787C76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y de esta forma establecer el diagrama de colaboración del sistema.</w:t>
      </w:r>
    </w:p>
    <w:p w14:paraId="733518A2" w14:textId="77777777" w:rsidR="00F320E1" w:rsidRPr="008F5B8B" w:rsidRDefault="00F320E1" w:rsidP="00F320E1">
      <w:pPr>
        <w:pStyle w:val="Default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8F5B8B">
        <w:rPr>
          <w:rFonts w:ascii="Times New Roman" w:hAnsi="Times New Roman" w:cs="Times New Roman"/>
          <w:color w:val="auto"/>
          <w:sz w:val="20"/>
          <w:szCs w:val="20"/>
          <w:lang w:eastAsia="en-US"/>
        </w:rPr>
        <w:t xml:space="preserve"> </w:t>
      </w:r>
    </w:p>
    <w:p w14:paraId="56FEE6A0" w14:textId="77777777" w:rsidR="00F320E1" w:rsidRPr="00F320E1" w:rsidRDefault="00F320E1" w:rsidP="00F34AF9">
      <w:pPr>
        <w:pStyle w:val="Ttulo2"/>
        <w:numPr>
          <w:ilvl w:val="1"/>
          <w:numId w:val="3"/>
        </w:numPr>
        <w:spacing w:line="360" w:lineRule="auto"/>
        <w:ind w:left="709" w:hanging="425"/>
        <w:jc w:val="both"/>
        <w:rPr>
          <w:rFonts w:cs="Arial"/>
        </w:rPr>
      </w:pPr>
      <w:bookmarkStart w:id="7" w:name="_Toc326049648"/>
      <w:bookmarkStart w:id="8" w:name="_Toc370162514"/>
      <w:bookmarkStart w:id="9" w:name="_Toc373453110"/>
      <w:bookmarkStart w:id="10" w:name="_Toc389189699"/>
      <w:bookmarkStart w:id="11" w:name="_Toc475574454"/>
      <w:r w:rsidRPr="00F320E1">
        <w:rPr>
          <w:rFonts w:cs="Arial"/>
        </w:rPr>
        <w:t>Propósito</w:t>
      </w:r>
      <w:bookmarkEnd w:id="7"/>
      <w:bookmarkEnd w:id="8"/>
      <w:bookmarkEnd w:id="9"/>
      <w:bookmarkEnd w:id="10"/>
      <w:bookmarkEnd w:id="11"/>
    </w:p>
    <w:p w14:paraId="0BE277FF" w14:textId="43118F34" w:rsidR="00F320E1" w:rsidRPr="008F5B8B" w:rsidRDefault="00F320E1" w:rsidP="00F320E1">
      <w:pPr>
        <w:widowControl/>
        <w:autoSpaceDE w:val="0"/>
        <w:autoSpaceDN w:val="0"/>
        <w:adjustRightInd w:val="0"/>
        <w:spacing w:line="240" w:lineRule="auto"/>
        <w:ind w:left="720"/>
        <w:jc w:val="both"/>
        <w:rPr>
          <w:sz w:val="22"/>
          <w:szCs w:val="24"/>
          <w:lang w:val="es-ES"/>
        </w:rPr>
      </w:pPr>
      <w:r w:rsidRPr="008F5B8B">
        <w:rPr>
          <w:sz w:val="22"/>
          <w:szCs w:val="24"/>
          <w:lang w:val="es-ES"/>
        </w:rPr>
        <w:t xml:space="preserve">El propósito de este documento es detallar los procesos que se llevan a cabo dentro del entorno donde el sistema va a interactuar, así como también obtener una visión general que permita modelar los aspectos dinámicos de </w:t>
      </w:r>
      <w:r w:rsidR="00B37122">
        <w:rPr>
          <w:sz w:val="22"/>
          <w:szCs w:val="24"/>
          <w:lang w:val="es-ES"/>
        </w:rPr>
        <w:t>SIP M</w:t>
      </w:r>
      <w:r w:rsidR="00B37122">
        <w:rPr>
          <w:sz w:val="22"/>
          <w:szCs w:val="24"/>
        </w:rPr>
        <w:t>&amp;M</w:t>
      </w:r>
      <w:r w:rsidR="00713CC4">
        <w:rPr>
          <w:sz w:val="22"/>
          <w:szCs w:val="24"/>
          <w:lang w:val="es-ES"/>
        </w:rPr>
        <w:t>.</w:t>
      </w:r>
    </w:p>
    <w:p w14:paraId="0A222C62" w14:textId="77777777" w:rsidR="00F320E1" w:rsidRPr="00F320E1" w:rsidRDefault="00F320E1" w:rsidP="00F34AF9">
      <w:pPr>
        <w:pStyle w:val="Ttulo2"/>
        <w:numPr>
          <w:ilvl w:val="1"/>
          <w:numId w:val="3"/>
        </w:numPr>
        <w:spacing w:line="360" w:lineRule="auto"/>
        <w:ind w:hanging="76"/>
        <w:jc w:val="both"/>
        <w:rPr>
          <w:rFonts w:cs="Arial"/>
        </w:rPr>
      </w:pPr>
      <w:bookmarkStart w:id="12" w:name="_Toc326049649"/>
      <w:bookmarkStart w:id="13" w:name="_Toc370162515"/>
      <w:bookmarkStart w:id="14" w:name="_Toc373453111"/>
      <w:bookmarkStart w:id="15" w:name="_Toc389189700"/>
      <w:bookmarkStart w:id="16" w:name="_Toc475574455"/>
      <w:r w:rsidRPr="00F320E1">
        <w:rPr>
          <w:rFonts w:cs="Arial"/>
        </w:rPr>
        <w:t>Referencias</w:t>
      </w:r>
      <w:bookmarkEnd w:id="12"/>
      <w:bookmarkEnd w:id="13"/>
      <w:bookmarkEnd w:id="14"/>
      <w:bookmarkEnd w:id="15"/>
      <w:bookmarkEnd w:id="16"/>
    </w:p>
    <w:p w14:paraId="5C0D6EA9" w14:textId="77777777" w:rsidR="00F320E1" w:rsidRDefault="00F320E1" w:rsidP="00F320E1">
      <w:pPr>
        <w:pStyle w:val="Textoindependiente"/>
        <w:jc w:val="both"/>
        <w:rPr>
          <w:lang w:val="es-ES"/>
        </w:rPr>
      </w:pPr>
      <w:r w:rsidRPr="008F5B8B">
        <w:rPr>
          <w:lang w:val="es-ES"/>
        </w:rPr>
        <w:t>Documento Especificación de Casos de Uso</w:t>
      </w:r>
    </w:p>
    <w:p w14:paraId="5B1BC86C" w14:textId="03E51B0E" w:rsidR="00787C76" w:rsidRDefault="00787C76" w:rsidP="00F320E1">
      <w:pPr>
        <w:pStyle w:val="Textoindependiente"/>
        <w:jc w:val="both"/>
        <w:rPr>
          <w:lang w:val="es-ES"/>
        </w:rPr>
      </w:pPr>
      <w:r>
        <w:rPr>
          <w:lang w:val="es-ES"/>
        </w:rPr>
        <w:t>Documento de Clases de Análisis</w:t>
      </w:r>
    </w:p>
    <w:p w14:paraId="55A169F3" w14:textId="05D523D7" w:rsidR="005F4B62" w:rsidRPr="008F5B8B" w:rsidRDefault="005F4B62" w:rsidP="00F320E1">
      <w:pPr>
        <w:pStyle w:val="Textoindependiente"/>
        <w:jc w:val="both"/>
        <w:rPr>
          <w:lang w:val="es-ES"/>
        </w:rPr>
      </w:pPr>
      <w:r>
        <w:rPr>
          <w:lang w:val="es-ES"/>
        </w:rPr>
        <w:t>Documento de secuencias de diseño</w:t>
      </w:r>
    </w:p>
    <w:p w14:paraId="7AA2E8F3" w14:textId="77777777" w:rsidR="008568F0" w:rsidRPr="00F320E1" w:rsidRDefault="008568F0" w:rsidP="00CB6D1C">
      <w:pPr>
        <w:pStyle w:val="InfoBlue"/>
        <w:rPr>
          <w:lang w:val="es-ES"/>
        </w:rPr>
      </w:pPr>
    </w:p>
    <w:p w14:paraId="5F319B7D" w14:textId="15D342EB" w:rsidR="008568F0" w:rsidRPr="00533A4C" w:rsidRDefault="00D31FA9" w:rsidP="00F34AF9">
      <w:pPr>
        <w:pStyle w:val="Ttulo1"/>
        <w:numPr>
          <w:ilvl w:val="0"/>
          <w:numId w:val="4"/>
        </w:numPr>
      </w:pPr>
      <w:bookmarkStart w:id="17" w:name="_Toc296411378"/>
      <w:bookmarkStart w:id="18" w:name="_Toc373421258"/>
      <w:bookmarkStart w:id="19" w:name="_Toc387922778"/>
      <w:bookmarkStart w:id="20" w:name="_Toc389189701"/>
      <w:bookmarkStart w:id="21" w:name="_Toc475574456"/>
      <w:bookmarkStart w:id="22" w:name="_Toc423410238"/>
      <w:bookmarkStart w:id="23" w:name="_Toc425054504"/>
      <w:bookmarkEnd w:id="17"/>
      <w:bookmarkEnd w:id="18"/>
      <w:bookmarkEnd w:id="19"/>
      <w:r>
        <w:t xml:space="preserve">Diagramas de </w:t>
      </w:r>
      <w:r w:rsidR="005F4B62">
        <w:t>Colaboración</w:t>
      </w:r>
      <w:bookmarkEnd w:id="20"/>
      <w:bookmarkEnd w:id="21"/>
    </w:p>
    <w:p w14:paraId="251AE11E" w14:textId="514ED5BC" w:rsidR="00AB1B79" w:rsidRDefault="00AB1B79" w:rsidP="00F34AF9">
      <w:pPr>
        <w:pStyle w:val="Ttulo2"/>
        <w:numPr>
          <w:ilvl w:val="1"/>
          <w:numId w:val="5"/>
        </w:numPr>
      </w:pPr>
      <w:bookmarkStart w:id="24" w:name="_Toc389189702"/>
      <w:bookmarkStart w:id="25" w:name="_Toc475574457"/>
      <w:bookmarkStart w:id="26" w:name="_Toc296411380"/>
      <w:bookmarkStart w:id="27" w:name="_Toc373421260"/>
      <w:r>
        <w:t xml:space="preserve">Módulo </w:t>
      </w:r>
      <w:bookmarkEnd w:id="24"/>
      <w:r w:rsidR="00713CC4">
        <w:t>Cliente</w:t>
      </w:r>
      <w:bookmarkEnd w:id="25"/>
    </w:p>
    <w:p w14:paraId="0F114218" w14:textId="79B14AFA" w:rsidR="005929B1" w:rsidRDefault="00B37122" w:rsidP="00F34AF9">
      <w:pPr>
        <w:pStyle w:val="Prrafodelista"/>
        <w:numPr>
          <w:ilvl w:val="2"/>
          <w:numId w:val="5"/>
        </w:numPr>
      </w:pPr>
      <w:r>
        <w:t>Registrar Cliente</w:t>
      </w:r>
    </w:p>
    <w:p w14:paraId="21964FBC" w14:textId="77777777" w:rsidR="00B37122" w:rsidRDefault="00B37122" w:rsidP="00B37122">
      <w:pPr>
        <w:pStyle w:val="Prrafodelista"/>
        <w:ind w:left="1440"/>
      </w:pPr>
    </w:p>
    <w:p w14:paraId="7EAE6A40" w14:textId="31393C47" w:rsidR="005929B1" w:rsidRDefault="00B37122" w:rsidP="00713CC4">
      <w:pPr>
        <w:ind w:left="360" w:firstLine="360"/>
      </w:pPr>
      <w:proofErr w:type="spellStart"/>
      <w:r>
        <w:t>DColab_Registrar</w:t>
      </w:r>
      <w:r w:rsidR="00713CC4" w:rsidRPr="00713CC4">
        <w:t>Cliente_</w:t>
      </w:r>
      <w:r w:rsidR="0097703E">
        <w:t>ClienteExiste</w:t>
      </w:r>
      <w:proofErr w:type="spellEnd"/>
    </w:p>
    <w:p w14:paraId="15425DB9" w14:textId="0F10E61B" w:rsidR="004F46FA" w:rsidRDefault="0097703E" w:rsidP="004F46FA">
      <w:r>
        <w:rPr>
          <w:noProof/>
          <w:lang w:eastAsia="es-EC"/>
        </w:rPr>
        <w:tab/>
      </w:r>
      <w:r>
        <w:rPr>
          <w:noProof/>
          <w:lang w:eastAsia="es-EC"/>
        </w:rPr>
        <w:drawing>
          <wp:inline distT="0" distB="0" distL="0" distR="0" wp14:anchorId="16584B0A" wp14:editId="19BC3284">
            <wp:extent cx="5713544" cy="1285547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586" cy="12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481E" w14:textId="77777777" w:rsidR="004F46FA" w:rsidRDefault="004F46FA" w:rsidP="004F46FA"/>
    <w:p w14:paraId="192B6801" w14:textId="09D0632D" w:rsidR="004F46FA" w:rsidRDefault="004F46FA" w:rsidP="004F46FA">
      <w:r>
        <w:tab/>
      </w:r>
      <w:proofErr w:type="spellStart"/>
      <w:r w:rsidRPr="004F46FA">
        <w:t>DC</w:t>
      </w:r>
      <w:r w:rsidR="0097703E">
        <w:t>olab_RegistrarCliente_ClienteNoExiste</w:t>
      </w:r>
      <w:proofErr w:type="spellEnd"/>
    </w:p>
    <w:p w14:paraId="3141A912" w14:textId="77777777" w:rsidR="004F46FA" w:rsidRDefault="004F46FA" w:rsidP="004F46FA"/>
    <w:p w14:paraId="3EFFEA4C" w14:textId="4A74E9CB" w:rsidR="004F46FA" w:rsidRDefault="0097703E" w:rsidP="004F46FA">
      <w:r w:rsidRPr="0097703E">
        <w:rPr>
          <w:noProof/>
          <w:lang w:eastAsia="es-EC"/>
        </w:rPr>
        <w:drawing>
          <wp:inline distT="0" distB="0" distL="0" distR="0" wp14:anchorId="25E88273" wp14:editId="06926D44">
            <wp:extent cx="6011695" cy="809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259" cy="8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A0D4" w14:textId="68314323" w:rsidR="004F46FA" w:rsidRDefault="004F46FA" w:rsidP="004F46FA"/>
    <w:p w14:paraId="3A9C5065" w14:textId="77777777" w:rsidR="000C781E" w:rsidRDefault="000C781E" w:rsidP="004F46FA"/>
    <w:p w14:paraId="00E292B3" w14:textId="117E75B7" w:rsidR="005929B1" w:rsidRDefault="00442FAC" w:rsidP="00F34AF9">
      <w:pPr>
        <w:pStyle w:val="Prrafodelista"/>
        <w:numPr>
          <w:ilvl w:val="2"/>
          <w:numId w:val="5"/>
        </w:numPr>
      </w:pPr>
      <w:r>
        <w:t>Consultar</w:t>
      </w:r>
      <w:r w:rsidR="00584B15">
        <w:t xml:space="preserve"> datos </w:t>
      </w:r>
      <w:proofErr w:type="gramStart"/>
      <w:r w:rsidR="00584B15">
        <w:t xml:space="preserve">del </w:t>
      </w:r>
      <w:r>
        <w:t xml:space="preserve"> Cliente</w:t>
      </w:r>
      <w:proofErr w:type="gramEnd"/>
    </w:p>
    <w:p w14:paraId="65670E03" w14:textId="2E583CB6" w:rsidR="005929B1" w:rsidRDefault="00442FAC" w:rsidP="005929B1">
      <w:pPr>
        <w:ind w:left="360"/>
      </w:pPr>
      <w:proofErr w:type="spellStart"/>
      <w:r>
        <w:t>DC_</w:t>
      </w:r>
      <w:r w:rsidRPr="00442FAC">
        <w:t>ConsultarCliente_</w:t>
      </w:r>
      <w:r w:rsidR="00CD2BD6">
        <w:t>ClienteExiste</w:t>
      </w:r>
      <w:proofErr w:type="spellEnd"/>
    </w:p>
    <w:p w14:paraId="07E57714" w14:textId="77777777" w:rsidR="00442FAC" w:rsidRDefault="00442FAC" w:rsidP="005929B1">
      <w:pPr>
        <w:ind w:left="360"/>
      </w:pPr>
    </w:p>
    <w:p w14:paraId="0915EB33" w14:textId="13694FA8" w:rsidR="00442FAC" w:rsidRDefault="00CD2BD6" w:rsidP="005929B1">
      <w:pPr>
        <w:ind w:left="360"/>
      </w:pPr>
      <w:r w:rsidRPr="00CD2BD6">
        <w:rPr>
          <w:noProof/>
          <w:lang w:eastAsia="es-EC"/>
        </w:rPr>
        <w:drawing>
          <wp:inline distT="0" distB="0" distL="0" distR="0" wp14:anchorId="21F85E88" wp14:editId="11F6DA40">
            <wp:extent cx="5509697" cy="97212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173" cy="99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60EF" w14:textId="77777777" w:rsidR="00442FAC" w:rsidRDefault="00442FAC" w:rsidP="005929B1">
      <w:pPr>
        <w:ind w:left="360"/>
      </w:pPr>
    </w:p>
    <w:p w14:paraId="4CAF79BB" w14:textId="34687D76" w:rsidR="00442FAC" w:rsidRDefault="00442FAC" w:rsidP="005929B1">
      <w:pPr>
        <w:ind w:left="360"/>
      </w:pPr>
      <w:proofErr w:type="spellStart"/>
      <w:r w:rsidRPr="00442FAC">
        <w:t>DC_ConsultarCliente_ClienteNoExiste</w:t>
      </w:r>
      <w:proofErr w:type="spellEnd"/>
    </w:p>
    <w:p w14:paraId="1CB0DF19" w14:textId="127157D2" w:rsidR="00442FAC" w:rsidRDefault="008005AF" w:rsidP="005929B1">
      <w:pPr>
        <w:ind w:left="360"/>
      </w:pPr>
      <w:r>
        <w:rPr>
          <w:noProof/>
          <w:lang w:eastAsia="es-EC"/>
        </w:rPr>
        <w:drawing>
          <wp:inline distT="0" distB="0" distL="0" distR="0" wp14:anchorId="2142D1A2" wp14:editId="39BB8AEE">
            <wp:extent cx="537574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236" cy="13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EE21" w14:textId="71A3B38D" w:rsidR="004276E4" w:rsidRDefault="00584B15" w:rsidP="00584B15">
      <w:pPr>
        <w:pStyle w:val="Prrafodelista"/>
        <w:numPr>
          <w:ilvl w:val="2"/>
          <w:numId w:val="5"/>
        </w:numPr>
      </w:pPr>
      <w:r>
        <w:t>Modificar datos del cliente</w:t>
      </w:r>
    </w:p>
    <w:p w14:paraId="302C2B20" w14:textId="6BB242A2" w:rsidR="00584B15" w:rsidRDefault="00584B15" w:rsidP="00584B15">
      <w:proofErr w:type="spellStart"/>
      <w:r>
        <w:t>DColab_ModificarCliente_ClienteExiste</w:t>
      </w:r>
      <w:proofErr w:type="spellEnd"/>
    </w:p>
    <w:p w14:paraId="14DBB61B" w14:textId="77777777" w:rsidR="00584B15" w:rsidRDefault="00584B15" w:rsidP="00584B15">
      <w:pPr>
        <w:pStyle w:val="Prrafodelista"/>
        <w:ind w:left="1440"/>
      </w:pPr>
    </w:p>
    <w:p w14:paraId="1F73448B" w14:textId="0A7064E7" w:rsidR="00584B15" w:rsidRDefault="00584B15" w:rsidP="008005AF">
      <w:r>
        <w:rPr>
          <w:noProof/>
          <w:lang w:eastAsia="es-EC"/>
        </w:rPr>
        <w:drawing>
          <wp:inline distT="0" distB="0" distL="0" distR="0" wp14:anchorId="4B4470D0" wp14:editId="49A1BACE">
            <wp:extent cx="5387389" cy="13157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29" b="15655"/>
                    <a:stretch/>
                  </pic:blipFill>
                  <pic:spPr bwMode="auto">
                    <a:xfrm>
                      <a:off x="0" y="0"/>
                      <a:ext cx="5471026" cy="133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81953" w14:textId="77777777" w:rsidR="00584B15" w:rsidRDefault="00584B15" w:rsidP="00584B15">
      <w:proofErr w:type="spellStart"/>
      <w:r>
        <w:t>DColab_ModificarCliente_ClienteNoExiste</w:t>
      </w:r>
      <w:proofErr w:type="spellEnd"/>
    </w:p>
    <w:p w14:paraId="44876972" w14:textId="4AE81020" w:rsidR="00584B15" w:rsidRDefault="00584B15" w:rsidP="00584B15">
      <w:r>
        <w:rPr>
          <w:noProof/>
          <w:lang w:eastAsia="es-EC"/>
        </w:rPr>
        <w:drawing>
          <wp:inline distT="0" distB="0" distL="0" distR="0" wp14:anchorId="010BCF37" wp14:editId="67317AB1">
            <wp:extent cx="5352443" cy="122110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098" cy="12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A1C" w14:textId="5730B887" w:rsidR="008005AF" w:rsidRDefault="008005AF" w:rsidP="008005AF">
      <w:pPr>
        <w:pStyle w:val="Prrafodelista"/>
        <w:numPr>
          <w:ilvl w:val="2"/>
          <w:numId w:val="5"/>
        </w:numPr>
      </w:pPr>
      <w:r>
        <w:t>Eliminar Cliente</w:t>
      </w:r>
    </w:p>
    <w:p w14:paraId="594E074A" w14:textId="3BF7CD17" w:rsidR="008005AF" w:rsidRDefault="008005AF" w:rsidP="008005AF">
      <w:proofErr w:type="spellStart"/>
      <w:r>
        <w:t>DColab_EliminarCliente_ClienteExiste_ConfirmacionEliminacion_SI</w:t>
      </w:r>
      <w:proofErr w:type="spellEnd"/>
    </w:p>
    <w:p w14:paraId="2A84EBF8" w14:textId="02E90EAB" w:rsidR="008005AF" w:rsidRDefault="008005AF" w:rsidP="008005AF">
      <w:r>
        <w:rPr>
          <w:noProof/>
          <w:lang w:eastAsia="es-EC"/>
        </w:rPr>
        <w:drawing>
          <wp:inline distT="0" distB="0" distL="0" distR="0" wp14:anchorId="488DD0F1" wp14:editId="7C19A24D">
            <wp:extent cx="5824204" cy="1216660"/>
            <wp:effectExtent l="0" t="0" r="571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5460" cy="121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70F1" w14:textId="018E0542" w:rsidR="008005AF" w:rsidRDefault="008005AF" w:rsidP="008005AF">
      <w:proofErr w:type="spellStart"/>
      <w:r>
        <w:t>DColab_EliminarCliente_ClienteExiste_ConfirmacionEliminacion_NO</w:t>
      </w:r>
      <w:proofErr w:type="spellEnd"/>
    </w:p>
    <w:p w14:paraId="11D3A53E" w14:textId="0AC7559E" w:rsidR="008005AF" w:rsidRPr="005929B1" w:rsidRDefault="008005AF" w:rsidP="008005AF">
      <w:r>
        <w:rPr>
          <w:noProof/>
          <w:lang w:eastAsia="es-EC"/>
        </w:rPr>
        <w:lastRenderedPageBreak/>
        <w:drawing>
          <wp:inline distT="0" distB="0" distL="0" distR="0" wp14:anchorId="5E7F3320" wp14:editId="72258C64">
            <wp:extent cx="5949467" cy="108912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866"/>
                    <a:stretch/>
                  </pic:blipFill>
                  <pic:spPr bwMode="auto">
                    <a:xfrm>
                      <a:off x="0" y="0"/>
                      <a:ext cx="5962988" cy="109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7C420" w14:textId="2A10C6D5" w:rsidR="00787C76" w:rsidRDefault="00787C76" w:rsidP="00F34AF9">
      <w:pPr>
        <w:pStyle w:val="Ttulo2"/>
        <w:numPr>
          <w:ilvl w:val="1"/>
          <w:numId w:val="5"/>
        </w:numPr>
      </w:pPr>
      <w:bookmarkStart w:id="28" w:name="_Toc389189703"/>
      <w:bookmarkStart w:id="29" w:name="_Toc475574458"/>
      <w:r>
        <w:t xml:space="preserve">Módulo </w:t>
      </w:r>
      <w:bookmarkEnd w:id="28"/>
      <w:r w:rsidR="002038DE">
        <w:t>Administración del Sistema</w:t>
      </w:r>
      <w:bookmarkEnd w:id="29"/>
    </w:p>
    <w:p w14:paraId="14FAB199" w14:textId="77777777" w:rsidR="008005AF" w:rsidRPr="008005AF" w:rsidRDefault="008005AF" w:rsidP="008005AF"/>
    <w:p w14:paraId="67E5DB42" w14:textId="6B2A92B3" w:rsidR="00AF1A16" w:rsidRDefault="002038DE" w:rsidP="00F34AF9">
      <w:pPr>
        <w:pStyle w:val="Prrafodelista"/>
        <w:numPr>
          <w:ilvl w:val="2"/>
          <w:numId w:val="5"/>
        </w:numPr>
      </w:pPr>
      <w:r>
        <w:t>Registrar Usuario</w:t>
      </w:r>
    </w:p>
    <w:p w14:paraId="5B4AC9D2" w14:textId="77777777" w:rsidR="002038DE" w:rsidRDefault="002038DE" w:rsidP="002038DE"/>
    <w:p w14:paraId="49F35533" w14:textId="58579A24" w:rsidR="002038DE" w:rsidRDefault="002038DE" w:rsidP="002038DE">
      <w:proofErr w:type="spellStart"/>
      <w:r>
        <w:t>DColab_RegistrarUsuario_UsuarioExiste</w:t>
      </w:r>
      <w:proofErr w:type="spellEnd"/>
    </w:p>
    <w:p w14:paraId="40B2DD1D" w14:textId="608B7BE2" w:rsidR="002038DE" w:rsidRDefault="002038DE" w:rsidP="002038DE">
      <w:r>
        <w:rPr>
          <w:noProof/>
          <w:lang w:eastAsia="es-EC"/>
        </w:rPr>
        <w:drawing>
          <wp:inline distT="0" distB="0" distL="0" distR="0" wp14:anchorId="6946FCAA" wp14:editId="0F2F853D">
            <wp:extent cx="5457279" cy="13575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1372" cy="13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7C5" w14:textId="6478F6B1" w:rsidR="00AF1A16" w:rsidRDefault="002038DE" w:rsidP="002038DE">
      <w:proofErr w:type="spellStart"/>
      <w:r>
        <w:t>DColab_RegistrarUsuario_UsuarioNoExiste</w:t>
      </w:r>
      <w:proofErr w:type="spellEnd"/>
    </w:p>
    <w:p w14:paraId="4B6C1B9A" w14:textId="3DE0AF8C" w:rsidR="00AF1A16" w:rsidRDefault="002038DE" w:rsidP="002038DE">
      <w:r>
        <w:rPr>
          <w:noProof/>
          <w:lang w:eastAsia="es-EC"/>
        </w:rPr>
        <w:drawing>
          <wp:inline distT="0" distB="0" distL="0" distR="0" wp14:anchorId="29063E9C" wp14:editId="4BD85DF2">
            <wp:extent cx="5404861" cy="1282681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747" cy="12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4BD4" w14:textId="7BD72D03" w:rsidR="00E71A7C" w:rsidRDefault="00E71A7C" w:rsidP="00F34AF9">
      <w:pPr>
        <w:pStyle w:val="Prrafodelista"/>
        <w:numPr>
          <w:ilvl w:val="2"/>
          <w:numId w:val="5"/>
        </w:numPr>
      </w:pPr>
      <w:r>
        <w:t xml:space="preserve">Consultar </w:t>
      </w:r>
      <w:r w:rsidR="002038DE">
        <w:t>Usuario</w:t>
      </w:r>
    </w:p>
    <w:p w14:paraId="08E6C494" w14:textId="3A8815F8" w:rsidR="002038DE" w:rsidRDefault="002038DE" w:rsidP="002038DE">
      <w:proofErr w:type="spellStart"/>
      <w:r>
        <w:t>DColab_ConsultarUsuario_UsuarioExiste</w:t>
      </w:r>
      <w:proofErr w:type="spellEnd"/>
    </w:p>
    <w:p w14:paraId="4E93C918" w14:textId="57609418" w:rsidR="002038DE" w:rsidRDefault="002038DE" w:rsidP="002038DE">
      <w:r>
        <w:rPr>
          <w:noProof/>
          <w:lang w:eastAsia="es-EC"/>
        </w:rPr>
        <w:drawing>
          <wp:inline distT="0" distB="0" distL="0" distR="0" wp14:anchorId="58B5AD44" wp14:editId="01CE36EC">
            <wp:extent cx="5095875" cy="125802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537" cy="126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4628" w14:textId="4013DA7D" w:rsidR="002038DE" w:rsidRDefault="002038DE" w:rsidP="002038DE">
      <w:pPr>
        <w:rPr>
          <w:color w:val="FF0000"/>
        </w:rPr>
      </w:pPr>
    </w:p>
    <w:p w14:paraId="54B1B0EB" w14:textId="4F815FE1" w:rsidR="002038DE" w:rsidRDefault="002038DE" w:rsidP="002038DE">
      <w:pPr>
        <w:pStyle w:val="Prrafodelista"/>
        <w:numPr>
          <w:ilvl w:val="2"/>
          <w:numId w:val="5"/>
        </w:numPr>
      </w:pPr>
      <w:r>
        <w:t>Modificar datos de usuario</w:t>
      </w:r>
    </w:p>
    <w:p w14:paraId="31482B35" w14:textId="185A76CD" w:rsidR="002038DE" w:rsidRDefault="002038DE" w:rsidP="002038DE">
      <w:proofErr w:type="spellStart"/>
      <w:r>
        <w:t>DColab_ModificarDatosUsuario_ConfirmarModificacion_SI</w:t>
      </w:r>
      <w:proofErr w:type="spellEnd"/>
    </w:p>
    <w:p w14:paraId="618C478D" w14:textId="4B7F85F0" w:rsidR="00BD61B8" w:rsidRDefault="00BD61B8" w:rsidP="002038DE">
      <w:r>
        <w:rPr>
          <w:noProof/>
          <w:lang w:eastAsia="es-EC"/>
        </w:rPr>
        <w:drawing>
          <wp:inline distT="0" distB="0" distL="0" distR="0" wp14:anchorId="73A60DE3" wp14:editId="446FA072">
            <wp:extent cx="5554260" cy="94352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9" cy="9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5156" w14:textId="20B8827A" w:rsidR="00BD61B8" w:rsidRDefault="00BD61B8" w:rsidP="002038DE">
      <w:proofErr w:type="spellStart"/>
      <w:r>
        <w:t>DColabModificarDatosUsuario_ConfirmarModificacion_NO</w:t>
      </w:r>
      <w:proofErr w:type="spellEnd"/>
    </w:p>
    <w:p w14:paraId="5A7F72F7" w14:textId="77777777" w:rsidR="00BD61B8" w:rsidRDefault="00BD61B8" w:rsidP="002038DE">
      <w:pPr>
        <w:rPr>
          <w:noProof/>
          <w:lang w:eastAsia="es-EC"/>
        </w:rPr>
      </w:pPr>
    </w:p>
    <w:p w14:paraId="4F4F233C" w14:textId="68E9556F" w:rsidR="00BD61B8" w:rsidRDefault="00BD61B8" w:rsidP="002038DE">
      <w:r>
        <w:rPr>
          <w:noProof/>
          <w:lang w:eastAsia="es-EC"/>
        </w:rPr>
        <w:drawing>
          <wp:inline distT="0" distB="0" distL="0" distR="0" wp14:anchorId="2AD8FAD4" wp14:editId="7445B50C">
            <wp:extent cx="5634770" cy="1106599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2426" cy="11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7E2D" w14:textId="4A331A58" w:rsidR="002038DE" w:rsidRDefault="002038DE" w:rsidP="002038DE">
      <w:pPr>
        <w:pStyle w:val="Prrafodelista"/>
        <w:numPr>
          <w:ilvl w:val="2"/>
          <w:numId w:val="5"/>
        </w:numPr>
      </w:pPr>
      <w:r>
        <w:t>Eliminar Usuario</w:t>
      </w:r>
    </w:p>
    <w:p w14:paraId="258673A4" w14:textId="1A0E09DF" w:rsidR="00BD61B8" w:rsidRDefault="00BD61B8" w:rsidP="00BD61B8">
      <w:proofErr w:type="spellStart"/>
      <w:r>
        <w:t>DCEliminarUsuario_ConfirmarEliminacion_SI</w:t>
      </w:r>
      <w:proofErr w:type="spellEnd"/>
    </w:p>
    <w:p w14:paraId="4FCE37F3" w14:textId="1D4EE620" w:rsidR="002038DE" w:rsidRDefault="00BD61B8" w:rsidP="002038DE">
      <w:r>
        <w:rPr>
          <w:noProof/>
          <w:lang w:eastAsia="es-EC"/>
        </w:rPr>
        <w:drawing>
          <wp:inline distT="0" distB="0" distL="0" distR="0" wp14:anchorId="0160D6BC" wp14:editId="14D55E0C">
            <wp:extent cx="5247608" cy="100711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575" cy="10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6DEA" w14:textId="6F573B4C" w:rsidR="00BD61B8" w:rsidRDefault="00BD61B8" w:rsidP="00BD61B8">
      <w:proofErr w:type="spellStart"/>
      <w:r>
        <w:t>DCEliminarUsuario_ConfirmarEliminacion_NO</w:t>
      </w:r>
      <w:proofErr w:type="spellEnd"/>
    </w:p>
    <w:p w14:paraId="69BDDFF8" w14:textId="15A7F091" w:rsidR="00E71A7C" w:rsidRDefault="00BD61B8" w:rsidP="00BD61B8">
      <w:r w:rsidRPr="00BD61B8">
        <w:rPr>
          <w:noProof/>
          <w:lang w:eastAsia="es-EC"/>
        </w:rPr>
        <w:drawing>
          <wp:inline distT="0" distB="0" distL="0" distR="0" wp14:anchorId="3608882D" wp14:editId="03E1A799">
            <wp:extent cx="5537695" cy="92604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05" cy="93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2458" w14:textId="7D077232" w:rsidR="00CE4CBC" w:rsidRDefault="00CE4CBC" w:rsidP="00CE4CBC">
      <w:pPr>
        <w:pStyle w:val="Ttulo2"/>
        <w:numPr>
          <w:ilvl w:val="1"/>
          <w:numId w:val="5"/>
        </w:numPr>
      </w:pPr>
      <w:bookmarkStart w:id="30" w:name="_Toc475574459"/>
      <w:r>
        <w:t>Módulo Ayuda</w:t>
      </w:r>
      <w:bookmarkEnd w:id="30"/>
    </w:p>
    <w:p w14:paraId="5345D662" w14:textId="202953C5" w:rsidR="00CE4CBC" w:rsidRDefault="00CE4CBC" w:rsidP="00CE4CBC">
      <w:pPr>
        <w:pStyle w:val="Prrafodelista"/>
        <w:numPr>
          <w:ilvl w:val="2"/>
          <w:numId w:val="5"/>
        </w:numPr>
      </w:pPr>
      <w:r>
        <w:t>Registrar tema de ayuda</w:t>
      </w:r>
    </w:p>
    <w:p w14:paraId="6C7F7E63" w14:textId="065108EE" w:rsidR="00CE4CBC" w:rsidRDefault="00CE4CBC" w:rsidP="00CE4CBC">
      <w:proofErr w:type="spellStart"/>
      <w:r>
        <w:t>DColabRegistrarTemaAyuda_TemaDeAyudaExiste</w:t>
      </w:r>
      <w:proofErr w:type="spellEnd"/>
    </w:p>
    <w:p w14:paraId="2F9C3E15" w14:textId="0AF5DCC6" w:rsidR="00CE4CBC" w:rsidRDefault="00CE4CBC" w:rsidP="00CE4CBC">
      <w:r w:rsidRPr="00CE4CBC">
        <w:rPr>
          <w:noProof/>
          <w:lang w:eastAsia="es-EC"/>
        </w:rPr>
        <w:drawing>
          <wp:inline distT="0" distB="0" distL="0" distR="0" wp14:anchorId="373E1033" wp14:editId="0029F774">
            <wp:extent cx="5247005" cy="10191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76" cy="101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59CA" w14:textId="6D95BBCE" w:rsidR="00815840" w:rsidRDefault="00815840" w:rsidP="00815840">
      <w:proofErr w:type="spellStart"/>
      <w:r>
        <w:t>DColabRegistrarTemaAyuda_TemaDeAyudaNoExiste</w:t>
      </w:r>
      <w:proofErr w:type="spellEnd"/>
    </w:p>
    <w:p w14:paraId="152354C6" w14:textId="0C169492" w:rsidR="00815840" w:rsidRDefault="00815840" w:rsidP="00CE4CBC"/>
    <w:p w14:paraId="594E5032" w14:textId="23325795" w:rsidR="00815840" w:rsidRDefault="00815840" w:rsidP="00CE4CBC">
      <w:r>
        <w:rPr>
          <w:noProof/>
          <w:lang w:eastAsia="es-EC"/>
        </w:rPr>
        <w:drawing>
          <wp:inline distT="0" distB="0" distL="0" distR="0" wp14:anchorId="5D56BC14" wp14:editId="091C4DE9">
            <wp:extent cx="5634355" cy="1225593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010" cy="12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E93" w14:textId="77777777" w:rsidR="00CE4CBC" w:rsidRDefault="00CE4CBC" w:rsidP="00CE4CBC"/>
    <w:p w14:paraId="55877674" w14:textId="5B4CEDC6" w:rsidR="00CE4CBC" w:rsidRDefault="00CE4CBC" w:rsidP="00CE4CBC">
      <w:pPr>
        <w:pStyle w:val="Prrafodelista"/>
        <w:numPr>
          <w:ilvl w:val="2"/>
          <w:numId w:val="5"/>
        </w:numPr>
      </w:pPr>
      <w:r>
        <w:t>Modificar tema de ayuda</w:t>
      </w:r>
    </w:p>
    <w:p w14:paraId="314AB745" w14:textId="7D582A93" w:rsidR="00DC3C71" w:rsidRDefault="00DC3C71" w:rsidP="00DC3C71">
      <w:proofErr w:type="spellStart"/>
      <w:r>
        <w:t>DColabModificarTemaAyuda_ConfirmarModificacionTemaDeAyuda_SI</w:t>
      </w:r>
      <w:proofErr w:type="spellEnd"/>
    </w:p>
    <w:p w14:paraId="0BEF9ED6" w14:textId="7B42E7A4" w:rsidR="00DC3C71" w:rsidRDefault="00DC3C71" w:rsidP="00DC3C71">
      <w:r>
        <w:rPr>
          <w:noProof/>
          <w:lang w:eastAsia="es-EC"/>
        </w:rPr>
        <w:lastRenderedPageBreak/>
        <w:drawing>
          <wp:inline distT="0" distB="0" distL="0" distR="0" wp14:anchorId="50BD7BDC" wp14:editId="119A1854">
            <wp:extent cx="5385952" cy="949345"/>
            <wp:effectExtent l="0" t="0" r="571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3371"/>
                    <a:stretch/>
                  </pic:blipFill>
                  <pic:spPr bwMode="auto">
                    <a:xfrm>
                      <a:off x="0" y="0"/>
                      <a:ext cx="5414302" cy="95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BC8C2" w14:textId="0031C6B7" w:rsidR="00DC3C71" w:rsidRDefault="00DC3C71" w:rsidP="00DC3C71">
      <w:pPr>
        <w:pStyle w:val="Prrafodelista"/>
        <w:ind w:left="360"/>
      </w:pPr>
      <w:proofErr w:type="spellStart"/>
      <w:r>
        <w:t>DColabModificarTemaAyuda_ConfirmarModificacionTemaDeAyuda_NO</w:t>
      </w:r>
      <w:proofErr w:type="spellEnd"/>
    </w:p>
    <w:p w14:paraId="14D45E41" w14:textId="07884A6F" w:rsidR="00DC3C71" w:rsidRDefault="00DC3C71" w:rsidP="00815840">
      <w:pPr>
        <w:pStyle w:val="Prrafodelista"/>
        <w:ind w:left="360"/>
      </w:pPr>
      <w:r>
        <w:rPr>
          <w:noProof/>
          <w:lang w:eastAsia="es-EC"/>
        </w:rPr>
        <w:drawing>
          <wp:inline distT="0" distB="0" distL="0" distR="0" wp14:anchorId="2FB06E4A" wp14:editId="673EC3B4">
            <wp:extent cx="5265080" cy="98006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0083" cy="9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6C92" w14:textId="61564FE7" w:rsidR="00CE4CBC" w:rsidRDefault="00815840" w:rsidP="00CE4CBC">
      <w:pPr>
        <w:pStyle w:val="Prrafodelista"/>
        <w:numPr>
          <w:ilvl w:val="2"/>
          <w:numId w:val="5"/>
        </w:numPr>
      </w:pPr>
      <w:r>
        <w:t xml:space="preserve">Consultar </w:t>
      </w:r>
      <w:r w:rsidR="00CE4CBC">
        <w:t>tema de ayuda</w:t>
      </w:r>
    </w:p>
    <w:p w14:paraId="47444A60" w14:textId="04B7B327" w:rsidR="00815840" w:rsidRDefault="0049119C" w:rsidP="00815840">
      <w:proofErr w:type="spellStart"/>
      <w:r>
        <w:t>DColabConsultar</w:t>
      </w:r>
      <w:r w:rsidR="00815840">
        <w:t>TemaAyuda_</w:t>
      </w:r>
      <w:r>
        <w:t>VerificarExistenciaTemaAyuda_SI</w:t>
      </w:r>
      <w:proofErr w:type="spellEnd"/>
    </w:p>
    <w:p w14:paraId="4F8E9BB1" w14:textId="0ED40684" w:rsidR="0049119C" w:rsidRDefault="00815840" w:rsidP="00815840">
      <w:r>
        <w:rPr>
          <w:noProof/>
          <w:lang w:eastAsia="es-EC"/>
        </w:rPr>
        <w:drawing>
          <wp:inline distT="0" distB="0" distL="0" distR="0" wp14:anchorId="54345131" wp14:editId="5D953E4A">
            <wp:extent cx="5084530" cy="826770"/>
            <wp:effectExtent l="0" t="0" r="190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8671" cy="8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B830" w14:textId="65644F3E" w:rsidR="0049119C" w:rsidRDefault="0049119C" w:rsidP="00815840">
      <w:proofErr w:type="spellStart"/>
      <w:r>
        <w:t>DColabConsultarTemaAyuda_VerificarExistenciaTemaAyuda_NO</w:t>
      </w:r>
      <w:proofErr w:type="spellEnd"/>
      <w:r>
        <w:rPr>
          <w:noProof/>
          <w:lang w:eastAsia="es-EC"/>
        </w:rPr>
        <w:t xml:space="preserve"> </w:t>
      </w:r>
      <w:r>
        <w:rPr>
          <w:noProof/>
          <w:lang w:eastAsia="es-EC"/>
        </w:rPr>
        <w:drawing>
          <wp:inline distT="0" distB="0" distL="0" distR="0" wp14:anchorId="445A44E9" wp14:editId="4973DC2E">
            <wp:extent cx="4053646" cy="1081405"/>
            <wp:effectExtent l="0" t="0" r="444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1092" cy="10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4526" w14:textId="73D20891" w:rsidR="00815840" w:rsidRDefault="00815840" w:rsidP="00CE4CBC">
      <w:pPr>
        <w:pStyle w:val="Prrafodelista"/>
        <w:numPr>
          <w:ilvl w:val="2"/>
          <w:numId w:val="5"/>
        </w:numPr>
      </w:pPr>
      <w:r>
        <w:t>Eliminar tema de ayuda</w:t>
      </w:r>
    </w:p>
    <w:p w14:paraId="5B9F941E" w14:textId="3A62D770" w:rsidR="0049119C" w:rsidRDefault="0049119C" w:rsidP="0049119C">
      <w:proofErr w:type="spellStart"/>
      <w:r>
        <w:t>DColabEliminarTemaAyuda_VerificarExistenciaTemaAyuda_SI</w:t>
      </w:r>
      <w:proofErr w:type="spellEnd"/>
    </w:p>
    <w:p w14:paraId="50177350" w14:textId="6A240BEE" w:rsidR="0049119C" w:rsidRPr="00CE4CBC" w:rsidRDefault="0049119C" w:rsidP="0049119C">
      <w:r>
        <w:rPr>
          <w:noProof/>
          <w:lang w:eastAsia="es-EC"/>
        </w:rPr>
        <w:drawing>
          <wp:inline distT="0" distB="0" distL="0" distR="0" wp14:anchorId="03EA9FED" wp14:editId="095F8ADA">
            <wp:extent cx="4647565" cy="827037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3097" cy="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68D0" w14:textId="77777777" w:rsidR="003209B9" w:rsidRDefault="003209B9" w:rsidP="003209B9"/>
    <w:p w14:paraId="7E351AD1" w14:textId="02D4F0AE" w:rsidR="003209B9" w:rsidRDefault="003209B9" w:rsidP="003209B9">
      <w:pPr>
        <w:pStyle w:val="Ttulo2"/>
        <w:numPr>
          <w:ilvl w:val="1"/>
          <w:numId w:val="5"/>
        </w:numPr>
      </w:pPr>
      <w:bookmarkStart w:id="31" w:name="_Toc475574460"/>
      <w:r>
        <w:t xml:space="preserve">Módulo </w:t>
      </w:r>
      <w:proofErr w:type="spellStart"/>
      <w:r>
        <w:t>Login</w:t>
      </w:r>
      <w:bookmarkEnd w:id="31"/>
      <w:proofErr w:type="spellEnd"/>
      <w:r>
        <w:t xml:space="preserve"> </w:t>
      </w:r>
    </w:p>
    <w:p w14:paraId="3E21EE25" w14:textId="0169495C" w:rsidR="003209B9" w:rsidRPr="003209B9" w:rsidRDefault="003209B9" w:rsidP="003209B9">
      <w:proofErr w:type="spellStart"/>
      <w:r>
        <w:t>DColabLogin_VerificarExistenciaUsuario_NO</w:t>
      </w:r>
      <w:proofErr w:type="spellEnd"/>
    </w:p>
    <w:p w14:paraId="35A37EDB" w14:textId="2F206E68" w:rsidR="003209B9" w:rsidRDefault="003209B9" w:rsidP="003209B9">
      <w:r>
        <w:rPr>
          <w:noProof/>
          <w:lang w:eastAsia="es-EC"/>
        </w:rPr>
        <w:drawing>
          <wp:inline distT="0" distB="0" distL="0" distR="0" wp14:anchorId="7AC2F9BE" wp14:editId="0CECF40B">
            <wp:extent cx="4259913" cy="120561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7114" cy="12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A86B" w14:textId="620C1C03" w:rsidR="003209B9" w:rsidRPr="003209B9" w:rsidRDefault="003209B9" w:rsidP="003209B9">
      <w:r>
        <w:t>DColabLogin_VerificarExistenciaUsuario</w:t>
      </w:r>
      <w:r w:rsidR="00297C7E">
        <w:t>_SI_VerificarValidezContraseña_NO</w:t>
      </w:r>
    </w:p>
    <w:p w14:paraId="0A3854EA" w14:textId="4CE7859C" w:rsidR="003209B9" w:rsidRDefault="003209B9" w:rsidP="003209B9">
      <w:r>
        <w:rPr>
          <w:noProof/>
          <w:lang w:eastAsia="es-EC"/>
        </w:rPr>
        <w:lastRenderedPageBreak/>
        <w:drawing>
          <wp:inline distT="0" distB="0" distL="0" distR="0" wp14:anchorId="434EEB35" wp14:editId="1E79907A">
            <wp:extent cx="4781671" cy="12223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0967" cy="12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31" w14:textId="1BA9AC5D" w:rsidR="00297C7E" w:rsidRDefault="00297C7E" w:rsidP="00297C7E">
      <w:r>
        <w:t>DColabLogin_VerificarExistenciaUsuario_SI_VerificarValidezContraseña_SI</w:t>
      </w:r>
    </w:p>
    <w:p w14:paraId="66C4B8C0" w14:textId="772984F5" w:rsidR="00CE4CBC" w:rsidRPr="00E71A7C" w:rsidRDefault="00297C7E" w:rsidP="00BD61B8">
      <w:r>
        <w:rPr>
          <w:noProof/>
          <w:lang w:eastAsia="es-EC"/>
        </w:rPr>
        <w:drawing>
          <wp:inline distT="0" distB="0" distL="0" distR="0" wp14:anchorId="05DF2F62" wp14:editId="4D16305F">
            <wp:extent cx="4822441" cy="1039225"/>
            <wp:effectExtent l="0" t="0" r="0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0957" cy="10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5F7" w14:textId="11EBB154" w:rsidR="00787C76" w:rsidRDefault="00787C76" w:rsidP="003209B9">
      <w:pPr>
        <w:pStyle w:val="Ttulo2"/>
        <w:numPr>
          <w:ilvl w:val="1"/>
          <w:numId w:val="5"/>
        </w:numPr>
      </w:pPr>
      <w:bookmarkStart w:id="32" w:name="_Toc389189704"/>
      <w:bookmarkStart w:id="33" w:name="_Toc475574461"/>
      <w:r>
        <w:t xml:space="preserve">Módulo </w:t>
      </w:r>
      <w:bookmarkEnd w:id="32"/>
      <w:r w:rsidR="00AF1A16">
        <w:t>Mantenimiento</w:t>
      </w:r>
      <w:r w:rsidR="009A2C62">
        <w:t xml:space="preserve"> Vehicular</w:t>
      </w:r>
      <w:bookmarkEnd w:id="33"/>
    </w:p>
    <w:p w14:paraId="71763702" w14:textId="7E752D0D" w:rsidR="00E71A7C" w:rsidRDefault="00552AD6" w:rsidP="003209B9">
      <w:pPr>
        <w:pStyle w:val="Prrafodelista"/>
        <w:numPr>
          <w:ilvl w:val="2"/>
          <w:numId w:val="5"/>
        </w:numPr>
      </w:pPr>
      <w:r>
        <w:t xml:space="preserve">Registrar Mantenimiento </w:t>
      </w:r>
      <w:r w:rsidR="009A2C62">
        <w:t xml:space="preserve">vehicular </w:t>
      </w:r>
    </w:p>
    <w:p w14:paraId="313725D4" w14:textId="222CA2CC" w:rsidR="009A2C62" w:rsidRDefault="009A2C62" w:rsidP="009A2C62">
      <w:r>
        <w:t>DColab_RegistrarMantenVehicular_VerificarExistenciaCliente:SI_Insumos:SI_Adicionales:SI</w:t>
      </w:r>
    </w:p>
    <w:p w14:paraId="256E32C5" w14:textId="77777777" w:rsidR="009A2C62" w:rsidRDefault="009A2C62" w:rsidP="009A2C62"/>
    <w:p w14:paraId="31D7E3C0" w14:textId="1B26655F" w:rsidR="009A2C62" w:rsidRDefault="009A2C62" w:rsidP="009A2C62">
      <w:r>
        <w:rPr>
          <w:noProof/>
          <w:lang w:eastAsia="es-EC"/>
        </w:rPr>
        <w:drawing>
          <wp:inline distT="0" distB="0" distL="0" distR="0" wp14:anchorId="068819F3" wp14:editId="305A2354">
            <wp:extent cx="5561883" cy="1555062"/>
            <wp:effectExtent l="0" t="0" r="1270" b="762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6852" cy="15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07D9" w14:textId="0E708675" w:rsidR="009A2C62" w:rsidRDefault="009A2C62" w:rsidP="009A2C62">
      <w:r>
        <w:t>DColab_RegistrarMantenVehicular_VerificarExistenciaCliente:SI_Insumos:SI_Adicionales:NO</w:t>
      </w:r>
    </w:p>
    <w:p w14:paraId="2B0B9D51" w14:textId="77777777" w:rsidR="009A2C62" w:rsidRDefault="009A2C62" w:rsidP="009A2C62"/>
    <w:p w14:paraId="328ABF81" w14:textId="55973E59" w:rsidR="009A2C62" w:rsidRDefault="009A2C62" w:rsidP="009A2C62">
      <w:r>
        <w:rPr>
          <w:noProof/>
          <w:lang w:eastAsia="es-EC"/>
        </w:rPr>
        <w:drawing>
          <wp:inline distT="0" distB="0" distL="0" distR="0" wp14:anchorId="3B7950E8" wp14:editId="788A4F6A">
            <wp:extent cx="5579587" cy="1248225"/>
            <wp:effectExtent l="0" t="0" r="254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7058" cy="1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9E0D" w14:textId="4CC44DD3" w:rsidR="002C19BA" w:rsidRDefault="002C19BA" w:rsidP="002C19BA">
      <w:r>
        <w:t>DColab_RegistrarMantenVehicular_VerificarExistenciaCliente:SI_Insumos:NO_Adicionales:SI</w:t>
      </w:r>
    </w:p>
    <w:p w14:paraId="263FCD2D" w14:textId="77777777" w:rsidR="002C19BA" w:rsidRDefault="002C19BA" w:rsidP="009A2C62"/>
    <w:p w14:paraId="3ED8F76E" w14:textId="2262E2AE" w:rsidR="002C19BA" w:rsidRDefault="002C19BA" w:rsidP="009A2C62">
      <w:r w:rsidRPr="002C19BA">
        <w:rPr>
          <w:noProof/>
          <w:lang w:eastAsia="es-EC"/>
        </w:rPr>
        <w:drawing>
          <wp:inline distT="0" distB="0" distL="0" distR="0" wp14:anchorId="26A0659E" wp14:editId="576B33D1">
            <wp:extent cx="5579110" cy="104203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37" cy="105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95F2" w14:textId="77777777" w:rsidR="002C19BA" w:rsidRDefault="002C19BA" w:rsidP="009A2C62">
      <w:pPr>
        <w:rPr>
          <w:noProof/>
          <w:lang w:eastAsia="es-EC"/>
        </w:rPr>
      </w:pPr>
    </w:p>
    <w:p w14:paraId="3F570B70" w14:textId="768FD9C9" w:rsidR="002C19BA" w:rsidRDefault="002C19BA" w:rsidP="009A2C62">
      <w:pPr>
        <w:rPr>
          <w:noProof/>
          <w:lang w:eastAsia="es-EC"/>
        </w:rPr>
      </w:pPr>
      <w:r>
        <w:t>DColab_RegistrarMantenVehicular_VerificarExistenciaCliente:SI_Insumos:NO_Adicionales:NO</w:t>
      </w:r>
    </w:p>
    <w:p w14:paraId="469EFB83" w14:textId="66B1E77B" w:rsidR="002C19BA" w:rsidRDefault="002C19BA" w:rsidP="009A2C62">
      <w:r>
        <w:rPr>
          <w:noProof/>
          <w:lang w:eastAsia="es-EC"/>
        </w:rPr>
        <w:lastRenderedPageBreak/>
        <w:drawing>
          <wp:inline distT="0" distB="0" distL="0" distR="0" wp14:anchorId="7BB8FA5A" wp14:editId="59C725FD">
            <wp:extent cx="5943600" cy="113284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3104" w14:textId="72A2D1B0" w:rsidR="002C19BA" w:rsidRDefault="002C19BA" w:rsidP="002C19BA">
      <w:pPr>
        <w:rPr>
          <w:noProof/>
          <w:lang w:eastAsia="es-EC"/>
        </w:rPr>
      </w:pPr>
      <w:proofErr w:type="spellStart"/>
      <w:r>
        <w:t>DColab_RegistrarMantenVehicular_VerificarExistenciaCliente:NO</w:t>
      </w:r>
      <w:proofErr w:type="spellEnd"/>
    </w:p>
    <w:p w14:paraId="520A4C79" w14:textId="77777777" w:rsidR="002C19BA" w:rsidRDefault="002C19BA" w:rsidP="009A2C62"/>
    <w:p w14:paraId="34CD6997" w14:textId="1F854BE1" w:rsidR="003F4457" w:rsidRDefault="002C19BA" w:rsidP="003E60D5">
      <w:r>
        <w:rPr>
          <w:noProof/>
          <w:lang w:eastAsia="es-EC"/>
        </w:rPr>
        <w:drawing>
          <wp:inline distT="0" distB="0" distL="0" distR="0" wp14:anchorId="34AA1871" wp14:editId="56BCC132">
            <wp:extent cx="5943600" cy="156273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A850" w14:textId="77777777" w:rsidR="003F4457" w:rsidRDefault="003F4457" w:rsidP="003E60D5"/>
    <w:p w14:paraId="40653818" w14:textId="005351E1" w:rsidR="00772297" w:rsidRDefault="00A57F0B" w:rsidP="00772297">
      <w:pPr>
        <w:pStyle w:val="Prrafodelista"/>
        <w:numPr>
          <w:ilvl w:val="2"/>
          <w:numId w:val="5"/>
        </w:numPr>
      </w:pPr>
      <w:r>
        <w:t>Modificar Mantenimiento</w:t>
      </w:r>
      <w:r w:rsidR="00772297">
        <w:t xml:space="preserve"> Vehicular</w:t>
      </w:r>
    </w:p>
    <w:p w14:paraId="17837BC8" w14:textId="199A5111" w:rsidR="00A57F0B" w:rsidRDefault="002C3764" w:rsidP="00A57F0B">
      <w:r>
        <w:t>DC_</w:t>
      </w:r>
      <w:r w:rsidRPr="002C3764">
        <w:t>ModificarMantenimiento_</w:t>
      </w:r>
      <w:r w:rsidR="00FE5A45">
        <w:t>VerificarExistenciMantenimiento:SI_ConfirmacionModificacion:SI</w:t>
      </w:r>
    </w:p>
    <w:p w14:paraId="435594D0" w14:textId="37F04004" w:rsidR="002C3764" w:rsidRDefault="00FE5A45" w:rsidP="00A57F0B">
      <w:r>
        <w:rPr>
          <w:noProof/>
          <w:lang w:eastAsia="es-EC"/>
        </w:rPr>
        <w:drawing>
          <wp:inline distT="0" distB="0" distL="0" distR="0" wp14:anchorId="42575A2E" wp14:editId="29975C4F">
            <wp:extent cx="3447929" cy="1925830"/>
            <wp:effectExtent l="0" t="0" r="63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6067" cy="19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B147" w14:textId="18EB7FD1" w:rsidR="00E118DF" w:rsidRDefault="00E118DF" w:rsidP="00E118DF">
      <w:r>
        <w:t>DC_</w:t>
      </w:r>
      <w:r w:rsidRPr="002C3764">
        <w:t>ModificarMantenimiento_</w:t>
      </w:r>
      <w:r>
        <w:t>VerificarExistenciMantenimiento:SI_ConfirmacionModificacion:NO</w:t>
      </w:r>
    </w:p>
    <w:p w14:paraId="16D4B83E" w14:textId="77777777" w:rsidR="00E118DF" w:rsidRDefault="00E118DF" w:rsidP="00A57F0B"/>
    <w:p w14:paraId="207B41B4" w14:textId="60F1CB85" w:rsidR="003F4457" w:rsidRDefault="00E118DF" w:rsidP="00A57F0B">
      <w:r>
        <w:rPr>
          <w:noProof/>
          <w:lang w:eastAsia="es-EC"/>
        </w:rPr>
        <w:drawing>
          <wp:inline distT="0" distB="0" distL="0" distR="0" wp14:anchorId="3719941E" wp14:editId="29B71AD2">
            <wp:extent cx="3605182" cy="1864218"/>
            <wp:effectExtent l="0" t="0" r="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7889" cy="1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53A8" w14:textId="77777777" w:rsidR="003F4457" w:rsidRDefault="003F4457" w:rsidP="00A57F0B"/>
    <w:p w14:paraId="71A48824" w14:textId="77777777" w:rsidR="00A57F0B" w:rsidRDefault="00A57F0B" w:rsidP="00A57F0B"/>
    <w:p w14:paraId="45D289EB" w14:textId="6A851C22" w:rsidR="00A57F0B" w:rsidRDefault="003F4457" w:rsidP="00772297">
      <w:pPr>
        <w:pStyle w:val="Prrafodelista"/>
        <w:numPr>
          <w:ilvl w:val="2"/>
          <w:numId w:val="5"/>
        </w:numPr>
      </w:pPr>
      <w:r>
        <w:t>Consultar Mantenimiento</w:t>
      </w:r>
      <w:r w:rsidR="00E118DF">
        <w:t xml:space="preserve"> Vehicular</w:t>
      </w:r>
    </w:p>
    <w:p w14:paraId="0C36C925" w14:textId="31CF17EA" w:rsidR="003F4457" w:rsidRDefault="00A27153" w:rsidP="003F4457">
      <w:proofErr w:type="spellStart"/>
      <w:r w:rsidRPr="00A27153">
        <w:lastRenderedPageBreak/>
        <w:t>DC_ConsultarMantenimiento_</w:t>
      </w:r>
      <w:r w:rsidR="00F42971">
        <w:t>VerificarMantenimiento:SI</w:t>
      </w:r>
      <w:proofErr w:type="spellEnd"/>
    </w:p>
    <w:p w14:paraId="1D86A6A6" w14:textId="2CBBCF45" w:rsidR="00A27153" w:rsidRDefault="00A27153" w:rsidP="003F4457"/>
    <w:p w14:paraId="3C0B463C" w14:textId="0E1CAA13" w:rsidR="00F42971" w:rsidRDefault="00F42971" w:rsidP="003F4457">
      <w:r>
        <w:rPr>
          <w:noProof/>
          <w:lang w:eastAsia="es-EC"/>
        </w:rPr>
        <w:drawing>
          <wp:inline distT="0" distB="0" distL="0" distR="0" wp14:anchorId="670E5248" wp14:editId="061F7FEC">
            <wp:extent cx="4273177" cy="119396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15130" cy="12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58A4" w14:textId="0E6CE207" w:rsidR="00F42971" w:rsidRDefault="00F42971" w:rsidP="003F4457">
      <w:proofErr w:type="spellStart"/>
      <w:r w:rsidRPr="00A27153">
        <w:t>DC_ConsultarMantenimiento_</w:t>
      </w:r>
      <w:r>
        <w:t>VerificarMantenimiento:NO</w:t>
      </w:r>
      <w:proofErr w:type="spellEnd"/>
    </w:p>
    <w:p w14:paraId="0227F260" w14:textId="4C22B9A0" w:rsidR="00F42971" w:rsidRDefault="00F42971" w:rsidP="003F4457">
      <w:r>
        <w:rPr>
          <w:noProof/>
          <w:lang w:eastAsia="es-EC"/>
        </w:rPr>
        <w:drawing>
          <wp:inline distT="0" distB="0" distL="0" distR="0" wp14:anchorId="56E09013" wp14:editId="4B4DA9AC">
            <wp:extent cx="4700205" cy="1217259"/>
            <wp:effectExtent l="0" t="0" r="5715" b="254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6426" cy="12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FD0C" w14:textId="2867A3C8" w:rsidR="00E20BF9" w:rsidRDefault="00E20BF9" w:rsidP="00E20BF9">
      <w:pPr>
        <w:pStyle w:val="Prrafodelista"/>
        <w:numPr>
          <w:ilvl w:val="2"/>
          <w:numId w:val="5"/>
        </w:numPr>
      </w:pPr>
      <w:r>
        <w:t>Eliminar Mantenimiento Vehicular</w:t>
      </w:r>
    </w:p>
    <w:p w14:paraId="4017706C" w14:textId="77777777" w:rsidR="00E20BF9" w:rsidRDefault="00E20BF9" w:rsidP="00E20BF9"/>
    <w:p w14:paraId="67EDB8FD" w14:textId="4E7A97AB" w:rsidR="00E20BF9" w:rsidRDefault="00E20BF9" w:rsidP="003F4457">
      <w:r>
        <w:t>DC_EliminarMantenimientoVehicular_VerificarMantenimiento:SI</w:t>
      </w:r>
      <w:r w:rsidR="000B33C4">
        <w:t>_VerificarConfirmacionEliminacion:SI</w:t>
      </w:r>
    </w:p>
    <w:bookmarkEnd w:id="22"/>
    <w:bookmarkEnd w:id="23"/>
    <w:bookmarkEnd w:id="26"/>
    <w:bookmarkEnd w:id="27"/>
    <w:p w14:paraId="1FEDCF4C" w14:textId="351E0775" w:rsidR="00B46F9F" w:rsidRDefault="00E20BF9" w:rsidP="007A49AE">
      <w:pPr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7B28F966" wp14:editId="52D2EE37">
            <wp:extent cx="5846045" cy="1263852"/>
            <wp:effectExtent l="0" t="0" r="254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83597" cy="12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4377" w14:textId="34D22941" w:rsidR="000B33C4" w:rsidRDefault="000B33C4" w:rsidP="000B33C4">
      <w:r>
        <w:t>DC_EliminarMantenimientoVehicular_VerificarMantenimiento:SI_VerificarConfirmacionEliminacion:NO</w:t>
      </w:r>
    </w:p>
    <w:p w14:paraId="5C10EF4A" w14:textId="77777777" w:rsidR="000B33C4" w:rsidRDefault="000B33C4" w:rsidP="007A49AE">
      <w:pPr>
        <w:rPr>
          <w:u w:val="single"/>
        </w:rPr>
      </w:pPr>
    </w:p>
    <w:p w14:paraId="06B1E227" w14:textId="76D1BB3E" w:rsidR="000B33C4" w:rsidRDefault="000B33C4" w:rsidP="007A49AE">
      <w:pPr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1423E5E8" wp14:editId="6C75818B">
            <wp:extent cx="5943600" cy="132016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11E5" w14:textId="7347BE55" w:rsidR="00EA7615" w:rsidRDefault="00EA7615" w:rsidP="00EA7615">
      <w:pPr>
        <w:pStyle w:val="Ttulo2"/>
        <w:numPr>
          <w:ilvl w:val="1"/>
          <w:numId w:val="5"/>
        </w:numPr>
      </w:pPr>
      <w:bookmarkStart w:id="34" w:name="_Toc475574462"/>
      <w:r>
        <w:t>Módulo de Gestión de Proyectos</w:t>
      </w:r>
      <w:bookmarkEnd w:id="34"/>
    </w:p>
    <w:p w14:paraId="791366CE" w14:textId="5592F054" w:rsidR="00EA7615" w:rsidRDefault="00EA7615" w:rsidP="00EA7615">
      <w:pPr>
        <w:pStyle w:val="Prrafodelista"/>
        <w:numPr>
          <w:ilvl w:val="2"/>
          <w:numId w:val="5"/>
        </w:numPr>
      </w:pPr>
      <w:r w:rsidRPr="00EA7615">
        <w:t>Registrar proyecto</w:t>
      </w:r>
    </w:p>
    <w:p w14:paraId="2FB932E2" w14:textId="77777777" w:rsidR="00EA7615" w:rsidRDefault="00EA7615" w:rsidP="00EA7615">
      <w:pPr>
        <w:pStyle w:val="Prrafodelista"/>
        <w:ind w:left="1440"/>
      </w:pPr>
    </w:p>
    <w:p w14:paraId="605123A3" w14:textId="3E278491" w:rsidR="00EA7615" w:rsidRDefault="00EA7615" w:rsidP="00EA7615">
      <w:pPr>
        <w:pStyle w:val="Prrafodelista"/>
        <w:ind w:left="1440"/>
      </w:pPr>
    </w:p>
    <w:p w14:paraId="0D157AA8" w14:textId="2E6F7EA8" w:rsidR="00EA7615" w:rsidRDefault="00EA7615" w:rsidP="00EA7615">
      <w:pPr>
        <w:pStyle w:val="Prrafodelista"/>
        <w:ind w:left="1440"/>
      </w:pPr>
    </w:p>
    <w:p w14:paraId="065AB605" w14:textId="0912C03B" w:rsidR="00EA7615" w:rsidRDefault="00EA7615" w:rsidP="00EA7615">
      <w:pPr>
        <w:pStyle w:val="Prrafodelista"/>
        <w:ind w:left="1440"/>
      </w:pPr>
    </w:p>
    <w:p w14:paraId="2F653D6C" w14:textId="4D310E75" w:rsidR="00EA7615" w:rsidRDefault="00EA7615" w:rsidP="00EA7615">
      <w:pPr>
        <w:pStyle w:val="Prrafodelista"/>
        <w:ind w:left="1440"/>
      </w:pPr>
    </w:p>
    <w:p w14:paraId="6E046ADA" w14:textId="593550AD" w:rsidR="00EA7615" w:rsidRDefault="00EA7615" w:rsidP="00EA7615">
      <w:pPr>
        <w:pStyle w:val="Prrafodelista"/>
        <w:ind w:left="1440"/>
      </w:pPr>
    </w:p>
    <w:p w14:paraId="6D64D316" w14:textId="3C85A949" w:rsidR="00EA7615" w:rsidRDefault="00EA7615" w:rsidP="00EA7615">
      <w:pPr>
        <w:pStyle w:val="Prrafodelista"/>
        <w:ind w:left="1440"/>
      </w:pPr>
    </w:p>
    <w:p w14:paraId="6EBC3606" w14:textId="79D5AEF8" w:rsidR="00EA7615" w:rsidRDefault="00EA7615" w:rsidP="00EA7615">
      <w:pPr>
        <w:pStyle w:val="Prrafodelista"/>
        <w:ind w:left="1440"/>
      </w:pPr>
    </w:p>
    <w:p w14:paraId="494F39B9" w14:textId="71381FDF" w:rsidR="00EA7615" w:rsidRDefault="00EA7615" w:rsidP="00EA7615">
      <w:pPr>
        <w:pStyle w:val="Prrafodelista"/>
        <w:ind w:left="1440"/>
      </w:pPr>
    </w:p>
    <w:p w14:paraId="112BB14A" w14:textId="00665890" w:rsidR="00EA7615" w:rsidRPr="00EA7615" w:rsidRDefault="00EA7615" w:rsidP="00EA7615">
      <w:proofErr w:type="spellStart"/>
      <w:r>
        <w:lastRenderedPageBreak/>
        <w:t>DC_RegistrarNuevoProyecto_ValidacionCedula:SI</w:t>
      </w:r>
      <w:proofErr w:type="spellEnd"/>
    </w:p>
    <w:p w14:paraId="56A765FE" w14:textId="77777777" w:rsidR="00EA7615" w:rsidRDefault="00EA7615" w:rsidP="00EA7615">
      <w:pPr>
        <w:pStyle w:val="Prrafodelista"/>
        <w:rPr>
          <w:noProof/>
          <w:lang w:eastAsia="es-EC"/>
        </w:rPr>
      </w:pPr>
    </w:p>
    <w:p w14:paraId="24BEA5F6" w14:textId="0F07AC4D" w:rsidR="00EA7615" w:rsidRDefault="00EA7615" w:rsidP="00EA7615">
      <w:pPr>
        <w:pStyle w:val="Prrafodelista"/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403AAF4E" wp14:editId="7EFF0E5A">
            <wp:extent cx="4076943" cy="1823300"/>
            <wp:effectExtent l="0" t="0" r="0" b="571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7213" cy="18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ACDD" w14:textId="6B6D08F2" w:rsidR="00EA7615" w:rsidRPr="00EA7615" w:rsidRDefault="00EA7615" w:rsidP="00EA7615">
      <w:proofErr w:type="spellStart"/>
      <w:r>
        <w:t>DC_RegistrarNuevoProyecto_ValidacionCedula:NO</w:t>
      </w:r>
      <w:proofErr w:type="spellEnd"/>
    </w:p>
    <w:p w14:paraId="1FEA7ABE" w14:textId="21318382" w:rsidR="00EA7615" w:rsidRDefault="00EA7615" w:rsidP="00EA7615">
      <w:pPr>
        <w:pStyle w:val="Prrafodelista"/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701E2C18" wp14:editId="161E4CB7">
            <wp:extent cx="3762436" cy="2129636"/>
            <wp:effectExtent l="0" t="0" r="0" b="444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82950" cy="21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51B" w14:textId="77777777" w:rsidR="00EA7615" w:rsidRDefault="00EA7615" w:rsidP="00EA7615">
      <w:pPr>
        <w:pStyle w:val="Prrafodelista"/>
        <w:rPr>
          <w:u w:val="single"/>
        </w:rPr>
      </w:pPr>
    </w:p>
    <w:p w14:paraId="605960DF" w14:textId="77777777" w:rsidR="00EA7615" w:rsidRDefault="00EA7615" w:rsidP="00EA7615">
      <w:pPr>
        <w:pStyle w:val="Prrafodelista"/>
        <w:rPr>
          <w:u w:val="single"/>
        </w:rPr>
      </w:pPr>
    </w:p>
    <w:p w14:paraId="09CB3518" w14:textId="5808D601" w:rsidR="00EA7615" w:rsidRDefault="00F31DF9" w:rsidP="00F31DF9">
      <w:pPr>
        <w:pStyle w:val="Prrafodelista"/>
        <w:numPr>
          <w:ilvl w:val="2"/>
          <w:numId w:val="5"/>
        </w:numPr>
      </w:pPr>
      <w:r>
        <w:t xml:space="preserve">Modificar datos de proyecto </w:t>
      </w:r>
    </w:p>
    <w:p w14:paraId="6606C40B" w14:textId="2D6DE0DF" w:rsidR="00F31DF9" w:rsidRDefault="00F31DF9" w:rsidP="00F31DF9">
      <w:r>
        <w:t>DCModificarDatosProyecto_</w:t>
      </w:r>
      <w:r w:rsidR="00021C9F">
        <w:t>VerificarExistenciaCliente:SI_ConfirmarModificacionDatosProyecto:SI</w:t>
      </w:r>
    </w:p>
    <w:p w14:paraId="548997A1" w14:textId="33DA158F" w:rsidR="00F31DF9" w:rsidRDefault="00F31DF9" w:rsidP="00F31DF9">
      <w:r>
        <w:rPr>
          <w:noProof/>
          <w:lang w:eastAsia="es-EC"/>
        </w:rPr>
        <w:drawing>
          <wp:inline distT="0" distB="0" distL="0" distR="0" wp14:anchorId="57BC4382" wp14:editId="3B42FE97">
            <wp:extent cx="4123536" cy="244064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3032" cy="24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E4BE" w14:textId="1555E870" w:rsidR="00021C9F" w:rsidRDefault="00021C9F" w:rsidP="00F31DF9">
      <w:r>
        <w:t>DCModificarDatosProyecto_VerificarExistenciaCliente:SI_ConfirmarModificacionDatosProyecto:NO</w:t>
      </w:r>
    </w:p>
    <w:p w14:paraId="0AB4090E" w14:textId="77777777" w:rsidR="00021C9F" w:rsidRDefault="00021C9F" w:rsidP="00F31DF9">
      <w:pPr>
        <w:rPr>
          <w:noProof/>
          <w:lang w:eastAsia="es-EC"/>
        </w:rPr>
      </w:pPr>
    </w:p>
    <w:p w14:paraId="4E258B01" w14:textId="77777777" w:rsidR="00021C9F" w:rsidRDefault="00021C9F" w:rsidP="00F31DF9">
      <w:pPr>
        <w:rPr>
          <w:noProof/>
          <w:lang w:eastAsia="es-EC"/>
        </w:rPr>
      </w:pPr>
    </w:p>
    <w:p w14:paraId="08D10B50" w14:textId="77777777" w:rsidR="00021C9F" w:rsidRDefault="00021C9F" w:rsidP="00F31DF9">
      <w:pPr>
        <w:rPr>
          <w:noProof/>
          <w:lang w:eastAsia="es-EC"/>
        </w:rPr>
      </w:pPr>
    </w:p>
    <w:p w14:paraId="3DE08BCD" w14:textId="7DC1A482" w:rsidR="00021C9F" w:rsidRDefault="00021C9F" w:rsidP="00F31DF9">
      <w:r>
        <w:rPr>
          <w:noProof/>
          <w:lang w:eastAsia="es-EC"/>
        </w:rPr>
        <w:drawing>
          <wp:inline distT="0" distB="0" distL="0" distR="0" wp14:anchorId="05906F6B" wp14:editId="56210F91">
            <wp:extent cx="4280790" cy="1948308"/>
            <wp:effectExtent l="0" t="0" r="571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4293" cy="19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220F" w14:textId="77777777" w:rsidR="00021C9F" w:rsidRDefault="00021C9F" w:rsidP="00F31DF9"/>
    <w:p w14:paraId="130237AE" w14:textId="5FD66EE3" w:rsidR="00F31DF9" w:rsidRDefault="00F31DF9" w:rsidP="00F31DF9">
      <w:pPr>
        <w:pStyle w:val="Prrafodelista"/>
        <w:numPr>
          <w:ilvl w:val="2"/>
          <w:numId w:val="5"/>
        </w:numPr>
      </w:pPr>
      <w:r>
        <w:t>Consultar Proyecto</w:t>
      </w:r>
    </w:p>
    <w:p w14:paraId="4068E4F0" w14:textId="47B59D6F" w:rsidR="00FD2B4D" w:rsidRDefault="00FD2B4D" w:rsidP="00FD2B4D">
      <w:proofErr w:type="spellStart"/>
      <w:r>
        <w:t>DCConsultarProyecto_VerificarExiste</w:t>
      </w:r>
      <w:r w:rsidR="003F4B4A">
        <w:t>n</w:t>
      </w:r>
      <w:r>
        <w:t>cia:SI</w:t>
      </w:r>
      <w:proofErr w:type="spellEnd"/>
      <w:r>
        <w:t>_</w:t>
      </w:r>
    </w:p>
    <w:p w14:paraId="10B85B39" w14:textId="1C384296" w:rsidR="00021C9F" w:rsidRDefault="00021C9F" w:rsidP="00FD2B4D">
      <w:pPr>
        <w:ind w:left="720"/>
      </w:pPr>
      <w:r>
        <w:rPr>
          <w:noProof/>
          <w:lang w:eastAsia="es-EC"/>
        </w:rPr>
        <w:drawing>
          <wp:inline distT="0" distB="0" distL="0" distR="0" wp14:anchorId="44DA24E5" wp14:editId="3EACB7D6">
            <wp:extent cx="4551045" cy="1904514"/>
            <wp:effectExtent l="0" t="0" r="1905" b="63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b="27638"/>
                    <a:stretch/>
                  </pic:blipFill>
                  <pic:spPr bwMode="auto">
                    <a:xfrm>
                      <a:off x="0" y="0"/>
                      <a:ext cx="4568456" cy="191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3A709" w14:textId="49E7D2A9" w:rsidR="00FD2B4D" w:rsidRDefault="00FD2B4D" w:rsidP="00FD2B4D">
      <w:proofErr w:type="spellStart"/>
      <w:r>
        <w:t>DCConsultarProyecto_VerificarExiste</w:t>
      </w:r>
      <w:r w:rsidR="003F4B4A">
        <w:t>n</w:t>
      </w:r>
      <w:r>
        <w:t>cia:NO</w:t>
      </w:r>
      <w:proofErr w:type="spellEnd"/>
    </w:p>
    <w:p w14:paraId="089D7EDE" w14:textId="7CE0C6E3" w:rsidR="00FD2B4D" w:rsidRDefault="00FD2B4D" w:rsidP="00FD2B4D">
      <w:r>
        <w:rPr>
          <w:noProof/>
          <w:lang w:eastAsia="es-EC"/>
        </w:rPr>
        <w:drawing>
          <wp:inline distT="0" distB="0" distL="0" distR="0" wp14:anchorId="563AF5AA" wp14:editId="2E9196EE">
            <wp:extent cx="3622655" cy="2500638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724" cy="25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286B" w14:textId="77777777" w:rsidR="00FD2B4D" w:rsidRDefault="00FD2B4D" w:rsidP="00FD2B4D">
      <w:pPr>
        <w:ind w:left="720"/>
      </w:pPr>
    </w:p>
    <w:p w14:paraId="470E5D15" w14:textId="11E97691" w:rsidR="00F31DF9" w:rsidRDefault="00F31DF9" w:rsidP="00F31DF9">
      <w:pPr>
        <w:pStyle w:val="Prrafodelista"/>
        <w:numPr>
          <w:ilvl w:val="2"/>
          <w:numId w:val="5"/>
        </w:numPr>
      </w:pPr>
      <w:r>
        <w:t>Eliminar Proyecto</w:t>
      </w:r>
    </w:p>
    <w:p w14:paraId="44764D20" w14:textId="5F3A9BE6" w:rsidR="00BD419A" w:rsidRDefault="00BD419A" w:rsidP="00BD419A">
      <w:proofErr w:type="spellStart"/>
      <w:r>
        <w:t>DCEliminarProyecto_MostrarMensajeComprobacion</w:t>
      </w:r>
      <w:proofErr w:type="spellEnd"/>
      <w:r>
        <w:t>: SI</w:t>
      </w:r>
    </w:p>
    <w:p w14:paraId="384A2909" w14:textId="283C9C8F" w:rsidR="00BD419A" w:rsidRDefault="00BD419A" w:rsidP="00F31DF9">
      <w:pPr>
        <w:ind w:left="720"/>
      </w:pPr>
      <w:r>
        <w:lastRenderedPageBreak/>
        <w:t xml:space="preserve"> </w:t>
      </w:r>
      <w:r>
        <w:rPr>
          <w:noProof/>
          <w:lang w:eastAsia="es-EC"/>
        </w:rPr>
        <w:drawing>
          <wp:inline distT="0" distB="0" distL="0" distR="0" wp14:anchorId="1BB46F3C" wp14:editId="7266E5F7">
            <wp:extent cx="4471200" cy="2848479"/>
            <wp:effectExtent l="0" t="0" r="571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79661" cy="28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6D88" w14:textId="2365A0EF" w:rsidR="00BD419A" w:rsidRDefault="00BD419A" w:rsidP="00BD419A">
      <w:proofErr w:type="spellStart"/>
      <w:r>
        <w:t>DCEliminarProyecto_MostrarMensajeComprobacion</w:t>
      </w:r>
      <w:proofErr w:type="spellEnd"/>
      <w:r>
        <w:t xml:space="preserve">: </w:t>
      </w:r>
      <w:r>
        <w:t>NO</w:t>
      </w:r>
      <w:bookmarkStart w:id="35" w:name="_GoBack"/>
      <w:bookmarkEnd w:id="35"/>
    </w:p>
    <w:p w14:paraId="384EF031" w14:textId="77777777" w:rsidR="00BD419A" w:rsidRDefault="00BD419A" w:rsidP="00F31DF9">
      <w:pPr>
        <w:ind w:left="720"/>
      </w:pPr>
    </w:p>
    <w:p w14:paraId="2B93F0A3" w14:textId="05EB8B42" w:rsidR="00F31DF9" w:rsidRPr="00EA7615" w:rsidRDefault="00BD419A" w:rsidP="00F31DF9">
      <w:pPr>
        <w:ind w:left="720"/>
      </w:pPr>
      <w:r>
        <w:rPr>
          <w:noProof/>
          <w:lang w:eastAsia="es-EC"/>
        </w:rPr>
        <w:drawing>
          <wp:inline distT="0" distB="0" distL="0" distR="0" wp14:anchorId="14281163" wp14:editId="705F4F08">
            <wp:extent cx="5943600" cy="2971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DF9" w:rsidRPr="00EA7615">
      <w:headerReference w:type="default" r:id="rId53"/>
      <w:footerReference w:type="default" r:id="rId5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E7D0FB" w14:textId="77777777" w:rsidR="0077312F" w:rsidRDefault="0077312F">
      <w:r>
        <w:separator/>
      </w:r>
    </w:p>
  </w:endnote>
  <w:endnote w:type="continuationSeparator" w:id="0">
    <w:p w14:paraId="69F8E15F" w14:textId="77777777" w:rsidR="0077312F" w:rsidRDefault="0077312F">
      <w:r>
        <w:continuationSeparator/>
      </w:r>
    </w:p>
  </w:endnote>
  <w:endnote w:type="continuationNotice" w:id="1">
    <w:p w14:paraId="4CAF1EDD" w14:textId="77777777" w:rsidR="0077312F" w:rsidRDefault="007731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12F" w14:paraId="561D3B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6CE5B7" w14:textId="27A8BB4E" w:rsidR="0077312F" w:rsidRDefault="0077312F" w:rsidP="00357244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B582A2" w14:textId="1B15A8A3" w:rsidR="0077312F" w:rsidRPr="001A60F4" w:rsidRDefault="00B37122" w:rsidP="001844DD">
          <w:pPr>
            <w:jc w:val="center"/>
            <w:rPr>
              <w:lang w:val="en-US"/>
            </w:rPr>
          </w:pPr>
          <w:r>
            <w:t xml:space="preserve">Metal </w:t>
          </w:r>
          <w:proofErr w:type="gramStart"/>
          <w:r>
            <w:t>Motors  S.A</w:t>
          </w:r>
          <w:proofErr w:type="gramEnd"/>
          <w:r>
            <w:t xml:space="preserve"> </w:t>
          </w:r>
          <w:r w:rsidR="0077312F">
            <w:fldChar w:fldCharType="begin"/>
          </w:r>
          <w:r w:rsidR="0077312F">
            <w:instrText xml:space="preserve"> DATE \@ "yyyy" </w:instrText>
          </w:r>
          <w:r w:rsidR="0077312F">
            <w:fldChar w:fldCharType="separate"/>
          </w:r>
          <w:r w:rsidR="00BD419A">
            <w:rPr>
              <w:noProof/>
            </w:rPr>
            <w:t>2017</w:t>
          </w:r>
          <w:r w:rsidR="0077312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6162EE" w14:textId="4F6E34D0" w:rsidR="0077312F" w:rsidRDefault="0077312F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6614A">
            <w:rPr>
              <w:rStyle w:val="Nmerodepgina"/>
              <w:noProof/>
            </w:rPr>
            <w:t>14</w:t>
          </w:r>
          <w:r>
            <w:rPr>
              <w:rStyle w:val="Nmerodepgina"/>
            </w:rPr>
            <w:fldChar w:fldCharType="end"/>
          </w:r>
        </w:p>
      </w:tc>
    </w:tr>
  </w:tbl>
  <w:p w14:paraId="3A89EED2" w14:textId="77777777" w:rsidR="0077312F" w:rsidRDefault="00773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DAA64" w14:textId="77777777" w:rsidR="0077312F" w:rsidRDefault="0077312F">
      <w:r>
        <w:separator/>
      </w:r>
    </w:p>
  </w:footnote>
  <w:footnote w:type="continuationSeparator" w:id="0">
    <w:p w14:paraId="28B1DFE1" w14:textId="77777777" w:rsidR="0077312F" w:rsidRDefault="0077312F">
      <w:r>
        <w:continuationSeparator/>
      </w:r>
    </w:p>
  </w:footnote>
  <w:footnote w:type="continuationNotice" w:id="1">
    <w:p w14:paraId="065B376E" w14:textId="77777777" w:rsidR="0077312F" w:rsidRDefault="007731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C50F4" w14:textId="77777777" w:rsidR="0077312F" w:rsidRDefault="0077312F">
    <w:pPr>
      <w:rPr>
        <w:sz w:val="24"/>
      </w:rPr>
    </w:pPr>
  </w:p>
  <w:p w14:paraId="5C62DEA4" w14:textId="77777777" w:rsidR="0077312F" w:rsidRDefault="0077312F" w:rsidP="0077312F">
    <w:pPr>
      <w:pBdr>
        <w:top w:val="single" w:sz="6" w:space="1" w:color="auto"/>
      </w:pBdr>
      <w:rPr>
        <w:sz w:val="24"/>
      </w:rPr>
    </w:pPr>
  </w:p>
  <w:p w14:paraId="58042327" w14:textId="77777777" w:rsidR="0077312F" w:rsidRPr="00C95B89" w:rsidRDefault="0077312F" w:rsidP="0077312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es-ES"/>
      </w:rPr>
      <w:t>METALMOTORS S.A</w:t>
    </w:r>
  </w:p>
  <w:p w14:paraId="781664B6" w14:textId="77777777" w:rsidR="0077312F" w:rsidRDefault="0077312F">
    <w:pPr>
      <w:pBdr>
        <w:bottom w:val="single" w:sz="6" w:space="1" w:color="auto"/>
      </w:pBdr>
      <w:jc w:val="right"/>
      <w:rPr>
        <w:sz w:val="24"/>
      </w:rPr>
    </w:pPr>
  </w:p>
  <w:p w14:paraId="0E228019" w14:textId="77777777" w:rsidR="0077312F" w:rsidRDefault="0077312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12F" w14:paraId="2D5126C6" w14:textId="77777777">
      <w:tc>
        <w:tcPr>
          <w:tcW w:w="6379" w:type="dxa"/>
        </w:tcPr>
        <w:p w14:paraId="73DA5B64" w14:textId="65CD3B46" w:rsidR="0077312F" w:rsidRDefault="0077312F" w:rsidP="001844DD">
          <w:r>
            <w:rPr>
              <w:lang w:val="es-ES"/>
            </w:rPr>
            <w:t>SIP M&amp;M</w:t>
          </w:r>
        </w:p>
      </w:tc>
      <w:tc>
        <w:tcPr>
          <w:tcW w:w="3179" w:type="dxa"/>
        </w:tcPr>
        <w:p w14:paraId="1AF11220" w14:textId="78497D4D" w:rsidR="0077312F" w:rsidRDefault="0077312F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0.9</w:t>
          </w:r>
        </w:p>
      </w:tc>
    </w:tr>
    <w:tr w:rsidR="0077312F" w14:paraId="5A58C967" w14:textId="77777777">
      <w:tc>
        <w:tcPr>
          <w:tcW w:w="6379" w:type="dxa"/>
        </w:tcPr>
        <w:p w14:paraId="1D4948E8" w14:textId="7C2240EA" w:rsidR="0077312F" w:rsidRDefault="0077312F" w:rsidP="005F4B62">
          <w:r>
            <w:t>Diagrama de Colaboración</w:t>
          </w:r>
        </w:p>
      </w:tc>
      <w:tc>
        <w:tcPr>
          <w:tcW w:w="3179" w:type="dxa"/>
        </w:tcPr>
        <w:p w14:paraId="1F7EB0FE" w14:textId="4107436C" w:rsidR="0077312F" w:rsidRDefault="0077312F" w:rsidP="0033002F">
          <w:r>
            <w:t xml:space="preserve">  Fecha: 22/2/2017</w:t>
          </w:r>
        </w:p>
      </w:tc>
    </w:tr>
    <w:tr w:rsidR="0077312F" w14:paraId="1BEBF907" w14:textId="77777777">
      <w:tc>
        <w:tcPr>
          <w:tcW w:w="9558" w:type="dxa"/>
          <w:gridSpan w:val="2"/>
        </w:tcPr>
        <w:p w14:paraId="1B33590D" w14:textId="30132E50" w:rsidR="0077312F" w:rsidRDefault="0077312F" w:rsidP="005F4B62">
          <w:r>
            <w:t xml:space="preserve">Documento de </w:t>
          </w:r>
          <w:proofErr w:type="spellStart"/>
          <w:r>
            <w:t>Colaboración.docs</w:t>
          </w:r>
          <w:proofErr w:type="spellEnd"/>
        </w:p>
      </w:tc>
    </w:tr>
  </w:tbl>
  <w:p w14:paraId="46BD48F3" w14:textId="77777777" w:rsidR="0077312F" w:rsidRDefault="007731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2C11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ED47F4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2735F6"/>
    <w:multiLevelType w:val="hybridMultilevel"/>
    <w:tmpl w:val="A5809FB0"/>
    <w:lvl w:ilvl="0" w:tplc="3620C332">
      <w:start w:val="1"/>
      <w:numFmt w:val="bullet"/>
      <w:pStyle w:val="Body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3C0950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65560B7"/>
    <w:multiLevelType w:val="multilevel"/>
    <w:tmpl w:val="1F463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1F5A57"/>
    <w:multiLevelType w:val="hybridMultilevel"/>
    <w:tmpl w:val="2D54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31F30"/>
    <w:multiLevelType w:val="hybridMultilevel"/>
    <w:tmpl w:val="F29CF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3D9C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BC92836"/>
    <w:multiLevelType w:val="multilevel"/>
    <w:tmpl w:val="7DB64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165D11"/>
    <w:multiLevelType w:val="multilevel"/>
    <w:tmpl w:val="F76A2C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A5"/>
    <w:rsid w:val="000075E8"/>
    <w:rsid w:val="00021C9F"/>
    <w:rsid w:val="000772AF"/>
    <w:rsid w:val="000A1F4E"/>
    <w:rsid w:val="000B1AE4"/>
    <w:rsid w:val="000B33C4"/>
    <w:rsid w:val="000C161B"/>
    <w:rsid w:val="000C781E"/>
    <w:rsid w:val="000D72AD"/>
    <w:rsid w:val="000F4FB3"/>
    <w:rsid w:val="00150EE9"/>
    <w:rsid w:val="00156E5C"/>
    <w:rsid w:val="001632FA"/>
    <w:rsid w:val="00167104"/>
    <w:rsid w:val="00167ECD"/>
    <w:rsid w:val="001844DD"/>
    <w:rsid w:val="00185B3D"/>
    <w:rsid w:val="001915B7"/>
    <w:rsid w:val="00194D77"/>
    <w:rsid w:val="001A60F4"/>
    <w:rsid w:val="001B16B1"/>
    <w:rsid w:val="001C0820"/>
    <w:rsid w:val="001C1FD1"/>
    <w:rsid w:val="001D183A"/>
    <w:rsid w:val="002038DE"/>
    <w:rsid w:val="0023525B"/>
    <w:rsid w:val="002565DB"/>
    <w:rsid w:val="00297C7E"/>
    <w:rsid w:val="002C19BA"/>
    <w:rsid w:val="002C276D"/>
    <w:rsid w:val="002C3764"/>
    <w:rsid w:val="002F1E9B"/>
    <w:rsid w:val="003209B9"/>
    <w:rsid w:val="0033002F"/>
    <w:rsid w:val="00340D39"/>
    <w:rsid w:val="00351C86"/>
    <w:rsid w:val="00355ED1"/>
    <w:rsid w:val="00357244"/>
    <w:rsid w:val="0036614A"/>
    <w:rsid w:val="00367A1E"/>
    <w:rsid w:val="00370DC5"/>
    <w:rsid w:val="003933E9"/>
    <w:rsid w:val="003A6BA8"/>
    <w:rsid w:val="003B397E"/>
    <w:rsid w:val="003E60D5"/>
    <w:rsid w:val="003E63FE"/>
    <w:rsid w:val="003F0490"/>
    <w:rsid w:val="003F4457"/>
    <w:rsid w:val="003F4B4A"/>
    <w:rsid w:val="0042350E"/>
    <w:rsid w:val="004276E4"/>
    <w:rsid w:val="004328B1"/>
    <w:rsid w:val="00433DA6"/>
    <w:rsid w:val="00442FAC"/>
    <w:rsid w:val="004732BD"/>
    <w:rsid w:val="00483A0B"/>
    <w:rsid w:val="004869E0"/>
    <w:rsid w:val="0049119C"/>
    <w:rsid w:val="00491795"/>
    <w:rsid w:val="004A35AF"/>
    <w:rsid w:val="004C5199"/>
    <w:rsid w:val="004F46FA"/>
    <w:rsid w:val="0050057E"/>
    <w:rsid w:val="0050550B"/>
    <w:rsid w:val="00524701"/>
    <w:rsid w:val="005256A4"/>
    <w:rsid w:val="00533A4C"/>
    <w:rsid w:val="00552AD6"/>
    <w:rsid w:val="00574220"/>
    <w:rsid w:val="00584B15"/>
    <w:rsid w:val="005929B1"/>
    <w:rsid w:val="005962D5"/>
    <w:rsid w:val="005B1402"/>
    <w:rsid w:val="005D6E57"/>
    <w:rsid w:val="005F3D23"/>
    <w:rsid w:val="005F4B62"/>
    <w:rsid w:val="006056BD"/>
    <w:rsid w:val="006103AF"/>
    <w:rsid w:val="00614403"/>
    <w:rsid w:val="006147C5"/>
    <w:rsid w:val="00630A7D"/>
    <w:rsid w:val="00630BB6"/>
    <w:rsid w:val="00630D97"/>
    <w:rsid w:val="0064123C"/>
    <w:rsid w:val="00647467"/>
    <w:rsid w:val="006760EA"/>
    <w:rsid w:val="00682B63"/>
    <w:rsid w:val="00692C05"/>
    <w:rsid w:val="00697D39"/>
    <w:rsid w:val="006A0FDA"/>
    <w:rsid w:val="006B35B1"/>
    <w:rsid w:val="006C2ABC"/>
    <w:rsid w:val="006C325C"/>
    <w:rsid w:val="006C4A47"/>
    <w:rsid w:val="006D5552"/>
    <w:rsid w:val="00713CC4"/>
    <w:rsid w:val="0072070E"/>
    <w:rsid w:val="007416F5"/>
    <w:rsid w:val="00756119"/>
    <w:rsid w:val="007607D5"/>
    <w:rsid w:val="00772297"/>
    <w:rsid w:val="0077312F"/>
    <w:rsid w:val="007821AE"/>
    <w:rsid w:val="00787C76"/>
    <w:rsid w:val="007A2B96"/>
    <w:rsid w:val="007A49AE"/>
    <w:rsid w:val="007E004B"/>
    <w:rsid w:val="007E2C58"/>
    <w:rsid w:val="008005AF"/>
    <w:rsid w:val="00815840"/>
    <w:rsid w:val="00833A77"/>
    <w:rsid w:val="00844168"/>
    <w:rsid w:val="00847663"/>
    <w:rsid w:val="008568F0"/>
    <w:rsid w:val="008763F1"/>
    <w:rsid w:val="00895FA5"/>
    <w:rsid w:val="008E1041"/>
    <w:rsid w:val="008E19BD"/>
    <w:rsid w:val="00912745"/>
    <w:rsid w:val="0091300B"/>
    <w:rsid w:val="00913885"/>
    <w:rsid w:val="009217B0"/>
    <w:rsid w:val="0093401B"/>
    <w:rsid w:val="00941018"/>
    <w:rsid w:val="00952937"/>
    <w:rsid w:val="0097703E"/>
    <w:rsid w:val="009A04B5"/>
    <w:rsid w:val="009A2C62"/>
    <w:rsid w:val="009B2E5D"/>
    <w:rsid w:val="009C3CEA"/>
    <w:rsid w:val="00A07576"/>
    <w:rsid w:val="00A23972"/>
    <w:rsid w:val="00A27153"/>
    <w:rsid w:val="00A363F4"/>
    <w:rsid w:val="00A57F0B"/>
    <w:rsid w:val="00A94732"/>
    <w:rsid w:val="00AB1B79"/>
    <w:rsid w:val="00AC3BE7"/>
    <w:rsid w:val="00AC4CCD"/>
    <w:rsid w:val="00AF1A16"/>
    <w:rsid w:val="00B36929"/>
    <w:rsid w:val="00B37122"/>
    <w:rsid w:val="00B46F9F"/>
    <w:rsid w:val="00B500A2"/>
    <w:rsid w:val="00B64D98"/>
    <w:rsid w:val="00B70851"/>
    <w:rsid w:val="00B87715"/>
    <w:rsid w:val="00B95DFA"/>
    <w:rsid w:val="00BC3623"/>
    <w:rsid w:val="00BC3E88"/>
    <w:rsid w:val="00BC6AD1"/>
    <w:rsid w:val="00BD2FAD"/>
    <w:rsid w:val="00BD419A"/>
    <w:rsid w:val="00BD61B8"/>
    <w:rsid w:val="00BE14F2"/>
    <w:rsid w:val="00C2327D"/>
    <w:rsid w:val="00C362C6"/>
    <w:rsid w:val="00C864D2"/>
    <w:rsid w:val="00CB2D7D"/>
    <w:rsid w:val="00CB423D"/>
    <w:rsid w:val="00CB6B71"/>
    <w:rsid w:val="00CB6D1C"/>
    <w:rsid w:val="00CC3E74"/>
    <w:rsid w:val="00CD2BD6"/>
    <w:rsid w:val="00CD5BA7"/>
    <w:rsid w:val="00CE4CBC"/>
    <w:rsid w:val="00CE5897"/>
    <w:rsid w:val="00CF2042"/>
    <w:rsid w:val="00CF297C"/>
    <w:rsid w:val="00D12CC0"/>
    <w:rsid w:val="00D31FA9"/>
    <w:rsid w:val="00D8707F"/>
    <w:rsid w:val="00DC2E0B"/>
    <w:rsid w:val="00DC3C71"/>
    <w:rsid w:val="00DE2366"/>
    <w:rsid w:val="00DE2A5C"/>
    <w:rsid w:val="00DF56AE"/>
    <w:rsid w:val="00E038F9"/>
    <w:rsid w:val="00E050A5"/>
    <w:rsid w:val="00E067F7"/>
    <w:rsid w:val="00E118DF"/>
    <w:rsid w:val="00E20BF9"/>
    <w:rsid w:val="00E225F2"/>
    <w:rsid w:val="00E2461D"/>
    <w:rsid w:val="00E40BBE"/>
    <w:rsid w:val="00E71A7C"/>
    <w:rsid w:val="00EA7615"/>
    <w:rsid w:val="00EB6F24"/>
    <w:rsid w:val="00ED06D3"/>
    <w:rsid w:val="00ED1BBC"/>
    <w:rsid w:val="00F31DF9"/>
    <w:rsid w:val="00F320E1"/>
    <w:rsid w:val="00F34AF9"/>
    <w:rsid w:val="00F42971"/>
    <w:rsid w:val="00F64BE2"/>
    <w:rsid w:val="00F860AC"/>
    <w:rsid w:val="00FB4DAE"/>
    <w:rsid w:val="00FD2B4D"/>
    <w:rsid w:val="00FE5A45"/>
    <w:rsid w:val="5532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2E44485"/>
  <w15:docId w15:val="{9243275E-81B0-4086-806F-F307C388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EC" w:eastAsia="en-US"/>
    </w:rPr>
  </w:style>
  <w:style w:type="paragraph" w:styleId="Ttulo1">
    <w:name w:val="heading 1"/>
    <w:basedOn w:val="Normal"/>
    <w:next w:val="Normal"/>
    <w:uiPriority w:val="99"/>
    <w:qFormat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9"/>
    <w:qFormat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9"/>
    <w:qFormat/>
    <w:p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9"/>
    <w:qFormat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9"/>
    <w:qFormat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9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uiPriority w:val="99"/>
    <w:qFormat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uiPriority w:val="99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1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uiPriority w:val="39"/>
    <w:pPr>
      <w:ind w:left="100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00"/>
    </w:pPr>
  </w:style>
  <w:style w:type="paragraph" w:styleId="TDC9">
    <w:name w:val="toc 9"/>
    <w:basedOn w:val="Normal"/>
    <w:next w:val="Normal"/>
    <w:uiPriority w:val="39"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B6D1C"/>
    <w:pPr>
      <w:spacing w:after="120"/>
      <w:ind w:left="7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BodyText2">
    <w:name w:val="Body Text2"/>
    <w:basedOn w:val="Normal"/>
    <w:pPr>
      <w:numPr>
        <w:numId w:val="1"/>
      </w:numPr>
    </w:pPr>
  </w:style>
  <w:style w:type="character" w:customStyle="1" w:styleId="TtuloCar1">
    <w:name w:val="Título Car1"/>
    <w:link w:val="Ttulo"/>
    <w:rsid w:val="006147C5"/>
    <w:rPr>
      <w:rFonts w:ascii="Arial" w:hAnsi="Arial"/>
      <w:b/>
      <w:sz w:val="36"/>
      <w:lang w:val="en-US" w:eastAsia="en-US"/>
    </w:rPr>
  </w:style>
  <w:style w:type="paragraph" w:styleId="Prrafodelista">
    <w:name w:val="List Paragraph"/>
    <w:basedOn w:val="Normal"/>
    <w:uiPriority w:val="34"/>
    <w:qFormat/>
    <w:rsid w:val="00913885"/>
    <w:pPr>
      <w:ind w:left="720"/>
      <w:contextualSpacing/>
    </w:pPr>
  </w:style>
  <w:style w:type="paragraph" w:customStyle="1" w:styleId="ListStyle">
    <w:name w:val="ListStyle"/>
    <w:rsid w:val="00CB6D1C"/>
    <w:rPr>
      <w:lang w:val="es-EC" w:eastAsia="es-EC"/>
    </w:rPr>
  </w:style>
  <w:style w:type="paragraph" w:styleId="Revisin">
    <w:name w:val="Revision"/>
    <w:hidden/>
    <w:uiPriority w:val="99"/>
    <w:semiHidden/>
    <w:rsid w:val="00367A1E"/>
    <w:rPr>
      <w:lang w:val="es-EC" w:eastAsia="en-US"/>
    </w:rPr>
  </w:style>
  <w:style w:type="paragraph" w:styleId="Textodeglobo">
    <w:name w:val="Balloon Text"/>
    <w:basedOn w:val="Normal"/>
    <w:link w:val="TextodegloboCar"/>
    <w:rsid w:val="00367A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7A1E"/>
    <w:rPr>
      <w:rFonts w:ascii="Segoe UI" w:hAnsi="Segoe UI" w:cs="Segoe UI"/>
      <w:sz w:val="18"/>
      <w:szCs w:val="18"/>
      <w:lang w:eastAsia="en-US"/>
    </w:rPr>
  </w:style>
  <w:style w:type="paragraph" w:customStyle="1" w:styleId="a">
    <w:basedOn w:val="Normal"/>
    <w:next w:val="Normal"/>
    <w:link w:val="TtuloCar"/>
    <w:qFormat/>
    <w:rsid w:val="00F320E1"/>
    <w:pPr>
      <w:spacing w:line="240" w:lineRule="auto"/>
      <w:jc w:val="center"/>
    </w:pPr>
    <w:rPr>
      <w:rFonts w:ascii="Arial" w:hAnsi="Arial"/>
      <w:b/>
      <w:sz w:val="36"/>
      <w:lang w:val="en-US"/>
    </w:rPr>
  </w:style>
  <w:style w:type="paragraph" w:customStyle="1" w:styleId="Default">
    <w:name w:val="Default"/>
    <w:rsid w:val="00F320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 w:eastAsia="zh-TW"/>
    </w:rPr>
  </w:style>
  <w:style w:type="character" w:customStyle="1" w:styleId="TtuloCar">
    <w:name w:val="Título Car"/>
    <w:link w:val="a"/>
    <w:rsid w:val="00F320E1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rsid w:val="00F320E1"/>
    <w:rPr>
      <w:lang w:val="es-EC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AB1B79"/>
    <w:rPr>
      <w:rFonts w:ascii="Arial" w:hAnsi="Arial"/>
      <w:b/>
      <w:lang w:val="es-EC" w:eastAsia="en-U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13CC4"/>
    <w:rPr>
      <w:rFonts w:ascii="Tahoma" w:hAnsi="Tahoma"/>
      <w:shd w:val="clear" w:color="auto" w:fill="000080"/>
      <w:lang w:val="es-EC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A60F4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77312F"/>
    <w:rPr>
      <w:i/>
      <w:iCs/>
      <w:color w:val="5B9BD5" w:themeColor="accent1"/>
    </w:rPr>
  </w:style>
  <w:style w:type="paragraph" w:customStyle="1" w:styleId="Encabezado1">
    <w:name w:val="Encabezado1"/>
    <w:basedOn w:val="Normal"/>
    <w:next w:val="Normal"/>
    <w:rsid w:val="0077312F"/>
    <w:pPr>
      <w:suppressAutoHyphens/>
      <w:spacing w:line="240" w:lineRule="auto"/>
      <w:jc w:val="center"/>
    </w:pPr>
    <w:rPr>
      <w:rFonts w:ascii="Arial" w:hAnsi="Arial" w:cs="Arial"/>
      <w:b/>
      <w:sz w:val="3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image" Target="media/image41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ALCRD~1\CONFIG~1\Temp\Directorio%20temporal%2010%20para%20upedu_wd_tmpl.zip\REQ\upedu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45327F-A21D-47F8-966D-3C30ACE6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upedu_ucspec</Template>
  <TotalTime>292</TotalTime>
  <Pages>14</Pages>
  <Words>391</Words>
  <Characters>5219</Characters>
  <Application>Microsoft Office Word</Application>
  <DocSecurity>0</DocSecurity>
  <Lines>43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Use-Case Specifications</vt:lpstr>
    </vt:vector>
  </TitlesOfParts>
  <Company>&lt;Company Name&gt;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Specifications</dc:title>
  <dc:subject>&lt;Project Name&gt;</dc:subject>
  <dc:creator>Raúl Córdova</dc:creator>
  <cp:lastModifiedBy>Jess Erraez</cp:lastModifiedBy>
  <cp:revision>5</cp:revision>
  <cp:lastPrinted>2014-05-04T05:29:00Z</cp:lastPrinted>
  <dcterms:created xsi:type="dcterms:W3CDTF">2017-02-23T00:12:00Z</dcterms:created>
  <dcterms:modified xsi:type="dcterms:W3CDTF">2017-02-23T11:20:00Z</dcterms:modified>
</cp:coreProperties>
</file>